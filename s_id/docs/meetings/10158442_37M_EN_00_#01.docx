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923"/>
        <w:gridCol w:w="4363"/>
      </w:tblGrid>
      <w:tr w:rsidR="00221D24" w:rsidRPr="00C77855" w:rsidTr="005E3A55">
        <w:trPr>
          <w:trHeight w:hRule="exact" w:val="1247"/>
        </w:trPr>
        <w:tc>
          <w:tcPr>
            <w:tcW w:w="5000" w:type="pct"/>
            <w:gridSpan w:val="2"/>
          </w:tcPr>
          <w:bookmarkStart w:id="0" w:name="_GoBack"/>
          <w:bookmarkEnd w:id="0"/>
          <w:p w:rsidR="00221D24" w:rsidRPr="00C77855" w:rsidRDefault="00C77855" w:rsidP="00575488">
            <w:pPr>
              <w:pStyle w:val="MS-Titel"/>
              <w:rPr>
                <w:lang w:val="de-CH"/>
              </w:rPr>
            </w:pPr>
            <w:r w:rsidRPr="00C77855">
              <w:fldChar w:fldCharType="begin"/>
            </w:r>
            <w:r w:rsidRPr="00C77855">
              <w:rPr>
                <w:lang w:val="de-CH"/>
              </w:rPr>
              <w:instrText xml:space="preserve"> DOCPROPERTY  SAP_DOKLONGTXT  \* MERGEFORMAT </w:instrText>
            </w:r>
            <w:r w:rsidRPr="00C77855">
              <w:fldChar w:fldCharType="separate"/>
            </w:r>
            <w:r w:rsidR="00C236F0">
              <w:rPr>
                <w:lang w:val="de-CH"/>
              </w:rPr>
              <w:t>System Identification project proposal</w:t>
            </w:r>
            <w:r w:rsidRPr="00C77855">
              <w:fldChar w:fldCharType="end"/>
            </w:r>
          </w:p>
        </w:tc>
      </w:tr>
      <w:tr w:rsidR="00221D24" w:rsidRPr="00C77855" w:rsidTr="005E3A55">
        <w:trPr>
          <w:trHeight w:hRule="exact" w:val="5954"/>
        </w:trPr>
        <w:tc>
          <w:tcPr>
            <w:tcW w:w="5000" w:type="pct"/>
            <w:gridSpan w:val="2"/>
            <w:vAlign w:val="center"/>
          </w:tcPr>
          <w:p w:rsidR="00221D24" w:rsidRPr="00C77855" w:rsidRDefault="0018559A" w:rsidP="006E51EE">
            <w:bookmarkStart w:id="1" w:name="IndivTeilAbsetzen"/>
            <w:bookmarkStart w:id="2" w:name="TitelSeite"/>
            <w:bookmarkEnd w:id="1"/>
            <w:r w:rsidRPr="00C77855">
              <w:rPr>
                <w:noProof/>
                <w:highlight w:val="yellow"/>
              </w:rPr>
              <w:t>Write a short summary which describes the whole content in one or a few sentences.</w:t>
            </w:r>
            <w:bookmarkEnd w:id="2"/>
          </w:p>
        </w:tc>
      </w:tr>
      <w:tr w:rsidR="00221D24" w:rsidRPr="00C77855" w:rsidTr="00121F39">
        <w:trPr>
          <w:cantSplit/>
          <w:trHeight w:val="4820"/>
        </w:trPr>
        <w:tc>
          <w:tcPr>
            <w:tcW w:w="5000" w:type="pct"/>
            <w:gridSpan w:val="2"/>
            <w:tcMar>
              <w:top w:w="215" w:type="dxa"/>
            </w:tcMar>
            <w:vAlign w:val="bottom"/>
          </w:tcPr>
          <w:tbl>
            <w:tblPr>
              <w:tblStyle w:val="MS-Dokumentstatusliste"/>
              <w:tblW w:w="5000" w:type="pct"/>
              <w:tblLook w:val="04A0" w:firstRow="1" w:lastRow="0" w:firstColumn="1" w:lastColumn="0" w:noHBand="0" w:noVBand="1"/>
            </w:tblPr>
            <w:tblGrid>
              <w:gridCol w:w="1686"/>
              <w:gridCol w:w="4095"/>
              <w:gridCol w:w="1960"/>
              <w:gridCol w:w="1329"/>
            </w:tblGrid>
            <w:tr w:rsidR="00221D24" w:rsidRPr="00C77855" w:rsidTr="00C236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      <w:tcW w:w="1686" w:type="dxa"/>
                  <w:tcBorders>
                    <w:bottom w:val="single" w:sz="4" w:space="0" w:color="auto"/>
                  </w:tcBorders>
                </w:tcPr>
                <w:p w:rsidR="00221D24" w:rsidRPr="00C77855" w:rsidRDefault="00565CA0" w:rsidP="00B5112C">
                  <w:pPr>
                    <w:pStyle w:val="MS-DokstatustabelleZeile"/>
                    <w:rPr>
                      <w:b w:val="0"/>
                      <w:highlight w:val="white"/>
                    </w:rPr>
                  </w:pPr>
                  <w:r w:rsidRPr="00C77855">
                    <w:fldChar w:fldCharType="begin"/>
                  </w:r>
                  <w:r w:rsidRPr="00C77855">
                    <w:instrText xml:space="preserve"> DOCPROPERTY "Doc.Status"\*CHARFORMAT \&lt;OawJumpToField value=0/&gt;</w:instrText>
                  </w:r>
                  <w:r w:rsidRPr="00C77855">
                    <w:fldChar w:fldCharType="separate"/>
                  </w:r>
                  <w:r w:rsidR="00C236F0">
                    <w:t>Status</w:t>
                  </w:r>
                  <w:r w:rsidRPr="00C77855">
                    <w:rPr>
                      <w:highlight w:val="white"/>
                    </w:rPr>
                    <w:fldChar w:fldCharType="end"/>
                  </w:r>
                </w:p>
              </w:tc>
              <w:tc>
                <w:tcPr>
                  <w:tcW w:w="4095" w:type="dxa"/>
                  <w:tcBorders>
                    <w:bottom w:val="single" w:sz="4" w:space="0" w:color="auto"/>
                  </w:tcBorders>
                </w:tcPr>
                <w:p w:rsidR="00221D24" w:rsidRPr="00C77855" w:rsidRDefault="00565CA0" w:rsidP="00B5112C">
                  <w:pPr>
                    <w:pStyle w:val="MS-DokstatustabelleZei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white"/>
                    </w:rPr>
                  </w:pPr>
                  <w:r w:rsidRPr="00C77855">
                    <w:fldChar w:fldCharType="begin"/>
                  </w:r>
                  <w:r w:rsidRPr="00C77855">
                    <w:instrText xml:space="preserve"> DOCPROPERTY "Doc.NameFunction"\*CHARFORMAT \&lt;OawJumpToField value=0/&gt;</w:instrText>
                  </w:r>
                  <w:r w:rsidRPr="00C77855">
                    <w:fldChar w:fldCharType="separate"/>
                  </w:r>
                  <w:r w:rsidR="00C236F0">
                    <w:t>Name / Function</w:t>
                  </w:r>
                  <w:r w:rsidRPr="00C77855">
                    <w:rPr>
                      <w:highlight w:val="white"/>
                    </w:rPr>
                    <w:fldChar w:fldCharType="end"/>
                  </w:r>
                </w:p>
              </w:tc>
              <w:tc>
                <w:tcPr>
                  <w:tcW w:w="1960" w:type="dxa"/>
                  <w:tcBorders>
                    <w:bottom w:val="single" w:sz="4" w:space="0" w:color="auto"/>
                  </w:tcBorders>
                </w:tcPr>
                <w:p w:rsidR="00221D24" w:rsidRPr="00C77855" w:rsidRDefault="00565CA0" w:rsidP="00B5112C">
                  <w:pPr>
                    <w:pStyle w:val="MS-DokstatustabelleZei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white"/>
                    </w:rPr>
                  </w:pPr>
                  <w:r w:rsidRPr="00C77855">
                    <w:fldChar w:fldCharType="begin"/>
                  </w:r>
                  <w:r w:rsidRPr="00C77855">
                    <w:instrText xml:space="preserve"> DOCPROPERTY "Doc.Date"\*CHARFORMAT \&lt;OawJumpToField value=0/&gt;</w:instrText>
                  </w:r>
                  <w:r w:rsidRPr="00C77855">
                    <w:fldChar w:fldCharType="separate"/>
                  </w:r>
                  <w:r w:rsidR="00C236F0">
                    <w:t>Date</w:t>
                  </w:r>
                  <w:r w:rsidRPr="00C77855">
                    <w:rPr>
                      <w:highlight w:val="white"/>
                    </w:rPr>
                    <w:fldChar w:fldCharType="end"/>
                  </w:r>
                </w:p>
              </w:tc>
              <w:tc>
                <w:tcPr>
                  <w:tcW w:w="1329" w:type="dxa"/>
                  <w:tcBorders>
                    <w:bottom w:val="single" w:sz="4" w:space="0" w:color="auto"/>
                  </w:tcBorders>
                </w:tcPr>
                <w:p w:rsidR="00221D24" w:rsidRPr="00C77855" w:rsidRDefault="00565CA0" w:rsidP="00B5112C">
                  <w:pPr>
                    <w:pStyle w:val="MS-DokstatustabelleZei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white"/>
                    </w:rPr>
                  </w:pPr>
                  <w:r w:rsidRPr="00C77855">
                    <w:fldChar w:fldCharType="begin"/>
                  </w:r>
                  <w:r w:rsidRPr="00C77855">
                    <w:instrText xml:space="preserve"> DOCPROPERTY "Doc.DS"\*CHARFORMAT \&lt;OawJumpToField value=0/&gt;</w:instrText>
                  </w:r>
                  <w:r w:rsidRPr="00C77855">
                    <w:fldChar w:fldCharType="separate"/>
                  </w:r>
                  <w:r w:rsidR="00C236F0">
                    <w:t>Dig. Sign.</w:t>
                  </w:r>
                  <w:r w:rsidRPr="00C77855">
                    <w:rPr>
                      <w:highlight w:val="white"/>
                    </w:rPr>
                    <w:fldChar w:fldCharType="end"/>
                  </w:r>
                </w:p>
              </w:tc>
            </w:tr>
            <w:tr w:rsidR="00221D24" w:rsidRPr="00C77855" w:rsidTr="008F4FFE">
              <w:tc>
                <w:tcPr>
                  <w:tcW w:w="168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21D24" w:rsidRPr="00C236F0" w:rsidRDefault="00C236F0" w:rsidP="00B5112C">
                  <w:pPr>
                    <w:pStyle w:val="MS-DokstatustabelleZeile"/>
                  </w:pPr>
                  <w:bookmarkStart w:id="3" w:name="StatustabelleAbsetzen"/>
                  <w:bookmarkEnd w:id="3"/>
                  <w:r>
                    <w:t xml:space="preserve"> </w:t>
                  </w:r>
                </w:p>
              </w:tc>
              <w:tc>
                <w:tcPr>
                  <w:tcW w:w="40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236F0" w:rsidRDefault="00C236F0" w:rsidP="00B5112C">
                  <w:pPr>
                    <w:pStyle w:val="MS-DokstatustabelleZeile"/>
                  </w:pPr>
                  <w:r>
                    <w:t xml:space="preserve"> </w:t>
                  </w:r>
                </w:p>
                <w:p w:rsidR="00221D24" w:rsidRPr="00C77855" w:rsidRDefault="00C236F0" w:rsidP="00B5112C">
                  <w:pPr>
                    <w:pStyle w:val="MS-DokstatustabelleZeile"/>
                  </w:pPr>
                  <w:r>
                    <w:t xml:space="preserve"> </w:t>
                  </w:r>
                  <w:r w:rsidR="00221D24" w:rsidRPr="00C77855">
                    <w:t xml:space="preserve"> </w:t>
                  </w:r>
                </w:p>
              </w:tc>
              <w:tc>
                <w:tcPr>
                  <w:tcW w:w="196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21D24" w:rsidRPr="00C236F0" w:rsidRDefault="00C236F0" w:rsidP="00B5112C">
                  <w:pPr>
                    <w:pStyle w:val="MS-DokstatustabelleZeile"/>
                  </w:pPr>
                  <w:r>
                    <w:t xml:space="preserve"> </w:t>
                  </w:r>
                </w:p>
              </w:tc>
              <w:tc>
                <w:tcPr>
                  <w:tcW w:w="13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221D24" w:rsidRPr="00C236F0" w:rsidRDefault="00C236F0" w:rsidP="00B5112C">
                  <w:pPr>
                    <w:pStyle w:val="MS-DokstatustabelleZeile"/>
                  </w:pPr>
                  <w:r>
                    <w:t xml:space="preserve"> </w:t>
                  </w:r>
                </w:p>
              </w:tc>
            </w:tr>
          </w:tbl>
          <w:p w:rsidR="00221D24" w:rsidRPr="00C77855" w:rsidRDefault="00221D24" w:rsidP="00B5112C"/>
        </w:tc>
      </w:tr>
      <w:tr w:rsidR="00C74137" w:rsidRPr="00C77855" w:rsidTr="00D81ABC">
        <w:trPr>
          <w:trHeight w:hRule="exact" w:val="1134"/>
        </w:trPr>
        <w:tc>
          <w:tcPr>
            <w:tcW w:w="2651" w:type="pct"/>
            <w:tcMar>
              <w:top w:w="215" w:type="dxa"/>
            </w:tcMar>
            <w:vAlign w:val="center"/>
          </w:tcPr>
          <w:p w:rsidR="00C74137" w:rsidRPr="00C77855" w:rsidRDefault="00C74137" w:rsidP="00C74137">
            <w:pPr>
              <w:pStyle w:val="MS-Dokfuss-Text"/>
            </w:pPr>
            <w:r w:rsidRPr="00C77855">
              <w:fldChar w:fldCharType="begin"/>
            </w:r>
            <w:r w:rsidRPr="00C77855">
              <w:instrText xml:space="preserve"> DOCPROPERTY "Doc.CopyrightText"\*CHARFORMAT \&lt;OawJumpToField value=0/&gt;</w:instrText>
            </w:r>
            <w:r w:rsidRPr="00C77855">
              <w:fldChar w:fldCharType="separate"/>
            </w:r>
            <w:r w:rsidR="00C236F0">
              <w:t>For this document and the information contained therein, we reserve all rights. Reproduction, use or disclosure to third parties is prohibited without express permission.</w:t>
            </w:r>
            <w:r w:rsidRPr="00C77855">
              <w:rPr>
                <w:highlight w:val="white"/>
              </w:rPr>
              <w:fldChar w:fldCharType="end"/>
            </w:r>
          </w:p>
        </w:tc>
        <w:tc>
          <w:tcPr>
            <w:tcW w:w="2349" w:type="pct"/>
            <w:vAlign w:val="center"/>
          </w:tcPr>
          <w:p w:rsidR="00C74137" w:rsidRPr="00C77855" w:rsidRDefault="000509EC" w:rsidP="00C74137">
            <w:pPr>
              <w:pStyle w:val="MS-Dokfuss-Firma"/>
            </w:pPr>
            <w:r w:rsidRPr="00C77855">
              <w:fldChar w:fldCharType="begin"/>
            </w:r>
            <w:r w:rsidRPr="00C77855">
              <w:instrText xml:space="preserve"> DOCPROPERTY "Organisation.CopyrightText"\*CHARFORMAT </w:instrText>
            </w:r>
            <w:r w:rsidRPr="00C77855">
              <w:fldChar w:fldCharType="separate"/>
            </w:r>
            <w:r w:rsidR="00C236F0">
              <w:t>© Marenco Swisshelicopter AG</w:t>
            </w:r>
            <w:r w:rsidRPr="00C77855">
              <w:fldChar w:fldCharType="end"/>
            </w:r>
          </w:p>
        </w:tc>
      </w:tr>
    </w:tbl>
    <w:p w:rsidR="0018559A" w:rsidRPr="00C77855" w:rsidRDefault="0018559A" w:rsidP="00062764">
      <w:pPr>
        <w:pStyle w:val="MS-Titel"/>
      </w:pPr>
      <w:bookmarkStart w:id="4" w:name="Text"/>
      <w:r w:rsidRPr="00C77855">
        <w:lastRenderedPageBreak/>
        <w:t>Content</w:t>
      </w:r>
    </w:p>
    <w:p w:rsidR="00D36BC0" w:rsidRDefault="00C778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fldChar w:fldCharType="begin"/>
      </w:r>
      <w:r w:rsidRPr="00362985">
        <w:instrText xml:space="preserve"> TOC \o "1-3" \h \z \u </w:instrText>
      </w:r>
      <w:r>
        <w:fldChar w:fldCharType="separate"/>
      </w:r>
      <w:hyperlink w:anchor="_Toc508030510" w:history="1">
        <w:r w:rsidR="00D36BC0" w:rsidRPr="005F20DD">
          <w:rPr>
            <w:rStyle w:val="Hyperlink"/>
          </w:rPr>
          <w:t>1</w:t>
        </w:r>
        <w:r w:rsidR="00D36BC0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</w:rPr>
          <w:t>Introduction</w:t>
        </w:r>
        <w:r w:rsidR="00D36BC0">
          <w:rPr>
            <w:webHidden/>
          </w:rPr>
          <w:tab/>
        </w:r>
        <w:r w:rsidR="00D36BC0">
          <w:rPr>
            <w:webHidden/>
          </w:rPr>
          <w:fldChar w:fldCharType="begin"/>
        </w:r>
        <w:r w:rsidR="00D36BC0">
          <w:rPr>
            <w:webHidden/>
          </w:rPr>
          <w:instrText xml:space="preserve"> PAGEREF _Toc508030510 \h </w:instrText>
        </w:r>
        <w:r w:rsidR="00D36BC0">
          <w:rPr>
            <w:webHidden/>
          </w:rPr>
        </w:r>
        <w:r w:rsidR="00D36BC0">
          <w:rPr>
            <w:webHidden/>
          </w:rPr>
          <w:fldChar w:fldCharType="separate"/>
        </w:r>
        <w:r w:rsidR="00D36BC0">
          <w:rPr>
            <w:webHidden/>
          </w:rPr>
          <w:t>2</w:t>
        </w:r>
        <w:r w:rsidR="00D36BC0">
          <w:rPr>
            <w:webHidden/>
          </w:rPr>
          <w:fldChar w:fldCharType="end"/>
        </w:r>
      </w:hyperlink>
    </w:p>
    <w:p w:rsidR="00D36BC0" w:rsidRDefault="00F6654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08030511" w:history="1">
        <w:r w:rsidR="00D36BC0" w:rsidRPr="005F20DD">
          <w:rPr>
            <w:rStyle w:val="Hyperlink"/>
          </w:rPr>
          <w:t>1.1</w:t>
        </w:r>
        <w:r w:rsidR="00D36BC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</w:rPr>
          <w:t>Scope</w:t>
        </w:r>
        <w:r w:rsidR="00D36BC0">
          <w:rPr>
            <w:webHidden/>
          </w:rPr>
          <w:tab/>
        </w:r>
        <w:r w:rsidR="00D36BC0">
          <w:rPr>
            <w:webHidden/>
          </w:rPr>
          <w:fldChar w:fldCharType="begin"/>
        </w:r>
        <w:r w:rsidR="00D36BC0">
          <w:rPr>
            <w:webHidden/>
          </w:rPr>
          <w:instrText xml:space="preserve"> PAGEREF _Toc508030511 \h </w:instrText>
        </w:r>
        <w:r w:rsidR="00D36BC0">
          <w:rPr>
            <w:webHidden/>
          </w:rPr>
        </w:r>
        <w:r w:rsidR="00D36BC0">
          <w:rPr>
            <w:webHidden/>
          </w:rPr>
          <w:fldChar w:fldCharType="separate"/>
        </w:r>
        <w:r w:rsidR="00D36BC0">
          <w:rPr>
            <w:webHidden/>
          </w:rPr>
          <w:t>2</w:t>
        </w:r>
        <w:r w:rsidR="00D36BC0">
          <w:rPr>
            <w:webHidden/>
          </w:rPr>
          <w:fldChar w:fldCharType="end"/>
        </w:r>
      </w:hyperlink>
    </w:p>
    <w:p w:rsidR="00D36BC0" w:rsidRDefault="00F665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8030512" w:history="1">
        <w:r w:rsidR="00D36BC0" w:rsidRPr="005F20DD">
          <w:rPr>
            <w:rStyle w:val="Hyperlink"/>
            <w:noProof/>
          </w:rPr>
          <w:t>1.1.1</w:t>
        </w:r>
        <w:r w:rsidR="00D36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  <w:noProof/>
          </w:rPr>
          <w:t>Summary and purpose</w:t>
        </w:r>
        <w:r w:rsidR="00D36BC0">
          <w:rPr>
            <w:noProof/>
            <w:webHidden/>
          </w:rPr>
          <w:tab/>
        </w:r>
        <w:r w:rsidR="00D36BC0">
          <w:rPr>
            <w:noProof/>
            <w:webHidden/>
          </w:rPr>
          <w:fldChar w:fldCharType="begin"/>
        </w:r>
        <w:r w:rsidR="00D36BC0">
          <w:rPr>
            <w:noProof/>
            <w:webHidden/>
          </w:rPr>
          <w:instrText xml:space="preserve"> PAGEREF _Toc508030512 \h </w:instrText>
        </w:r>
        <w:r w:rsidR="00D36BC0">
          <w:rPr>
            <w:noProof/>
            <w:webHidden/>
          </w:rPr>
        </w:r>
        <w:r w:rsidR="00D36BC0">
          <w:rPr>
            <w:noProof/>
            <w:webHidden/>
          </w:rPr>
          <w:fldChar w:fldCharType="separate"/>
        </w:r>
        <w:r w:rsidR="00D36BC0">
          <w:rPr>
            <w:noProof/>
            <w:webHidden/>
          </w:rPr>
          <w:t>2</w:t>
        </w:r>
        <w:r w:rsidR="00D36BC0">
          <w:rPr>
            <w:noProof/>
            <w:webHidden/>
          </w:rPr>
          <w:fldChar w:fldCharType="end"/>
        </w:r>
      </w:hyperlink>
    </w:p>
    <w:p w:rsidR="00D36BC0" w:rsidRDefault="00F665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8030513" w:history="1">
        <w:r w:rsidR="00D36BC0" w:rsidRPr="005F20DD">
          <w:rPr>
            <w:rStyle w:val="Hyperlink"/>
            <w:noProof/>
          </w:rPr>
          <w:t>1.1.2</w:t>
        </w:r>
        <w:r w:rsidR="00D36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  <w:noProof/>
          </w:rPr>
          <w:t>Applicability</w:t>
        </w:r>
        <w:r w:rsidR="00D36BC0">
          <w:rPr>
            <w:noProof/>
            <w:webHidden/>
          </w:rPr>
          <w:tab/>
        </w:r>
        <w:r w:rsidR="00D36BC0">
          <w:rPr>
            <w:noProof/>
            <w:webHidden/>
          </w:rPr>
          <w:fldChar w:fldCharType="begin"/>
        </w:r>
        <w:r w:rsidR="00D36BC0">
          <w:rPr>
            <w:noProof/>
            <w:webHidden/>
          </w:rPr>
          <w:instrText xml:space="preserve"> PAGEREF _Toc508030513 \h </w:instrText>
        </w:r>
        <w:r w:rsidR="00D36BC0">
          <w:rPr>
            <w:noProof/>
            <w:webHidden/>
          </w:rPr>
        </w:r>
        <w:r w:rsidR="00D36BC0">
          <w:rPr>
            <w:noProof/>
            <w:webHidden/>
          </w:rPr>
          <w:fldChar w:fldCharType="separate"/>
        </w:r>
        <w:r w:rsidR="00D36BC0">
          <w:rPr>
            <w:noProof/>
            <w:webHidden/>
          </w:rPr>
          <w:t>2</w:t>
        </w:r>
        <w:r w:rsidR="00D36BC0">
          <w:rPr>
            <w:noProof/>
            <w:webHidden/>
          </w:rPr>
          <w:fldChar w:fldCharType="end"/>
        </w:r>
      </w:hyperlink>
    </w:p>
    <w:p w:rsidR="00D36BC0" w:rsidRDefault="00F665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508030514" w:history="1">
        <w:r w:rsidR="00D36BC0" w:rsidRPr="005F20DD">
          <w:rPr>
            <w:rStyle w:val="Hyperlink"/>
          </w:rPr>
          <w:t>2</w:t>
        </w:r>
        <w:r w:rsidR="00D36BC0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</w:rPr>
          <w:t>CM description</w:t>
        </w:r>
        <w:r w:rsidR="00D36BC0">
          <w:rPr>
            <w:webHidden/>
          </w:rPr>
          <w:tab/>
        </w:r>
        <w:r w:rsidR="00D36BC0">
          <w:rPr>
            <w:webHidden/>
          </w:rPr>
          <w:fldChar w:fldCharType="begin"/>
        </w:r>
        <w:r w:rsidR="00D36BC0">
          <w:rPr>
            <w:webHidden/>
          </w:rPr>
          <w:instrText xml:space="preserve"> PAGEREF _Toc508030514 \h </w:instrText>
        </w:r>
        <w:r w:rsidR="00D36BC0">
          <w:rPr>
            <w:webHidden/>
          </w:rPr>
        </w:r>
        <w:r w:rsidR="00D36BC0">
          <w:rPr>
            <w:webHidden/>
          </w:rPr>
          <w:fldChar w:fldCharType="separate"/>
        </w:r>
        <w:r w:rsidR="00D36BC0">
          <w:rPr>
            <w:webHidden/>
          </w:rPr>
          <w:t>2</w:t>
        </w:r>
        <w:r w:rsidR="00D36BC0">
          <w:rPr>
            <w:webHidden/>
          </w:rPr>
          <w:fldChar w:fldCharType="end"/>
        </w:r>
      </w:hyperlink>
    </w:p>
    <w:p w:rsidR="00D36BC0" w:rsidRDefault="00F665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508030515" w:history="1">
        <w:r w:rsidR="00D36BC0" w:rsidRPr="005F20DD">
          <w:rPr>
            <w:rStyle w:val="Hyperlink"/>
          </w:rPr>
          <w:t>3</w:t>
        </w:r>
        <w:r w:rsidR="00D36BC0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</w:rPr>
          <w:t>Document information</w:t>
        </w:r>
        <w:r w:rsidR="00D36BC0">
          <w:rPr>
            <w:webHidden/>
          </w:rPr>
          <w:tab/>
        </w:r>
        <w:r w:rsidR="00D36BC0">
          <w:rPr>
            <w:webHidden/>
          </w:rPr>
          <w:fldChar w:fldCharType="begin"/>
        </w:r>
        <w:r w:rsidR="00D36BC0">
          <w:rPr>
            <w:webHidden/>
          </w:rPr>
          <w:instrText xml:space="preserve"> PAGEREF _Toc508030515 \h </w:instrText>
        </w:r>
        <w:r w:rsidR="00D36BC0">
          <w:rPr>
            <w:webHidden/>
          </w:rPr>
        </w:r>
        <w:r w:rsidR="00D36BC0">
          <w:rPr>
            <w:webHidden/>
          </w:rPr>
          <w:fldChar w:fldCharType="separate"/>
        </w:r>
        <w:r w:rsidR="00D36BC0">
          <w:rPr>
            <w:webHidden/>
          </w:rPr>
          <w:t>2</w:t>
        </w:r>
        <w:r w:rsidR="00D36BC0">
          <w:rPr>
            <w:webHidden/>
          </w:rPr>
          <w:fldChar w:fldCharType="end"/>
        </w:r>
      </w:hyperlink>
    </w:p>
    <w:p w:rsidR="00D36BC0" w:rsidRDefault="00F6654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08030516" w:history="1">
        <w:r w:rsidR="00D36BC0" w:rsidRPr="005F20DD">
          <w:rPr>
            <w:rStyle w:val="Hyperlink"/>
          </w:rPr>
          <w:t>3.1</w:t>
        </w:r>
        <w:r w:rsidR="00D36BC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</w:rPr>
          <w:t>Definitions/ Abbreviations</w:t>
        </w:r>
        <w:r w:rsidR="00D36BC0">
          <w:rPr>
            <w:webHidden/>
          </w:rPr>
          <w:tab/>
        </w:r>
        <w:r w:rsidR="00D36BC0">
          <w:rPr>
            <w:webHidden/>
          </w:rPr>
          <w:fldChar w:fldCharType="begin"/>
        </w:r>
        <w:r w:rsidR="00D36BC0">
          <w:rPr>
            <w:webHidden/>
          </w:rPr>
          <w:instrText xml:space="preserve"> PAGEREF _Toc508030516 \h </w:instrText>
        </w:r>
        <w:r w:rsidR="00D36BC0">
          <w:rPr>
            <w:webHidden/>
          </w:rPr>
        </w:r>
        <w:r w:rsidR="00D36BC0">
          <w:rPr>
            <w:webHidden/>
          </w:rPr>
          <w:fldChar w:fldCharType="separate"/>
        </w:r>
        <w:r w:rsidR="00D36BC0">
          <w:rPr>
            <w:webHidden/>
          </w:rPr>
          <w:t>2</w:t>
        </w:r>
        <w:r w:rsidR="00D36BC0">
          <w:rPr>
            <w:webHidden/>
          </w:rPr>
          <w:fldChar w:fldCharType="end"/>
        </w:r>
      </w:hyperlink>
    </w:p>
    <w:p w:rsidR="00D36BC0" w:rsidRDefault="00F6654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08030517" w:history="1">
        <w:r w:rsidR="00D36BC0" w:rsidRPr="005F20DD">
          <w:rPr>
            <w:rStyle w:val="Hyperlink"/>
          </w:rPr>
          <w:t>3.2</w:t>
        </w:r>
        <w:r w:rsidR="00D36BC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</w:rPr>
          <w:t>References</w:t>
        </w:r>
        <w:r w:rsidR="00D36BC0">
          <w:rPr>
            <w:webHidden/>
          </w:rPr>
          <w:tab/>
        </w:r>
        <w:r w:rsidR="00D36BC0">
          <w:rPr>
            <w:webHidden/>
          </w:rPr>
          <w:fldChar w:fldCharType="begin"/>
        </w:r>
        <w:r w:rsidR="00D36BC0">
          <w:rPr>
            <w:webHidden/>
          </w:rPr>
          <w:instrText xml:space="preserve"> PAGEREF _Toc508030517 \h </w:instrText>
        </w:r>
        <w:r w:rsidR="00D36BC0">
          <w:rPr>
            <w:webHidden/>
          </w:rPr>
        </w:r>
        <w:r w:rsidR="00D36BC0">
          <w:rPr>
            <w:webHidden/>
          </w:rPr>
          <w:fldChar w:fldCharType="separate"/>
        </w:r>
        <w:r w:rsidR="00D36BC0">
          <w:rPr>
            <w:webHidden/>
          </w:rPr>
          <w:t>3</w:t>
        </w:r>
        <w:r w:rsidR="00D36BC0">
          <w:rPr>
            <w:webHidden/>
          </w:rPr>
          <w:fldChar w:fldCharType="end"/>
        </w:r>
      </w:hyperlink>
    </w:p>
    <w:p w:rsidR="00D36BC0" w:rsidRDefault="00F6654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08030518" w:history="1">
        <w:r w:rsidR="00D36BC0" w:rsidRPr="005F20DD">
          <w:rPr>
            <w:rStyle w:val="Hyperlink"/>
          </w:rPr>
          <w:t>3.3</w:t>
        </w:r>
        <w:r w:rsidR="00D36BC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D36BC0" w:rsidRPr="005F20DD">
          <w:rPr>
            <w:rStyle w:val="Hyperlink"/>
          </w:rPr>
          <w:t>Revisions</w:t>
        </w:r>
        <w:r w:rsidR="00D36BC0">
          <w:rPr>
            <w:webHidden/>
          </w:rPr>
          <w:tab/>
        </w:r>
        <w:r w:rsidR="00D36BC0">
          <w:rPr>
            <w:webHidden/>
          </w:rPr>
          <w:fldChar w:fldCharType="begin"/>
        </w:r>
        <w:r w:rsidR="00D36BC0">
          <w:rPr>
            <w:webHidden/>
          </w:rPr>
          <w:instrText xml:space="preserve"> PAGEREF _Toc508030518 \h </w:instrText>
        </w:r>
        <w:r w:rsidR="00D36BC0">
          <w:rPr>
            <w:webHidden/>
          </w:rPr>
        </w:r>
        <w:r w:rsidR="00D36BC0">
          <w:rPr>
            <w:webHidden/>
          </w:rPr>
          <w:fldChar w:fldCharType="separate"/>
        </w:r>
        <w:r w:rsidR="00D36BC0">
          <w:rPr>
            <w:webHidden/>
          </w:rPr>
          <w:t>3</w:t>
        </w:r>
        <w:r w:rsidR="00D36BC0">
          <w:rPr>
            <w:webHidden/>
          </w:rPr>
          <w:fldChar w:fldCharType="end"/>
        </w:r>
      </w:hyperlink>
    </w:p>
    <w:p w:rsidR="0018559A" w:rsidRPr="00C77855" w:rsidRDefault="00C77855" w:rsidP="00C77855">
      <w:r>
        <w:rPr>
          <w:b/>
        </w:rPr>
        <w:fldChar w:fldCharType="end"/>
      </w:r>
    </w:p>
    <w:p w:rsidR="0018559A" w:rsidRPr="00C77855" w:rsidRDefault="0018559A" w:rsidP="009810CF">
      <w:pPr>
        <w:pStyle w:val="Heading1"/>
        <w:pageBreakBefore w:val="0"/>
      </w:pPr>
      <w:bookmarkStart w:id="5" w:name="_Toc508030510"/>
      <w:r w:rsidRPr="00C77855">
        <w:t>Introduction</w:t>
      </w:r>
      <w:bookmarkEnd w:id="5"/>
    </w:p>
    <w:p w:rsidR="0018559A" w:rsidRPr="00C77855" w:rsidRDefault="0018559A" w:rsidP="009810CF">
      <w:pPr>
        <w:pStyle w:val="Heading2"/>
      </w:pPr>
      <w:bookmarkStart w:id="6" w:name="_Toc508030511"/>
      <w:r w:rsidRPr="00C77855">
        <w:t>Scope</w:t>
      </w:r>
      <w:bookmarkEnd w:id="6"/>
    </w:p>
    <w:p w:rsidR="0018559A" w:rsidRPr="00C77855" w:rsidRDefault="0018559A" w:rsidP="00062764">
      <w:pPr>
        <w:pStyle w:val="Heading3"/>
      </w:pPr>
      <w:bookmarkStart w:id="7" w:name="_Toc508030512"/>
      <w:r w:rsidRPr="00C77855">
        <w:t>Summary</w:t>
      </w:r>
      <w:r w:rsidR="009810CF">
        <w:t xml:space="preserve"> and purpose</w:t>
      </w:r>
      <w:bookmarkEnd w:id="7"/>
    </w:p>
    <w:p w:rsidR="006E51EE" w:rsidRPr="00530EA4" w:rsidRDefault="00C77855" w:rsidP="006E51EE">
      <w:pPr>
        <w:jc w:val="both"/>
        <w:rPr>
          <w:rFonts w:ascii="Arial" w:hAnsi="Arial" w:cs="Arial"/>
        </w:rPr>
      </w:pPr>
      <w:r w:rsidRPr="009F7F38">
        <w:rPr>
          <w:lang w:val="en-US"/>
        </w:rPr>
        <w:t xml:space="preserve">The present MSH – Document of Marenco Swisshelicopter Ltd (referred as MSH) describes </w:t>
      </w:r>
      <w:r w:rsidR="006E51EE">
        <w:rPr>
          <w:lang w:val="en-US"/>
        </w:rPr>
        <w:t>the configuration management plan</w:t>
      </w:r>
      <w:r w:rsidRPr="009F7F38">
        <w:rPr>
          <w:lang w:val="en-US"/>
        </w:rPr>
        <w:t>.</w:t>
      </w:r>
      <w:r w:rsidR="006E51EE">
        <w:rPr>
          <w:lang w:val="en-US"/>
        </w:rPr>
        <w:t xml:space="preserve"> </w:t>
      </w:r>
      <w:r w:rsidR="006E51EE" w:rsidRPr="00530EA4">
        <w:t>This section sh</w:t>
      </w:r>
      <w:r w:rsidR="005412BB">
        <w:t xml:space="preserve">all identify the Aircraft </w:t>
      </w:r>
      <w:r w:rsidR="006E51EE" w:rsidRPr="00530EA4">
        <w:t xml:space="preserve">(e.g. </w:t>
      </w:r>
      <w:r w:rsidR="006E51EE">
        <w:t>S</w:t>
      </w:r>
      <w:r w:rsidR="005412BB">
        <w:t>KY</w:t>
      </w:r>
      <w:r w:rsidR="006E51EE">
        <w:t>e SH09</w:t>
      </w:r>
      <w:r w:rsidR="006E51EE" w:rsidRPr="00530EA4">
        <w:t xml:space="preserve">) and </w:t>
      </w:r>
      <w:r w:rsidR="006E51EE">
        <w:t xml:space="preserve">which kind of documents are used to establish the configuration. </w:t>
      </w:r>
      <w:r w:rsidR="006E51EE" w:rsidRPr="00530EA4">
        <w:rPr>
          <w:rFonts w:ascii="Arial" w:hAnsi="Arial" w:cs="Arial"/>
        </w:rPr>
        <w:t>The objective of the Configuration Management Plan (CMP) is to describe all process methods and tools in this project program</w:t>
      </w:r>
      <w:r w:rsidR="005412BB">
        <w:rPr>
          <w:rFonts w:ascii="Arial" w:hAnsi="Arial" w:cs="Arial"/>
        </w:rPr>
        <w:t>.</w:t>
      </w:r>
    </w:p>
    <w:p w:rsidR="0018559A" w:rsidRPr="00C77855" w:rsidRDefault="0018559A" w:rsidP="00062764">
      <w:pPr>
        <w:pStyle w:val="Heading3"/>
      </w:pPr>
      <w:bookmarkStart w:id="8" w:name="_Toc508030513"/>
      <w:r w:rsidRPr="00C77855">
        <w:t>Applicability</w:t>
      </w:r>
      <w:bookmarkEnd w:id="8"/>
    </w:p>
    <w:p w:rsidR="0018559A" w:rsidRPr="006E51EE" w:rsidRDefault="00C77855" w:rsidP="006E51EE">
      <w:pPr>
        <w:jc w:val="both"/>
      </w:pPr>
      <w:r w:rsidRPr="00BC5761">
        <w:rPr>
          <w:lang w:val="en-US"/>
        </w:rPr>
        <w:t xml:space="preserve">The present document </w:t>
      </w:r>
      <w:r w:rsidRPr="006E51EE">
        <w:rPr>
          <w:lang w:val="en-US"/>
        </w:rPr>
        <w:t xml:space="preserve">provides the basic principles for </w:t>
      </w:r>
      <w:r w:rsidR="006E51EE" w:rsidRPr="006E51EE">
        <w:rPr>
          <w:lang w:val="en-US"/>
        </w:rPr>
        <w:t xml:space="preserve">configuration management for a specific project </w:t>
      </w:r>
      <w:r w:rsidRPr="006E51EE">
        <w:rPr>
          <w:lang w:val="en-US"/>
        </w:rPr>
        <w:t xml:space="preserve">and applies to all MSH – Employees and external partners. </w:t>
      </w:r>
    </w:p>
    <w:p w:rsidR="0018559A" w:rsidRPr="006E51EE" w:rsidRDefault="0018559A" w:rsidP="00062764">
      <w:pPr>
        <w:pStyle w:val="Heading4"/>
      </w:pPr>
      <w:r w:rsidRPr="006E51EE">
        <w:t>Exceptions</w:t>
      </w:r>
    </w:p>
    <w:p w:rsidR="0018559A" w:rsidRPr="00C77855" w:rsidRDefault="00C77855" w:rsidP="00C77855">
      <w:r w:rsidRPr="006E51EE">
        <w:t xml:space="preserve">None. </w:t>
      </w:r>
    </w:p>
    <w:p w:rsidR="0018559A" w:rsidRPr="00C77855" w:rsidRDefault="00AD6931" w:rsidP="0053759A">
      <w:pPr>
        <w:pStyle w:val="Heading1"/>
        <w:pageBreakBefore w:val="0"/>
      </w:pPr>
      <w:bookmarkStart w:id="9" w:name="_Toc508030514"/>
      <w:r>
        <w:t>CM description</w:t>
      </w:r>
      <w:bookmarkEnd w:id="9"/>
    </w:p>
    <w:p w:rsidR="0018559A" w:rsidRPr="00C77855" w:rsidRDefault="0018559A" w:rsidP="00C77855"/>
    <w:p w:rsidR="0018559A" w:rsidRPr="00C77855" w:rsidRDefault="0018559A" w:rsidP="0045184D">
      <w:pPr>
        <w:pStyle w:val="Heading1"/>
        <w:pageBreakBefore w:val="0"/>
      </w:pPr>
      <w:bookmarkStart w:id="10" w:name="_Toc508030515"/>
      <w:r w:rsidRPr="00C77855">
        <w:t>Document information</w:t>
      </w:r>
      <w:bookmarkEnd w:id="10"/>
    </w:p>
    <w:p w:rsidR="0018559A" w:rsidRPr="00C77855" w:rsidRDefault="0018559A" w:rsidP="0045184D">
      <w:pPr>
        <w:pStyle w:val="Heading2"/>
      </w:pPr>
      <w:bookmarkStart w:id="11" w:name="_Toc508030516"/>
      <w:r w:rsidRPr="00C77855">
        <w:t>Definitions/ Abbreviations</w:t>
      </w:r>
      <w:bookmarkEnd w:id="11"/>
    </w:p>
    <w:p w:rsidR="00C77855" w:rsidRDefault="00C77855" w:rsidP="0004423C">
      <w:pPr>
        <w:pStyle w:val="Caption"/>
      </w:pPr>
      <w:bookmarkStart w:id="12" w:name="_Toc356133600"/>
      <w:bookmarkStart w:id="13" w:name="_Toc3484575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F4FFE">
        <w:rPr>
          <w:noProof/>
        </w:rPr>
        <w:t>1</w:t>
      </w:r>
      <w:r>
        <w:rPr>
          <w:noProof/>
        </w:rPr>
        <w:fldChar w:fldCharType="end"/>
      </w:r>
      <w:r>
        <w:t>: Abbreviations</w:t>
      </w:r>
      <w:bookmarkEnd w:id="12"/>
      <w:bookmarkEnd w:id="13"/>
    </w:p>
    <w:tbl>
      <w:tblPr>
        <w:tblStyle w:val="MS-Tabelle2"/>
        <w:tblW w:w="0" w:type="auto"/>
        <w:tblLook w:val="04A0" w:firstRow="1" w:lastRow="0" w:firstColumn="1" w:lastColumn="0" w:noHBand="0" w:noVBand="1"/>
      </w:tblPr>
      <w:tblGrid>
        <w:gridCol w:w="3108"/>
        <w:gridCol w:w="6102"/>
      </w:tblGrid>
      <w:tr w:rsidR="00C77855" w:rsidTr="00044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8" w:type="dxa"/>
            <w:hideMark/>
          </w:tcPr>
          <w:p w:rsidR="00C77855" w:rsidRDefault="00C77855">
            <w:r>
              <w:t>Abbreviation</w:t>
            </w:r>
          </w:p>
        </w:tc>
        <w:tc>
          <w:tcPr>
            <w:tcW w:w="6102" w:type="dxa"/>
            <w:hideMark/>
          </w:tcPr>
          <w:p w:rsidR="00C77855" w:rsidRDefault="00C77855">
            <w:r>
              <w:t>Meaning</w:t>
            </w:r>
          </w:p>
        </w:tc>
      </w:tr>
      <w:tr w:rsidR="00C77855" w:rsidTr="005F2F40">
        <w:tc>
          <w:tcPr>
            <w:tcW w:w="31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77855" w:rsidRDefault="00C77855"/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855" w:rsidRDefault="006E51EE">
            <w:pPr>
              <w:keepNext/>
            </w:pPr>
            <w:r>
              <w:t>Configuration Management Plan</w:t>
            </w:r>
          </w:p>
        </w:tc>
      </w:tr>
      <w:tr w:rsidR="005F2F40" w:rsidTr="00D162A0">
        <w:tc>
          <w:tcPr>
            <w:tcW w:w="31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F2F40" w:rsidRDefault="005F2F40">
            <w:r>
              <w:lastRenderedPageBreak/>
              <w:t>EIS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F2F40" w:rsidRDefault="005F2F40">
            <w:pPr>
              <w:keepNext/>
            </w:pPr>
            <w:r>
              <w:t>Entry into service</w:t>
            </w:r>
          </w:p>
        </w:tc>
      </w:tr>
    </w:tbl>
    <w:p w:rsidR="00C77855" w:rsidRDefault="00C77855" w:rsidP="006E5AA0">
      <w:pPr>
        <w:pStyle w:val="1pt"/>
      </w:pPr>
    </w:p>
    <w:p w:rsidR="0018559A" w:rsidRPr="00C77855" w:rsidRDefault="0018559A" w:rsidP="00C77855">
      <w:pPr>
        <w:pStyle w:val="1pt"/>
      </w:pPr>
    </w:p>
    <w:p w:rsidR="0018559A" w:rsidRPr="00C77855" w:rsidRDefault="0018559A" w:rsidP="0045184D">
      <w:pPr>
        <w:pStyle w:val="Heading2"/>
      </w:pPr>
      <w:bookmarkStart w:id="14" w:name="_Toc508030517"/>
      <w:r w:rsidRPr="00C77855">
        <w:t>References</w:t>
      </w:r>
      <w:bookmarkEnd w:id="14"/>
    </w:p>
    <w:p w:rsidR="00C77855" w:rsidRDefault="00C77855" w:rsidP="004C49E7">
      <w:pPr>
        <w:pStyle w:val="1pt"/>
      </w:pPr>
    </w:p>
    <w:p w:rsidR="0018559A" w:rsidRPr="00C77855" w:rsidRDefault="0018559A" w:rsidP="00C77855">
      <w:pPr>
        <w:pStyle w:val="1pt"/>
      </w:pPr>
    </w:p>
    <w:p w:rsidR="0018559A" w:rsidRPr="00C77855" w:rsidRDefault="0018559A" w:rsidP="00E44F25">
      <w:pPr>
        <w:rPr>
          <w:b/>
        </w:rPr>
      </w:pPr>
      <w:r w:rsidRPr="00C77855">
        <w:rPr>
          <w:b/>
        </w:rPr>
        <w:t>External Documents</w:t>
      </w:r>
    </w:p>
    <w:tbl>
      <w:tblPr>
        <w:tblStyle w:val="MS-Tabelle2"/>
        <w:tblW w:w="9322" w:type="dxa"/>
        <w:tblLook w:val="04A0" w:firstRow="1" w:lastRow="0" w:firstColumn="1" w:lastColumn="0" w:noHBand="0" w:noVBand="1"/>
      </w:tblPr>
      <w:tblGrid>
        <w:gridCol w:w="2708"/>
        <w:gridCol w:w="2600"/>
        <w:gridCol w:w="4014"/>
      </w:tblGrid>
      <w:tr w:rsidR="00C77855" w:rsidTr="00C22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8" w:type="dxa"/>
            <w:hideMark/>
          </w:tcPr>
          <w:p w:rsidR="00C77855" w:rsidRDefault="00C77855">
            <w:r>
              <w:t>Reference description</w:t>
            </w:r>
          </w:p>
        </w:tc>
        <w:tc>
          <w:tcPr>
            <w:tcW w:w="2600" w:type="dxa"/>
            <w:hideMark/>
          </w:tcPr>
          <w:p w:rsidR="00C77855" w:rsidRDefault="00C77855">
            <w:r>
              <w:t>Reference identifier</w:t>
            </w:r>
          </w:p>
        </w:tc>
        <w:tc>
          <w:tcPr>
            <w:tcW w:w="4014" w:type="dxa"/>
            <w:hideMark/>
          </w:tcPr>
          <w:p w:rsidR="00C77855" w:rsidRDefault="00C77855">
            <w:r>
              <w:t>Name / Description</w:t>
            </w:r>
          </w:p>
        </w:tc>
      </w:tr>
      <w:tr w:rsidR="00C77855" w:rsidTr="00C227D1">
        <w:tc>
          <w:tcPr>
            <w:tcW w:w="2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77855" w:rsidRDefault="00C77855" w:rsidP="000C2E01">
            <w:pPr>
              <w:pStyle w:val="MS-ReferenzTabelle"/>
              <w:numPr>
                <w:ilvl w:val="0"/>
                <w:numId w:val="9"/>
              </w:num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77855" w:rsidRDefault="005F2F40">
            <w:r>
              <w:t>ISO 10007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7855" w:rsidRPr="005F2F40" w:rsidRDefault="005F2F40" w:rsidP="005F2F40">
            <w:pPr>
              <w:rPr>
                <w:szCs w:val="20"/>
                <w:lang w:val="en-US"/>
              </w:rPr>
            </w:pPr>
            <w:r w:rsidRPr="005F2F40">
              <w:rPr>
                <w:bCs/>
                <w:szCs w:val="20"/>
                <w:lang w:val="en"/>
              </w:rPr>
              <w:t>Quality management systems - Guidelines for configuration management</w:t>
            </w:r>
          </w:p>
        </w:tc>
      </w:tr>
    </w:tbl>
    <w:p w:rsidR="00C77855" w:rsidRDefault="00C77855" w:rsidP="004C49E7">
      <w:pPr>
        <w:pStyle w:val="1pt"/>
      </w:pPr>
    </w:p>
    <w:p w:rsidR="0018559A" w:rsidRPr="00C77855" w:rsidRDefault="0018559A" w:rsidP="00C77855">
      <w:pPr>
        <w:pStyle w:val="1pt"/>
      </w:pPr>
    </w:p>
    <w:p w:rsidR="0018559A" w:rsidRPr="00C77855" w:rsidRDefault="009810CF" w:rsidP="00C77855">
      <w:pPr>
        <w:pStyle w:val="1pt"/>
      </w:pPr>
      <w:r>
        <w:t>&lt;Re</w:t>
      </w:r>
      <w:r w:rsidR="00C77855">
        <w:t>y/&gt;</w:t>
      </w:r>
    </w:p>
    <w:p w:rsidR="0018559A" w:rsidRPr="00C77855" w:rsidRDefault="0018559A" w:rsidP="00E44F25">
      <w:pPr>
        <w:pStyle w:val="Heading2"/>
      </w:pPr>
      <w:bookmarkStart w:id="15" w:name="_Toc508030518"/>
      <w:r w:rsidRPr="00C77855">
        <w:t>Revisions</w:t>
      </w:r>
      <w:bookmarkEnd w:id="15"/>
    </w:p>
    <w:tbl>
      <w:tblPr>
        <w:tblW w:w="0" w:type="auto"/>
        <w:tblBorders>
          <w:top w:val="single" w:sz="8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972"/>
        <w:gridCol w:w="5289"/>
        <w:gridCol w:w="2429"/>
      </w:tblGrid>
      <w:tr w:rsidR="00C77855" w:rsidTr="000E5C7D"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C77855" w:rsidRDefault="00C77855">
            <w:pPr>
              <w:rPr>
                <w:rStyle w:val="Formatvorlage9PtFett"/>
              </w:rPr>
            </w:pPr>
            <w:r>
              <w:rPr>
                <w:rStyle w:val="Formatvorlage9PtFett"/>
              </w:rPr>
              <w:t>Rev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C77855" w:rsidRDefault="00C77855">
            <w:pPr>
              <w:rPr>
                <w:rStyle w:val="Formatvorlage9PtFett"/>
              </w:rPr>
            </w:pPr>
            <w:r>
              <w:rPr>
                <w:rStyle w:val="Formatvorlage9PtFett"/>
              </w:rPr>
              <w:t>Version</w:t>
            </w:r>
          </w:p>
        </w:tc>
        <w:tc>
          <w:tcPr>
            <w:tcW w:w="53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C77855" w:rsidRDefault="00C77855">
            <w:pPr>
              <w:rPr>
                <w:rStyle w:val="Formatvorlage9PtFett"/>
              </w:rPr>
            </w:pPr>
            <w:r>
              <w:rPr>
                <w:rStyle w:val="Formatvorlage9PtFett"/>
              </w:rPr>
              <w:t>Comment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hideMark/>
          </w:tcPr>
          <w:p w:rsidR="00C77855" w:rsidRDefault="00C77855">
            <w:pPr>
              <w:rPr>
                <w:rStyle w:val="Formatvorlage9PtFett"/>
              </w:rPr>
            </w:pPr>
            <w:r>
              <w:rPr>
                <w:rStyle w:val="Formatvorlage9PtFett"/>
              </w:rPr>
              <w:t>Name</w:t>
            </w:r>
          </w:p>
        </w:tc>
      </w:tr>
      <w:tr w:rsidR="00C77855" w:rsidTr="002C4B39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77855" w:rsidRDefault="005F2F40">
            <w:pPr>
              <w:pStyle w:val="MS-TabelleZeile"/>
            </w:pPr>
            <w:r>
              <w:t>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855" w:rsidRDefault="005F2F40">
            <w:pPr>
              <w:pStyle w:val="MS-TabelleZeile"/>
            </w:pPr>
            <w:r>
              <w:t>00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855" w:rsidRDefault="005F2F40">
            <w:pPr>
              <w:pStyle w:val="MS-TabelleZeile"/>
            </w:pPr>
            <w:r>
              <w:t>Initial version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7855" w:rsidRDefault="002C4B39" w:rsidP="002C4B39">
            <w:pPr>
              <w:pStyle w:val="MS-TabelleZeile"/>
            </w:pPr>
            <w:r>
              <w:t xml:space="preserve">A. </w:t>
            </w:r>
            <w:r w:rsidR="005F2F40">
              <w:t>Lapice</w:t>
            </w:r>
          </w:p>
        </w:tc>
      </w:tr>
      <w:tr w:rsidR="002C4B39" w:rsidTr="000E5C7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C4B39" w:rsidRDefault="002C4B39">
            <w:pPr>
              <w:pStyle w:val="MS-TabelleZeile"/>
            </w:pPr>
            <w:r>
              <w:t>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C4B39" w:rsidRDefault="002C4B39">
            <w:pPr>
              <w:pStyle w:val="MS-TabelleZeile"/>
            </w:pPr>
            <w:r>
              <w:t>01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C4B39" w:rsidRDefault="002C4B39">
            <w:pPr>
              <w:pStyle w:val="MS-TabelleZeile"/>
            </w:pPr>
            <w:r>
              <w:t>Template number inserted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C4B39" w:rsidRDefault="002C4B39" w:rsidP="002C4B39">
            <w:pPr>
              <w:pStyle w:val="MS-TabelleZeile"/>
            </w:pPr>
            <w:r>
              <w:t>M. Schuler</w:t>
            </w:r>
          </w:p>
        </w:tc>
      </w:tr>
    </w:tbl>
    <w:p w:rsidR="00C77855" w:rsidRDefault="00C77855" w:rsidP="00F33EF7">
      <w:pPr>
        <w:pStyle w:val="1pt"/>
      </w:pPr>
    </w:p>
    <w:p w:rsidR="0018559A" w:rsidRPr="00C77855" w:rsidRDefault="0018559A" w:rsidP="00C77855">
      <w:pPr>
        <w:pStyle w:val="1pt"/>
      </w:pPr>
    </w:p>
    <w:bookmarkEnd w:id="4"/>
    <w:sectPr w:rsidR="0018559A" w:rsidRPr="00C77855" w:rsidSect="00121F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855" w:rsidRPr="00C77855" w:rsidRDefault="00C77855" w:rsidP="00183B58">
      <w:r w:rsidRPr="00C77855">
        <w:separator/>
      </w:r>
    </w:p>
  </w:endnote>
  <w:endnote w:type="continuationSeparator" w:id="0">
    <w:p w:rsidR="00C77855" w:rsidRPr="00C77855" w:rsidRDefault="00C77855" w:rsidP="00183B58">
      <w:r w:rsidRPr="00C778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C56" w:rsidRPr="00C77855" w:rsidRDefault="001F5C56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C56" w:rsidRPr="00C77855" w:rsidRDefault="001F5C56" w:rsidP="002C0418">
    <w:pPr>
      <w:pStyle w:val="MS-Dokfuss-Text"/>
    </w:pPr>
  </w:p>
  <w:tbl>
    <w:tblPr>
      <w:tblW w:w="5000" w:type="pct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925"/>
      <w:gridCol w:w="873"/>
      <w:gridCol w:w="872"/>
      <w:gridCol w:w="872"/>
      <w:gridCol w:w="872"/>
      <w:gridCol w:w="872"/>
    </w:tblGrid>
    <w:tr w:rsidR="004C10AF" w:rsidRPr="00C77855" w:rsidTr="000C24E1">
      <w:trPr>
        <w:jc w:val="right"/>
      </w:trPr>
      <w:tc>
        <w:tcPr>
          <w:tcW w:w="4926" w:type="dxa"/>
          <w:tcBorders>
            <w:top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</w:tcPr>
        <w:p w:rsidR="004C10AF" w:rsidRPr="00C77855" w:rsidRDefault="00565CA0" w:rsidP="00C8333C">
          <w:pPr>
            <w:pStyle w:val="MS-Dokfuss-Text"/>
          </w:pPr>
          <w:r w:rsidRPr="00C77855">
            <w:fldChar w:fldCharType="begin"/>
          </w:r>
          <w:r w:rsidRPr="00C77855">
            <w:instrText xml:space="preserve"> DOCPROPERTY "Doc.DocumentDescription"\*CHARFORMAT </w:instrText>
          </w:r>
          <w:r w:rsidRPr="00C77855">
            <w:fldChar w:fldCharType="separate"/>
          </w:r>
          <w:r w:rsidR="00C236F0">
            <w:t>Document Description</w:t>
          </w:r>
          <w:r w:rsidRPr="00C77855">
            <w:fldChar w:fldCharType="end"/>
          </w:r>
        </w:p>
      </w:tc>
      <w:tc>
        <w:tcPr>
          <w:tcW w:w="4361" w:type="dxa"/>
          <w:gridSpan w:val="5"/>
          <w:tcBorders>
            <w:top w:val="single" w:sz="4" w:space="0" w:color="auto"/>
            <w:bottom w:val="nil"/>
            <w:right w:val="single" w:sz="4" w:space="0" w:color="auto"/>
          </w:tcBorders>
        </w:tcPr>
        <w:p w:rsidR="004C10AF" w:rsidRPr="00C77855" w:rsidRDefault="00565CA0" w:rsidP="00C8333C">
          <w:pPr>
            <w:pStyle w:val="MS-Dokfuss-Text"/>
          </w:pPr>
          <w:r w:rsidRPr="00C77855">
            <w:fldChar w:fldCharType="begin"/>
          </w:r>
          <w:r w:rsidRPr="00C77855">
            <w:instrText xml:space="preserve"> DOCPROPERTY "Doc.Document"\*CHARFORMAT </w:instrText>
          </w:r>
          <w:r w:rsidRPr="00C77855">
            <w:fldChar w:fldCharType="separate"/>
          </w:r>
          <w:r w:rsidR="00C236F0">
            <w:t>Document</w:t>
          </w:r>
          <w:r w:rsidRPr="00C77855">
            <w:fldChar w:fldCharType="end"/>
          </w:r>
          <w:r w:rsidR="002B0CB1">
            <w:t xml:space="preserve"> // Template no. </w:t>
          </w:r>
          <w:r w:rsidR="00F66545">
            <w:fldChar w:fldCharType="begin"/>
          </w:r>
          <w:r w:rsidR="00F66545">
            <w:instrText xml:space="preserve"> DOCPROPERTY  SAP_Z_DVS_TEMPLATE  \* MERGEFORMAT </w:instrText>
          </w:r>
          <w:r w:rsidR="00F66545">
            <w:fldChar w:fldCharType="separate"/>
          </w:r>
          <w:r w:rsidR="00C236F0">
            <w:t>23M/10051628/EN/02</w:t>
          </w:r>
          <w:r w:rsidR="00F66545">
            <w:fldChar w:fldCharType="end"/>
          </w:r>
        </w:p>
      </w:tc>
    </w:tr>
    <w:tr w:rsidR="004C10AF" w:rsidRPr="00C77855" w:rsidTr="000C24E1">
      <w:trPr>
        <w:trHeight w:val="290"/>
        <w:jc w:val="right"/>
      </w:trPr>
      <w:tc>
        <w:tcPr>
          <w:tcW w:w="4926" w:type="dxa"/>
          <w:vMerge w:val="restart"/>
          <w:tcBorders>
            <w:top w:val="nil"/>
            <w:right w:val="single" w:sz="4" w:space="0" w:color="auto"/>
          </w:tcBorders>
          <w:shd w:val="clear" w:color="auto" w:fill="auto"/>
          <w:vAlign w:val="center"/>
        </w:tcPr>
        <w:p w:rsidR="004C10AF" w:rsidRPr="00C77855" w:rsidRDefault="00D36BC0" w:rsidP="00C8333C">
          <w:pPr>
            <w:pStyle w:val="MS-Dokfuss-EintragGross"/>
          </w:pPr>
          <w:fldSimple w:instr=" DOCPROPERTY  SAP_DKTXT  \* MERGEFORMAT ">
            <w:r w:rsidR="00C236F0">
              <w:t>System Identification project proposal</w:t>
            </w:r>
          </w:fldSimple>
        </w:p>
      </w:tc>
      <w:tc>
        <w:tcPr>
          <w:tcW w:w="4361" w:type="dxa"/>
          <w:gridSpan w:val="5"/>
          <w:tcBorders>
            <w:top w:val="nil"/>
            <w:bottom w:val="single" w:sz="4" w:space="0" w:color="auto"/>
            <w:right w:val="single" w:sz="4" w:space="0" w:color="auto"/>
          </w:tcBorders>
        </w:tcPr>
        <w:p w:rsidR="004C10AF" w:rsidRPr="00C77855" w:rsidRDefault="00D36BC0" w:rsidP="00C8333C">
          <w:pPr>
            <w:pStyle w:val="MS-Dokfuss-EintragGross"/>
          </w:pPr>
          <w:fldSimple w:instr=" DOCPROPERTY  SAP_DOKNR  \* MERGEFORMAT ">
            <w:r w:rsidR="00C236F0">
              <w:t>10158442</w:t>
            </w:r>
          </w:fldSimple>
        </w:p>
      </w:tc>
    </w:tr>
    <w:tr w:rsidR="004C10AF" w:rsidRPr="00C77855" w:rsidTr="000C24E1">
      <w:trPr>
        <w:trHeight w:val="120"/>
        <w:jc w:val="right"/>
      </w:trPr>
      <w:tc>
        <w:tcPr>
          <w:tcW w:w="4926" w:type="dxa"/>
          <w:vMerge/>
          <w:tcBorders>
            <w:right w:val="single" w:sz="4" w:space="0" w:color="auto"/>
          </w:tcBorders>
          <w:shd w:val="clear" w:color="auto" w:fill="auto"/>
          <w:vAlign w:val="center"/>
        </w:tcPr>
        <w:p w:rsidR="004C10AF" w:rsidRPr="00C77855" w:rsidRDefault="004C10AF" w:rsidP="00C8333C"/>
      </w:tc>
      <w:tc>
        <w:tcPr>
          <w:tcW w:w="873" w:type="dxa"/>
          <w:tcBorders>
            <w:top w:val="single" w:sz="4" w:space="0" w:color="auto"/>
            <w:bottom w:val="nil"/>
            <w:right w:val="single" w:sz="4" w:space="0" w:color="auto"/>
          </w:tcBorders>
        </w:tcPr>
        <w:p w:rsidR="004C10AF" w:rsidRPr="00C77855" w:rsidRDefault="00565CA0" w:rsidP="00C8333C">
          <w:pPr>
            <w:pStyle w:val="MS-Dokfuss-Text"/>
            <w:jc w:val="center"/>
          </w:pPr>
          <w:r w:rsidRPr="00C77855">
            <w:fldChar w:fldCharType="begin"/>
          </w:r>
          <w:r w:rsidRPr="00C77855">
            <w:instrText xml:space="preserve"> DOCPROPERTY "Doc.Type"\*CHARFORMAT </w:instrText>
          </w:r>
          <w:r w:rsidRPr="00C77855">
            <w:fldChar w:fldCharType="separate"/>
          </w:r>
          <w:r w:rsidR="00C236F0">
            <w:t>Type</w:t>
          </w:r>
          <w:r w:rsidRPr="00C77855">
            <w:fldChar w:fldCharType="end"/>
          </w:r>
        </w:p>
      </w:tc>
      <w:tc>
        <w:tcPr>
          <w:tcW w:w="872" w:type="dxa"/>
          <w:tcBorders>
            <w:top w:val="single" w:sz="4" w:space="0" w:color="auto"/>
            <w:bottom w:val="nil"/>
            <w:right w:val="single" w:sz="4" w:space="0" w:color="auto"/>
          </w:tcBorders>
        </w:tcPr>
        <w:p w:rsidR="004C10AF" w:rsidRPr="00C77855" w:rsidRDefault="00565CA0" w:rsidP="00C8333C">
          <w:pPr>
            <w:pStyle w:val="MS-Dokfuss-Text"/>
            <w:jc w:val="center"/>
          </w:pPr>
          <w:r w:rsidRPr="00C77855">
            <w:fldChar w:fldCharType="begin"/>
          </w:r>
          <w:r w:rsidRPr="00C77855">
            <w:instrText xml:space="preserve"> DOCPROPERTY "Doc.Part"\*CHARFORMAT </w:instrText>
          </w:r>
          <w:r w:rsidRPr="00C77855">
            <w:fldChar w:fldCharType="separate"/>
          </w:r>
          <w:r w:rsidR="00C236F0">
            <w:t>Part</w:t>
          </w:r>
          <w:r w:rsidRPr="00C77855">
            <w:fldChar w:fldCharType="end"/>
          </w:r>
          <w:r w:rsidR="004C10AF" w:rsidRPr="00C77855">
            <w:t>.</w:t>
          </w:r>
        </w:p>
      </w:tc>
      <w:tc>
        <w:tcPr>
          <w:tcW w:w="872" w:type="dxa"/>
          <w:tcBorders>
            <w:top w:val="single" w:sz="4" w:space="0" w:color="auto"/>
            <w:bottom w:val="nil"/>
            <w:right w:val="single" w:sz="4" w:space="0" w:color="auto"/>
          </w:tcBorders>
        </w:tcPr>
        <w:p w:rsidR="004C10AF" w:rsidRPr="00C77855" w:rsidRDefault="00565CA0" w:rsidP="00C8333C">
          <w:pPr>
            <w:pStyle w:val="MS-Dokfuss-Text"/>
            <w:jc w:val="center"/>
          </w:pPr>
          <w:r w:rsidRPr="00C77855">
            <w:fldChar w:fldCharType="begin"/>
          </w:r>
          <w:r w:rsidRPr="00C77855">
            <w:instrText xml:space="preserve"> DOCPROPERTY "Doc.Version"\*CHARFORMAT </w:instrText>
          </w:r>
          <w:r w:rsidRPr="00C77855">
            <w:fldChar w:fldCharType="separate"/>
          </w:r>
          <w:r w:rsidR="00C236F0">
            <w:t>Version</w:t>
          </w:r>
          <w:r w:rsidRPr="00C77855">
            <w:fldChar w:fldCharType="end"/>
          </w:r>
        </w:p>
      </w:tc>
      <w:tc>
        <w:tcPr>
          <w:tcW w:w="872" w:type="dxa"/>
          <w:tcBorders>
            <w:top w:val="single" w:sz="4" w:space="0" w:color="auto"/>
            <w:bottom w:val="nil"/>
            <w:right w:val="single" w:sz="4" w:space="0" w:color="auto"/>
          </w:tcBorders>
        </w:tcPr>
        <w:p w:rsidR="004C10AF" w:rsidRPr="00C77855" w:rsidRDefault="00565CA0" w:rsidP="00C8333C">
          <w:pPr>
            <w:pStyle w:val="MS-Dokfuss-Text"/>
            <w:jc w:val="center"/>
          </w:pPr>
          <w:r w:rsidRPr="00C77855">
            <w:fldChar w:fldCharType="begin"/>
          </w:r>
          <w:r w:rsidRPr="00C77855">
            <w:instrText xml:space="preserve"> DOCPROPERTY "Doc.Revision"\*CHARFORMAT </w:instrText>
          </w:r>
          <w:r w:rsidRPr="00C77855">
            <w:fldChar w:fldCharType="separate"/>
          </w:r>
          <w:r w:rsidR="00C236F0">
            <w:t>Revision</w:t>
          </w:r>
          <w:r w:rsidRPr="00C77855">
            <w:fldChar w:fldCharType="end"/>
          </w:r>
        </w:p>
      </w:tc>
      <w:tc>
        <w:tcPr>
          <w:tcW w:w="872" w:type="dxa"/>
          <w:tcBorders>
            <w:top w:val="single" w:sz="4" w:space="0" w:color="auto"/>
            <w:bottom w:val="nil"/>
            <w:right w:val="single" w:sz="4" w:space="0" w:color="auto"/>
          </w:tcBorders>
        </w:tcPr>
        <w:p w:rsidR="004C10AF" w:rsidRPr="00C77855" w:rsidRDefault="00565CA0" w:rsidP="00C8333C">
          <w:pPr>
            <w:pStyle w:val="MS-Dokfuss-Text"/>
            <w:jc w:val="center"/>
          </w:pPr>
          <w:r w:rsidRPr="00C77855">
            <w:fldChar w:fldCharType="begin"/>
          </w:r>
          <w:r w:rsidRPr="00C77855">
            <w:instrText xml:space="preserve"> DOCPROPERTY "Doc.Page"\*CHARFORMAT </w:instrText>
          </w:r>
          <w:r w:rsidRPr="00C77855">
            <w:fldChar w:fldCharType="separate"/>
          </w:r>
          <w:r w:rsidR="00C236F0">
            <w:t>Page</w:t>
          </w:r>
          <w:r w:rsidRPr="00C77855">
            <w:fldChar w:fldCharType="end"/>
          </w:r>
        </w:p>
      </w:tc>
    </w:tr>
    <w:tr w:rsidR="004C10AF" w:rsidRPr="00C77855" w:rsidTr="000C24E1">
      <w:trPr>
        <w:trHeight w:val="120"/>
        <w:jc w:val="right"/>
      </w:trPr>
      <w:tc>
        <w:tcPr>
          <w:tcW w:w="4926" w:type="dxa"/>
          <w:vMerge/>
          <w:tcBorders>
            <w:right w:val="single" w:sz="4" w:space="0" w:color="auto"/>
          </w:tcBorders>
          <w:shd w:val="clear" w:color="auto" w:fill="auto"/>
          <w:vAlign w:val="center"/>
        </w:tcPr>
        <w:p w:rsidR="004C10AF" w:rsidRPr="00C77855" w:rsidRDefault="004C10AF" w:rsidP="00C8333C"/>
      </w:tc>
      <w:tc>
        <w:tcPr>
          <w:tcW w:w="873" w:type="dxa"/>
          <w:tcBorders>
            <w:top w:val="nil"/>
            <w:bottom w:val="single" w:sz="4" w:space="0" w:color="auto"/>
            <w:right w:val="single" w:sz="4" w:space="0" w:color="auto"/>
          </w:tcBorders>
        </w:tcPr>
        <w:p w:rsidR="004C10AF" w:rsidRPr="00C77855" w:rsidRDefault="00D36BC0" w:rsidP="00C8333C">
          <w:pPr>
            <w:pStyle w:val="MS-Dokfuss-EintragKlein"/>
          </w:pPr>
          <w:fldSimple w:instr=" DOCPROPERTY  SAP_DOKAR  \* MERGEFORMAT ">
            <w:r w:rsidR="00C236F0">
              <w:t>37M</w:t>
            </w:r>
          </w:fldSimple>
        </w:p>
      </w:tc>
      <w:tc>
        <w:tcPr>
          <w:tcW w:w="872" w:type="dxa"/>
          <w:tcBorders>
            <w:top w:val="nil"/>
            <w:bottom w:val="single" w:sz="4" w:space="0" w:color="auto"/>
            <w:right w:val="single" w:sz="4" w:space="0" w:color="auto"/>
          </w:tcBorders>
        </w:tcPr>
        <w:p w:rsidR="004C10AF" w:rsidRPr="00C77855" w:rsidRDefault="00D36BC0" w:rsidP="00C8333C">
          <w:pPr>
            <w:pStyle w:val="MS-Dokfuss-EintragKlein"/>
          </w:pPr>
          <w:fldSimple w:instr=" DOCPROPERTY  SAP_DOKTL  \* MERGEFORMAT ">
            <w:r w:rsidR="00C236F0">
              <w:t>EN</w:t>
            </w:r>
          </w:fldSimple>
        </w:p>
      </w:tc>
      <w:tc>
        <w:tcPr>
          <w:tcW w:w="872" w:type="dxa"/>
          <w:tcBorders>
            <w:top w:val="nil"/>
            <w:bottom w:val="single" w:sz="4" w:space="0" w:color="auto"/>
            <w:right w:val="single" w:sz="4" w:space="0" w:color="auto"/>
          </w:tcBorders>
        </w:tcPr>
        <w:p w:rsidR="004C10AF" w:rsidRPr="00C77855" w:rsidRDefault="00D36BC0" w:rsidP="00C8333C">
          <w:pPr>
            <w:pStyle w:val="MS-Dokfuss-EintragKlein"/>
          </w:pPr>
          <w:fldSimple w:instr=" DOCPROPERTY  SAP_DOKVR  \* MERGEFORMAT ">
            <w:r w:rsidR="00C236F0">
              <w:t>00</w:t>
            </w:r>
          </w:fldSimple>
        </w:p>
      </w:tc>
      <w:tc>
        <w:tcPr>
          <w:tcW w:w="872" w:type="dxa"/>
          <w:tcBorders>
            <w:top w:val="nil"/>
            <w:bottom w:val="single" w:sz="4" w:space="0" w:color="auto"/>
            <w:right w:val="single" w:sz="4" w:space="0" w:color="auto"/>
          </w:tcBorders>
        </w:tcPr>
        <w:p w:rsidR="004C10AF" w:rsidRPr="00C77855" w:rsidRDefault="00D36BC0" w:rsidP="00C8333C">
          <w:pPr>
            <w:pStyle w:val="MS-Dokfuss-EintragKlein"/>
          </w:pPr>
          <w:fldSimple w:instr=" DOCPROPERTY  SAP_REVLV  \* MERGEFORMAT ">
            <w:r w:rsidR="00C236F0">
              <w:t>A</w:t>
            </w:r>
          </w:fldSimple>
        </w:p>
      </w:tc>
      <w:tc>
        <w:tcPr>
          <w:tcW w:w="872" w:type="dxa"/>
          <w:tcBorders>
            <w:top w:val="nil"/>
            <w:bottom w:val="single" w:sz="4" w:space="0" w:color="auto"/>
            <w:right w:val="single" w:sz="4" w:space="0" w:color="auto"/>
          </w:tcBorders>
        </w:tcPr>
        <w:p w:rsidR="004C10AF" w:rsidRPr="00C77855" w:rsidRDefault="004C10AF" w:rsidP="00C8333C">
          <w:pPr>
            <w:pStyle w:val="MS-Dokfuss-EintragKlein"/>
          </w:pPr>
          <w:r w:rsidRPr="00C77855">
            <w:fldChar w:fldCharType="begin"/>
          </w:r>
          <w:r w:rsidRPr="00C77855">
            <w:instrText>PAGE</w:instrText>
          </w:r>
          <w:r w:rsidRPr="00C77855">
            <w:fldChar w:fldCharType="separate"/>
          </w:r>
          <w:r w:rsidR="00F66545">
            <w:rPr>
              <w:noProof/>
            </w:rPr>
            <w:t>1</w:t>
          </w:r>
          <w:r w:rsidRPr="00C77855">
            <w:fldChar w:fldCharType="end"/>
          </w:r>
          <w:r w:rsidRPr="00C77855">
            <w:t>/</w:t>
          </w:r>
          <w:r w:rsidRPr="00C77855">
            <w:fldChar w:fldCharType="begin"/>
          </w:r>
          <w:r w:rsidRPr="00C77855">
            <w:instrText>NUMPAGES</w:instrText>
          </w:r>
          <w:r w:rsidRPr="00C77855">
            <w:fldChar w:fldCharType="separate"/>
          </w:r>
          <w:r w:rsidR="00F66545">
            <w:rPr>
              <w:noProof/>
            </w:rPr>
            <w:t>1</w:t>
          </w:r>
          <w:r w:rsidRPr="00C77855">
            <w:fldChar w:fldCharType="end"/>
          </w:r>
        </w:p>
      </w:tc>
    </w:tr>
  </w:tbl>
  <w:p w:rsidR="009F1BE8" w:rsidRPr="00C77855" w:rsidRDefault="009F1BE8" w:rsidP="00CA5A05">
    <w:pPr>
      <w:pStyle w:val="1p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C56" w:rsidRPr="00C77855" w:rsidRDefault="001F5C56" w:rsidP="00E92662">
    <w:pPr>
      <w:pStyle w:val="MS-Dokfuss-Text"/>
    </w:pPr>
  </w:p>
  <w:p w:rsidR="000B2EDA" w:rsidRPr="00C77855" w:rsidRDefault="000B2EDA" w:rsidP="00E92662">
    <w:pPr>
      <w:pStyle w:val="MS-Dokfuss-Text"/>
    </w:pPr>
  </w:p>
  <w:tbl>
    <w:tblPr>
      <w:tblW w:w="9288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88"/>
      <w:gridCol w:w="1080"/>
      <w:gridCol w:w="1080"/>
      <w:gridCol w:w="1080"/>
      <w:gridCol w:w="1080"/>
      <w:gridCol w:w="1080"/>
    </w:tblGrid>
    <w:tr w:rsidR="004D7138" w:rsidRPr="00C77855" w:rsidTr="00C8333C">
      <w:trPr>
        <w:jc w:val="right"/>
      </w:trPr>
      <w:tc>
        <w:tcPr>
          <w:tcW w:w="3888" w:type="dxa"/>
          <w:vMerge w:val="restart"/>
          <w:tcBorders>
            <w:top w:val="nil"/>
            <w:bottom w:val="single" w:sz="4" w:space="0" w:color="auto"/>
            <w:right w:val="single" w:sz="4" w:space="0" w:color="auto"/>
          </w:tcBorders>
        </w:tcPr>
        <w:p w:rsidR="004D7138" w:rsidRPr="00C77855" w:rsidRDefault="004D7138" w:rsidP="00C8333C"/>
      </w:tc>
      <w:tc>
        <w:tcPr>
          <w:tcW w:w="5400" w:type="dxa"/>
          <w:gridSpan w:val="5"/>
          <w:tcBorders>
            <w:top w:val="nil"/>
            <w:left w:val="single" w:sz="4" w:space="0" w:color="auto"/>
            <w:bottom w:val="single" w:sz="4" w:space="0" w:color="auto"/>
          </w:tcBorders>
        </w:tcPr>
        <w:p w:rsidR="004D7138" w:rsidRPr="00C77855" w:rsidRDefault="00D36BC0" w:rsidP="00C8333C">
          <w:pPr>
            <w:pStyle w:val="MS-Dokfuss-EintragGross"/>
          </w:pPr>
          <w:fldSimple w:instr=" DOCPROPERTY  SAP_DOKNR  \* MERGEFORMAT ">
            <w:r w:rsidR="00C236F0">
              <w:t>10158442</w:t>
            </w:r>
          </w:fldSimple>
        </w:p>
      </w:tc>
    </w:tr>
    <w:tr w:rsidR="004D7138" w:rsidRPr="00C77855" w:rsidTr="00C8333C">
      <w:trPr>
        <w:jc w:val="right"/>
      </w:trPr>
      <w:tc>
        <w:tcPr>
          <w:tcW w:w="3888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4D7138" w:rsidRPr="00C77855" w:rsidRDefault="004D7138" w:rsidP="00C8333C"/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D7138" w:rsidRPr="00C77855" w:rsidRDefault="004D7138" w:rsidP="00C8333C">
          <w:pPr>
            <w:pStyle w:val="MS-Dokfuss-Text"/>
            <w:jc w:val="center"/>
          </w:pPr>
          <w:r w:rsidRPr="00C77855">
            <w:t>Art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D7138" w:rsidRPr="00C77855" w:rsidRDefault="004D7138" w:rsidP="00C8333C">
          <w:pPr>
            <w:pStyle w:val="MS-Dokfuss-Text"/>
            <w:jc w:val="center"/>
          </w:pPr>
          <w:r w:rsidRPr="00C77855">
            <w:t>Teildok.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D7138" w:rsidRPr="00C77855" w:rsidRDefault="004D7138" w:rsidP="00C8333C">
          <w:pPr>
            <w:pStyle w:val="MS-Dokfuss-Text"/>
            <w:jc w:val="center"/>
          </w:pPr>
          <w:r w:rsidRPr="00C77855">
            <w:t>Version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D7138" w:rsidRPr="00C77855" w:rsidRDefault="004D7138" w:rsidP="00C8333C">
          <w:pPr>
            <w:pStyle w:val="MS-Dokfuss-Text"/>
            <w:jc w:val="center"/>
          </w:pPr>
          <w:r w:rsidRPr="00C77855">
            <w:t>Revision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nil"/>
          </w:tcBorders>
          <w:vAlign w:val="center"/>
        </w:tcPr>
        <w:p w:rsidR="004D7138" w:rsidRPr="00C77855" w:rsidRDefault="004D7138" w:rsidP="00C8333C">
          <w:pPr>
            <w:pStyle w:val="MS-Dokfuss-Text"/>
            <w:jc w:val="center"/>
          </w:pPr>
          <w:r w:rsidRPr="00C77855">
            <w:t>Seite</w:t>
          </w:r>
        </w:p>
      </w:tc>
    </w:tr>
    <w:tr w:rsidR="004D7138" w:rsidRPr="00C77855" w:rsidTr="00C8333C">
      <w:trPr>
        <w:jc w:val="right"/>
      </w:trPr>
      <w:tc>
        <w:tcPr>
          <w:tcW w:w="3888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4D7138" w:rsidRPr="00C77855" w:rsidRDefault="004D7138" w:rsidP="00C8333C"/>
      </w:tc>
      <w:tc>
        <w:tcPr>
          <w:tcW w:w="10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7138" w:rsidRPr="00C77855" w:rsidRDefault="00D36BC0" w:rsidP="00C8333C">
          <w:pPr>
            <w:pStyle w:val="MS-Dokfuss-EintragKlein"/>
          </w:pPr>
          <w:fldSimple w:instr=" DOCPROPERTY  SAP_DOKAR  \* MERGEFORMAT ">
            <w:r w:rsidR="00C236F0">
              <w:t>37M</w:t>
            </w:r>
          </w:fldSimple>
        </w:p>
      </w:tc>
      <w:tc>
        <w:tcPr>
          <w:tcW w:w="10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7138" w:rsidRPr="00C77855" w:rsidRDefault="00D36BC0" w:rsidP="00C8333C">
          <w:pPr>
            <w:pStyle w:val="MS-Dokfuss-EintragKlein"/>
          </w:pPr>
          <w:fldSimple w:instr=" DOCPROPERTY  SAP_DOKTL  \* MERGEFORMAT ">
            <w:r w:rsidR="00C236F0">
              <w:t>EN</w:t>
            </w:r>
          </w:fldSimple>
        </w:p>
      </w:tc>
      <w:tc>
        <w:tcPr>
          <w:tcW w:w="10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7138" w:rsidRPr="00C77855" w:rsidRDefault="00D36BC0" w:rsidP="00C8333C">
          <w:pPr>
            <w:pStyle w:val="MS-Dokfuss-EintragKlein"/>
          </w:pPr>
          <w:fldSimple w:instr=" DOCPROPERTY  SAP_DOKVR  \* MERGEFORMAT ">
            <w:r w:rsidR="00C236F0">
              <w:t>00</w:t>
            </w:r>
          </w:fldSimple>
        </w:p>
      </w:tc>
      <w:tc>
        <w:tcPr>
          <w:tcW w:w="10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7138" w:rsidRPr="00C77855" w:rsidRDefault="00D36BC0" w:rsidP="00C8333C">
          <w:pPr>
            <w:pStyle w:val="MS-Dokfuss-EintragKlein"/>
          </w:pPr>
          <w:fldSimple w:instr=" DOCPROPERTY  SAP_REVLV  \* MERGEFORMAT ">
            <w:r w:rsidR="00C236F0">
              <w:t>A</w:t>
            </w:r>
          </w:fldSimple>
        </w:p>
      </w:tc>
      <w:tc>
        <w:tcPr>
          <w:tcW w:w="1080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4D7138" w:rsidRPr="00C77855" w:rsidRDefault="004D7138" w:rsidP="00C8333C">
          <w:pPr>
            <w:pStyle w:val="MS-Dokfuss-EintragKlein"/>
          </w:pPr>
          <w:r w:rsidRPr="00C77855">
            <w:fldChar w:fldCharType="begin"/>
          </w:r>
          <w:r w:rsidRPr="00C77855">
            <w:instrText>PAGE</w:instrText>
          </w:r>
          <w:r w:rsidRPr="00C77855">
            <w:fldChar w:fldCharType="separate"/>
          </w:r>
          <w:r w:rsidR="008F4FFE">
            <w:rPr>
              <w:noProof/>
            </w:rPr>
            <w:t>5</w:t>
          </w:r>
          <w:r w:rsidRPr="00C77855">
            <w:fldChar w:fldCharType="end"/>
          </w:r>
          <w:r w:rsidRPr="00C77855">
            <w:t>/</w:t>
          </w:r>
          <w:r w:rsidRPr="00C77855">
            <w:fldChar w:fldCharType="begin"/>
          </w:r>
          <w:r w:rsidRPr="00C77855">
            <w:instrText>NUMPAGES</w:instrText>
          </w:r>
          <w:r w:rsidRPr="00C77855">
            <w:fldChar w:fldCharType="separate"/>
          </w:r>
          <w:r w:rsidR="008F4FFE">
            <w:rPr>
              <w:noProof/>
            </w:rPr>
            <w:t>5</w:t>
          </w:r>
          <w:r w:rsidRPr="00C77855">
            <w:fldChar w:fldCharType="end"/>
          </w:r>
        </w:p>
      </w:tc>
    </w:tr>
  </w:tbl>
  <w:p w:rsidR="001F5C56" w:rsidRPr="00C77855" w:rsidRDefault="001F5C56" w:rsidP="00E92662">
    <w:pPr>
      <w:pStyle w:val="MS-Dokfuss-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855" w:rsidRPr="00C77855" w:rsidRDefault="00C77855" w:rsidP="00183B58">
      <w:r w:rsidRPr="00C77855">
        <w:separator/>
      </w:r>
    </w:p>
  </w:footnote>
  <w:footnote w:type="continuationSeparator" w:id="0">
    <w:p w:rsidR="00C77855" w:rsidRPr="00C77855" w:rsidRDefault="00C77855" w:rsidP="00183B58">
      <w:r w:rsidRPr="00C7785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C56" w:rsidRPr="00C77855" w:rsidRDefault="001F5C56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61" w:type="pct"/>
      <w:jc w:val="right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6107"/>
      <w:gridCol w:w="3183"/>
    </w:tblGrid>
    <w:tr w:rsidR="00D574D0" w:rsidRPr="00C77855" w:rsidTr="00BC0AD3">
      <w:trPr>
        <w:trHeight w:val="1140"/>
        <w:jc w:val="right"/>
      </w:trPr>
      <w:tc>
        <w:tcPr>
          <w:tcW w:w="3287" w:type="pct"/>
          <w:tcBorders>
            <w:top w:val="nil"/>
            <w:left w:val="nil"/>
            <w:bottom w:val="single" w:sz="4" w:space="0" w:color="auto"/>
            <w:right w:val="nil"/>
          </w:tcBorders>
          <w:tcMar>
            <w:right w:w="108" w:type="dxa"/>
          </w:tcMar>
          <w:vAlign w:val="bottom"/>
          <w:hideMark/>
        </w:tcPr>
        <w:p w:rsidR="00D574D0" w:rsidRPr="00C77855" w:rsidRDefault="00D36BC0">
          <w:pPr>
            <w:pStyle w:val="MS-Dokkopf-Zeile"/>
          </w:pPr>
          <w:fldSimple w:instr=" DOCPROPERTY  SAP_DARTXT\* MERGEFORMAT ">
            <w:r w:rsidR="00C236F0">
              <w:t>Plan [M]</w:t>
            </w:r>
          </w:fldSimple>
        </w:p>
        <w:p w:rsidR="00D574D0" w:rsidRPr="00C77855" w:rsidRDefault="00F66545">
          <w:pPr>
            <w:pStyle w:val="MS-Dokkopf-Zeile"/>
          </w:pPr>
          <w:r>
            <w:fldChar w:fldCharType="begin"/>
          </w:r>
          <w:r>
            <w:instrText xml:space="preserve"> DOCPROPERTY  SAP_PLMDVSDOCUMENTTYPE  \* MERGEFORMAT </w:instrText>
          </w:r>
          <w:r>
            <w:fldChar w:fldCharType="separate"/>
          </w:r>
          <w:r w:rsidR="00C236F0">
            <w:t>Plan (M)</w:t>
          </w:r>
          <w:r>
            <w:fldChar w:fldCharType="end"/>
          </w:r>
        </w:p>
      </w:tc>
      <w:tc>
        <w:tcPr>
          <w:tcW w:w="1713" w:type="pct"/>
          <w:tcBorders>
            <w:top w:val="nil"/>
            <w:left w:val="nil"/>
            <w:bottom w:val="single" w:sz="4" w:space="0" w:color="auto"/>
            <w:right w:val="nil"/>
          </w:tcBorders>
          <w:tcMar>
            <w:right w:w="0" w:type="dxa"/>
          </w:tcMar>
          <w:vAlign w:val="bottom"/>
          <w:hideMark/>
        </w:tcPr>
        <w:p w:rsidR="00D574D0" w:rsidRPr="00C77855" w:rsidRDefault="00C77855" w:rsidP="00BC0AD3">
          <w:pPr>
            <w:jc w:val="right"/>
          </w:pPr>
          <w:bookmarkStart w:id="16" w:name="Logo1stPage"/>
          <w:r w:rsidRPr="00C77855">
            <w:rPr>
              <w:noProof/>
              <w:lang w:val="en-US" w:eastAsia="en-US"/>
            </w:rPr>
            <w:drawing>
              <wp:inline distT="0" distB="0" distL="0" distR="0" wp14:anchorId="15A9B582" wp14:editId="2AA4F254">
                <wp:extent cx="1952625" cy="633095"/>
                <wp:effectExtent l="0" t="0" r="952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633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6"/>
        </w:p>
      </w:tc>
    </w:tr>
  </w:tbl>
  <w:p w:rsidR="001A7E63" w:rsidRPr="00C77855" w:rsidRDefault="001A7E63" w:rsidP="00D574D0">
    <w:pPr>
      <w:pStyle w:val="MS-Dokfuss-Tex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7" w:type="dxa"/>
      <w:jc w:val="right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5637"/>
      <w:gridCol w:w="3650"/>
    </w:tblGrid>
    <w:tr w:rsidR="001F5C56" w:rsidRPr="00C77855" w:rsidTr="006537EE">
      <w:trPr>
        <w:trHeight w:val="1137"/>
        <w:jc w:val="right"/>
      </w:trPr>
      <w:tc>
        <w:tcPr>
          <w:tcW w:w="5637" w:type="dxa"/>
          <w:vAlign w:val="bottom"/>
        </w:tcPr>
        <w:p w:rsidR="001F5C56" w:rsidRPr="00C77855" w:rsidRDefault="00F66545" w:rsidP="00754A84">
          <w:pPr>
            <w:pStyle w:val="MS-Dokkopf-Zeile"/>
          </w:pPr>
          <w:r>
            <w:fldChar w:fldCharType="begin"/>
          </w:r>
          <w:r>
            <w:instrText xml:space="preserve"> DOCPROPERTY  SAP_DARTXT\* MERGEFORMAT </w:instrText>
          </w:r>
          <w:r>
            <w:fldChar w:fldCharType="separate"/>
          </w:r>
          <w:r w:rsidR="00C236F0">
            <w:t>Plan [M]</w:t>
          </w:r>
          <w:r>
            <w:fldChar w:fldCharType="end"/>
          </w:r>
        </w:p>
        <w:p w:rsidR="001F5C56" w:rsidRPr="00C77855" w:rsidRDefault="00D36BC0" w:rsidP="00754A84">
          <w:pPr>
            <w:pStyle w:val="MS-Dokkopf-Zeile"/>
          </w:pPr>
          <w:fldSimple w:instr=" DOCPROPERTY  SAP_PLMDVSDOCUMENTTYPE  \* MERGEFORMAT ">
            <w:r w:rsidR="00C236F0">
              <w:t>Plan (M)</w:t>
            </w:r>
          </w:fldSimple>
        </w:p>
      </w:tc>
      <w:tc>
        <w:tcPr>
          <w:tcW w:w="3650" w:type="dxa"/>
        </w:tcPr>
        <w:p w:rsidR="001F5C56" w:rsidRPr="00C77855" w:rsidRDefault="005554D7" w:rsidP="00C37183">
          <w:r w:rsidRPr="00C77855">
            <w:rPr>
              <w:noProof/>
              <w:color w:val="1F497D"/>
              <w:lang w:val="en-US" w:eastAsia="en-US"/>
            </w:rPr>
            <w:drawing>
              <wp:inline distT="0" distB="0" distL="0" distR="0" wp14:anchorId="14F1398A" wp14:editId="05391F61">
                <wp:extent cx="1926000" cy="612000"/>
                <wp:effectExtent l="0" t="0" r="0" b="0"/>
                <wp:docPr id="3" name="Grafik 3" descr="K:\mar_admin\VORLAGEN\Logos\MSH\marenco_swisshelicopter_Logo_50mmx16mm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:\mar_admin\VORLAGEN\Logos\MSH\marenco_swisshelicopter_Logo_50mmx16mm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000" cy="61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F5C56" w:rsidRPr="00C77855" w:rsidRDefault="001F5C56" w:rsidP="00E92662">
    <w:pPr>
      <w:pStyle w:val="MS-Dokfuss-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65E80E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234C8E0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60EB2E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1FC2CC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3533EEA"/>
    <w:multiLevelType w:val="hybridMultilevel"/>
    <w:tmpl w:val="28CA519A"/>
    <w:lvl w:ilvl="0" w:tplc="6018DA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63CE3"/>
    <w:multiLevelType w:val="multilevel"/>
    <w:tmpl w:val="416EACEA"/>
    <w:name w:val="2226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6" w15:restartNumberingAfterBreak="0">
    <w:nsid w:val="0640739B"/>
    <w:multiLevelType w:val="multilevel"/>
    <w:tmpl w:val="722698DE"/>
    <w:numStyleLink w:val="MS-Ueberschriften"/>
  </w:abstractNum>
  <w:abstractNum w:abstractNumId="7" w15:restartNumberingAfterBreak="0">
    <w:nsid w:val="06FE61C7"/>
    <w:multiLevelType w:val="singleLevel"/>
    <w:tmpl w:val="0407000F"/>
    <w:name w:val="222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  <w:b w:val="0"/>
        <w:i w:val="0"/>
        <w:sz w:val="20"/>
      </w:rPr>
    </w:lvl>
  </w:abstractNum>
  <w:abstractNum w:abstractNumId="8" w15:restartNumberingAfterBreak="0">
    <w:nsid w:val="079518E1"/>
    <w:multiLevelType w:val="multilevel"/>
    <w:tmpl w:val="FBEAE21C"/>
    <w:styleLink w:val="MS-AufzhlungTabelle"/>
    <w:lvl w:ilvl="0">
      <w:start w:val="1"/>
      <w:numFmt w:val="decimal"/>
      <w:pStyle w:val="MS-AufzhlungTabelle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" w:hanging="284"/>
      </w:pPr>
      <w:rPr>
        <w:rFonts w:hint="default"/>
      </w:rPr>
    </w:lvl>
  </w:abstractNum>
  <w:abstractNum w:abstractNumId="9" w15:restartNumberingAfterBreak="0">
    <w:nsid w:val="0BC40300"/>
    <w:multiLevelType w:val="multilevel"/>
    <w:tmpl w:val="416EACEA"/>
    <w:name w:val="2225222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10" w15:restartNumberingAfterBreak="0">
    <w:nsid w:val="15D77F5D"/>
    <w:multiLevelType w:val="multilevel"/>
    <w:tmpl w:val="722698DE"/>
    <w:styleLink w:val="MS-Ueberschriften"/>
    <w:lvl w:ilvl="0">
      <w:start w:val="1"/>
      <w:numFmt w:val="decimal"/>
      <w:pStyle w:val="Heading1"/>
      <w:lvlText w:val="%1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76"/>
        </w:tabs>
        <w:ind w:left="1701" w:hanging="170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76"/>
        </w:tabs>
        <w:ind w:left="1418" w:hanging="1418"/>
      </w:pPr>
      <w:rPr>
        <w:rFonts w:hint="default"/>
      </w:rPr>
    </w:lvl>
  </w:abstractNum>
  <w:abstractNum w:abstractNumId="11" w15:restartNumberingAfterBreak="0">
    <w:nsid w:val="168767C1"/>
    <w:multiLevelType w:val="multilevel"/>
    <w:tmpl w:val="416EACEA"/>
    <w:name w:val="22252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12" w15:restartNumberingAfterBreak="0">
    <w:nsid w:val="1A473F36"/>
    <w:multiLevelType w:val="hybridMultilevel"/>
    <w:tmpl w:val="CA7A482E"/>
    <w:lvl w:ilvl="0" w:tplc="CF8259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162CF"/>
    <w:multiLevelType w:val="multilevel"/>
    <w:tmpl w:val="416EACEA"/>
    <w:name w:val="2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14" w15:restartNumberingAfterBreak="0">
    <w:nsid w:val="204E063F"/>
    <w:multiLevelType w:val="multilevel"/>
    <w:tmpl w:val="416EACEA"/>
    <w:name w:val="2224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15" w15:restartNumberingAfterBreak="0">
    <w:nsid w:val="27367F49"/>
    <w:multiLevelType w:val="multilevel"/>
    <w:tmpl w:val="416EACEA"/>
    <w:name w:val="2227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16" w15:restartNumberingAfterBreak="0">
    <w:nsid w:val="28615663"/>
    <w:multiLevelType w:val="multilevel"/>
    <w:tmpl w:val="CBA8810E"/>
    <w:styleLink w:val="MS-AuflistungTabelle"/>
    <w:lvl w:ilvl="0">
      <w:start w:val="1"/>
      <w:numFmt w:val="bullet"/>
      <w:lvlText w:val="►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▪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9683738"/>
    <w:multiLevelType w:val="multilevel"/>
    <w:tmpl w:val="416EACEA"/>
    <w:name w:val="2227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18" w15:restartNumberingAfterBreak="0">
    <w:nsid w:val="2F3841B1"/>
    <w:multiLevelType w:val="multilevel"/>
    <w:tmpl w:val="416EACEA"/>
    <w:name w:val="2223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19" w15:restartNumberingAfterBreak="0">
    <w:nsid w:val="31887BC9"/>
    <w:multiLevelType w:val="multilevel"/>
    <w:tmpl w:val="416EACEA"/>
    <w:name w:val="2225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20" w15:restartNumberingAfterBreak="0">
    <w:nsid w:val="3316064E"/>
    <w:multiLevelType w:val="multilevel"/>
    <w:tmpl w:val="416EACEA"/>
    <w:name w:val="2226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21" w15:restartNumberingAfterBreak="0">
    <w:nsid w:val="36841172"/>
    <w:multiLevelType w:val="multilevel"/>
    <w:tmpl w:val="416EACEA"/>
    <w:name w:val="222522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22" w15:restartNumberingAfterBreak="0">
    <w:nsid w:val="3CB64F67"/>
    <w:multiLevelType w:val="multilevel"/>
    <w:tmpl w:val="416EACEA"/>
    <w:name w:val="22252222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23" w15:restartNumberingAfterBreak="0">
    <w:nsid w:val="3F5F50C6"/>
    <w:multiLevelType w:val="multilevel"/>
    <w:tmpl w:val="34B21D5A"/>
    <w:styleLink w:val="Referenznummer"/>
    <w:lvl w:ilvl="0">
      <w:start w:val="1"/>
      <w:numFmt w:val="decimal"/>
      <w:pStyle w:val="MS-ReferenzTabelle"/>
      <w:lvlText w:val="[Ref %1]"/>
      <w:lvlJc w:val="left"/>
      <w:pPr>
        <w:ind w:left="737" w:hanging="73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2E47A42"/>
    <w:multiLevelType w:val="multilevel"/>
    <w:tmpl w:val="0D3ADFAE"/>
    <w:lvl w:ilvl="0">
      <w:start w:val="1"/>
      <w:numFmt w:val="decimal"/>
      <w:lvlText w:val="%1"/>
      <w:lvlJc w:val="left"/>
      <w:pPr>
        <w:ind w:left="1276" w:hanging="12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6" w:hanging="12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6" w:hanging="12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276" w:hanging="1276"/>
      </w:pPr>
      <w:rPr>
        <w:rFonts w:hint="default"/>
      </w:rPr>
    </w:lvl>
  </w:abstractNum>
  <w:abstractNum w:abstractNumId="25" w15:restartNumberingAfterBreak="0">
    <w:nsid w:val="438F1620"/>
    <w:multiLevelType w:val="multilevel"/>
    <w:tmpl w:val="43E4D9FA"/>
    <w:styleLink w:val="MS-Auflistung"/>
    <w:lvl w:ilvl="0">
      <w:start w:val="1"/>
      <w:numFmt w:val="bullet"/>
      <w:pStyle w:val="MS-Auflistung1"/>
      <w:lvlText w:val="►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  <w:sz w:val="20"/>
      </w:rPr>
    </w:lvl>
    <w:lvl w:ilvl="1">
      <w:start w:val="1"/>
      <w:numFmt w:val="bullet"/>
      <w:lvlText w:val="■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tabs>
          <w:tab w:val="num" w:pos="1362"/>
        </w:tabs>
        <w:ind w:left="1362" w:hanging="227"/>
      </w:pPr>
      <w:rPr>
        <w:rFonts w:ascii="Arial" w:hAnsi="Arial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"/>
      <w:lvlJc w:val="left"/>
      <w:pPr>
        <w:tabs>
          <w:tab w:val="num" w:pos="2270"/>
        </w:tabs>
        <w:ind w:left="2270" w:hanging="227"/>
      </w:pPr>
      <w:rPr>
        <w:rFonts w:ascii="Tahoma" w:hAnsi="Tahoma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26" w15:restartNumberingAfterBreak="0">
    <w:nsid w:val="4C5E0090"/>
    <w:multiLevelType w:val="singleLevel"/>
    <w:tmpl w:val="1A1853DC"/>
    <w:name w:val="2227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7" w15:restartNumberingAfterBreak="0">
    <w:nsid w:val="51B67D21"/>
    <w:multiLevelType w:val="multilevel"/>
    <w:tmpl w:val="416EACEA"/>
    <w:name w:val="2224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28" w15:restartNumberingAfterBreak="0">
    <w:nsid w:val="58253E88"/>
    <w:multiLevelType w:val="multilevel"/>
    <w:tmpl w:val="416EACEA"/>
    <w:name w:val="2224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29" w15:restartNumberingAfterBreak="0">
    <w:nsid w:val="5B8F49CA"/>
    <w:multiLevelType w:val="multilevel"/>
    <w:tmpl w:val="416EACEA"/>
    <w:name w:val="2225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30" w15:restartNumberingAfterBreak="0">
    <w:nsid w:val="5C046136"/>
    <w:multiLevelType w:val="multilevel"/>
    <w:tmpl w:val="416EACEA"/>
    <w:name w:val="22252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31" w15:restartNumberingAfterBreak="0">
    <w:nsid w:val="5EAB1A90"/>
    <w:multiLevelType w:val="multilevel"/>
    <w:tmpl w:val="416EACEA"/>
    <w:lvl w:ilvl="0">
      <w:start w:val="1"/>
      <w:numFmt w:val="bullet"/>
      <w:pStyle w:val="Auflistung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pStyle w:val="Auflistung2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32" w15:restartNumberingAfterBreak="0">
    <w:nsid w:val="6BDD46E6"/>
    <w:multiLevelType w:val="multilevel"/>
    <w:tmpl w:val="416EACEA"/>
    <w:name w:val="222422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abstractNum w:abstractNumId="33" w15:restartNumberingAfterBreak="0">
    <w:nsid w:val="6E3F2FA4"/>
    <w:multiLevelType w:val="multilevel"/>
    <w:tmpl w:val="009E2056"/>
    <w:styleLink w:val="MS-Aufzhlung"/>
    <w:lvl w:ilvl="0">
      <w:start w:val="1"/>
      <w:numFmt w:val="decimal"/>
      <w:pStyle w:val="MS-Aufzhlung1"/>
      <w:lvlText w:val="%1"/>
      <w:lvlJc w:val="left"/>
      <w:pPr>
        <w:ind w:left="397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7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" w:hanging="130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8" w:hanging="14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8" w:hanging="1645"/>
      </w:pPr>
      <w:rPr>
        <w:rFonts w:hint="default"/>
      </w:rPr>
    </w:lvl>
  </w:abstractNum>
  <w:abstractNum w:abstractNumId="34" w15:restartNumberingAfterBreak="0">
    <w:nsid w:val="72FF6C3E"/>
    <w:multiLevelType w:val="hybridMultilevel"/>
    <w:tmpl w:val="30DA60FC"/>
    <w:lvl w:ilvl="0" w:tplc="2890722C">
      <w:start w:val="1"/>
      <w:numFmt w:val="decimal"/>
      <w:pStyle w:val="TableTitle"/>
      <w:lvlText w:val="Table %1:"/>
      <w:lvlJc w:val="left"/>
      <w:pPr>
        <w:tabs>
          <w:tab w:val="num" w:pos="4899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F4EC2"/>
    <w:multiLevelType w:val="hybridMultilevel"/>
    <w:tmpl w:val="32F2F96E"/>
    <w:lvl w:ilvl="0" w:tplc="CF8AA0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47EC7"/>
    <w:multiLevelType w:val="multilevel"/>
    <w:tmpl w:val="747C3AF2"/>
    <w:lvl w:ilvl="0">
      <w:start w:val="1"/>
      <w:numFmt w:val="bullet"/>
      <w:pStyle w:val="MS-AuflistungTabelle1"/>
      <w:lvlText w:val="►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tabs>
          <w:tab w:val="num" w:pos="907"/>
        </w:tabs>
        <w:ind w:left="907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▪"/>
      <w:lvlJc w:val="left"/>
      <w:pPr>
        <w:tabs>
          <w:tab w:val="num" w:pos="1134"/>
        </w:tabs>
        <w:ind w:left="1134" w:hanging="227"/>
      </w:pPr>
      <w:rPr>
        <w:rFonts w:ascii="Arial" w:hAnsi="Aria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D3B01E3"/>
    <w:multiLevelType w:val="multilevel"/>
    <w:tmpl w:val="0407001D"/>
    <w:name w:val="2225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E68250A"/>
    <w:multiLevelType w:val="hybridMultilevel"/>
    <w:tmpl w:val="5B261936"/>
    <w:lvl w:ilvl="0" w:tplc="FB8489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C5679"/>
    <w:multiLevelType w:val="multilevel"/>
    <w:tmpl w:val="416EACEA"/>
    <w:name w:val="2227"/>
    <w:lvl w:ilvl="0">
      <w:start w:val="1"/>
      <w:numFmt w:val="bullet"/>
      <w:lvlText w:val="●"/>
      <w:lvlJc w:val="left"/>
      <w:pPr>
        <w:tabs>
          <w:tab w:val="num" w:pos="454"/>
        </w:tabs>
        <w:ind w:left="454" w:hanging="227"/>
      </w:pPr>
      <w:rPr>
        <w:rFonts w:ascii="Tahoma" w:hAnsi="Tahoma" w:hint="default"/>
        <w:sz w:val="20"/>
      </w:rPr>
    </w:lvl>
    <w:lvl w:ilvl="1">
      <w:start w:val="1"/>
      <w:numFmt w:val="bullet"/>
      <w:lvlText w:val="○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Tahoma" w:hAnsi="Tahoma" w:hint="default"/>
      </w:rPr>
    </w:lvl>
    <w:lvl w:ilvl="3">
      <w:start w:val="1"/>
      <w:numFmt w:val="bullet"/>
      <w:lvlText w:val="○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4">
      <w:start w:val="1"/>
      <w:numFmt w:val="bullet"/>
      <w:lvlText w:val="○"/>
      <w:lvlJc w:val="left"/>
      <w:pPr>
        <w:tabs>
          <w:tab w:val="num" w:pos="2270"/>
        </w:tabs>
        <w:ind w:left="2270" w:hanging="227"/>
      </w:pPr>
      <w:rPr>
        <w:rFonts w:ascii="Arial" w:hAnsi="Arial" w:hint="default"/>
      </w:rPr>
    </w:lvl>
    <w:lvl w:ilvl="5">
      <w:start w:val="1"/>
      <w:numFmt w:val="bullet"/>
      <w:lvlText w:val="○"/>
      <w:lvlJc w:val="left"/>
      <w:pPr>
        <w:tabs>
          <w:tab w:val="num" w:pos="2724"/>
        </w:tabs>
        <w:ind w:left="2724" w:hanging="227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tabs>
          <w:tab w:val="num" w:pos="3178"/>
        </w:tabs>
        <w:ind w:left="3178" w:hanging="227"/>
      </w:pPr>
      <w:rPr>
        <w:rFonts w:ascii="Arial" w:hAnsi="Arial" w:hint="default"/>
      </w:rPr>
    </w:lvl>
    <w:lvl w:ilvl="7">
      <w:start w:val="1"/>
      <w:numFmt w:val="bullet"/>
      <w:lvlText w:val="○"/>
      <w:lvlJc w:val="left"/>
      <w:pPr>
        <w:tabs>
          <w:tab w:val="num" w:pos="3632"/>
        </w:tabs>
        <w:ind w:left="3632" w:hanging="227"/>
      </w:pPr>
      <w:rPr>
        <w:rFonts w:ascii="Arial" w:hAnsi="Arial" w:hint="default"/>
      </w:rPr>
    </w:lvl>
    <w:lvl w:ilvl="8">
      <w:start w:val="1"/>
      <w:numFmt w:val="bullet"/>
      <w:lvlText w:val="○"/>
      <w:lvlJc w:val="left"/>
      <w:pPr>
        <w:tabs>
          <w:tab w:val="num" w:pos="4086"/>
        </w:tabs>
        <w:ind w:left="4086" w:hanging="227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4"/>
  </w:num>
  <w:num w:numId="4">
    <w:abstractNumId w:val="34"/>
  </w:num>
  <w:num w:numId="5">
    <w:abstractNumId w:val="2"/>
  </w:num>
  <w:num w:numId="6">
    <w:abstractNumId w:val="1"/>
  </w:num>
  <w:num w:numId="7">
    <w:abstractNumId w:val="25"/>
  </w:num>
  <w:num w:numId="8">
    <w:abstractNumId w:val="10"/>
  </w:num>
  <w:num w:numId="9">
    <w:abstractNumId w:val="23"/>
  </w:num>
  <w:num w:numId="10">
    <w:abstractNumId w:val="6"/>
  </w:num>
  <w:num w:numId="11">
    <w:abstractNumId w:val="33"/>
  </w:num>
  <w:num w:numId="12">
    <w:abstractNumId w:val="33"/>
  </w:num>
  <w:num w:numId="13">
    <w:abstractNumId w:val="31"/>
  </w:num>
  <w:num w:numId="14">
    <w:abstractNumId w:val="23"/>
  </w:num>
  <w:num w:numId="15">
    <w:abstractNumId w:val="16"/>
  </w:num>
  <w:num w:numId="16">
    <w:abstractNumId w:val="36"/>
  </w:num>
  <w:num w:numId="17">
    <w:abstractNumId w:val="8"/>
  </w:num>
  <w:num w:numId="18">
    <w:abstractNumId w:val="38"/>
  </w:num>
  <w:num w:numId="19">
    <w:abstractNumId w:val="35"/>
  </w:num>
  <w:num w:numId="20">
    <w:abstractNumId w:val="12"/>
  </w:num>
  <w:num w:numId="21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ocumentProtection w:enforcement="0"/>
  <w:autoFormatOverride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awAttachedTemplate" w:val="MSH MASTER GENERAL.OWS"/>
    <w:docVar w:name="OawBuiltInDocProps" w:val="&lt;OawBuiltInDocProps&gt;&lt;default profileUID=&quot;0&quot;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/word&gt;&lt;/default&gt;&lt;/OawBuiltInDocProps&gt;_x000d_"/>
    <w:docVar w:name="OawCreatedWithOfficeatworkVersion" w:val="4.3 SP2 (4.3.3384)"/>
    <w:docVar w:name="OawCreatedWithProjectID" w:val="marenco"/>
    <w:docVar w:name="OawCreatedWithProjectVersion" w:val="1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NameFunct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ameFunction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ocProperty name=&quot;Doc.D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S&quot;/&gt;&lt;/type&gt;&lt;/profile&gt;&lt;/OawDocProperty&gt;_x000d__x0009_&lt;OawDocProperty name=&quot;Doc.DocumentDescript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Description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Doc.Typ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ype&quot;/&gt;&lt;/type&gt;&lt;/profile&gt;&lt;/OawDocProperty&gt;_x000d__x0009_&lt;OawDocProperty name=&quot;Doc.Par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rt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Revi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vision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Copyright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rightText&quot;/&gt;&lt;/type&gt;&lt;/profile&gt;&lt;/OawDocProperty&gt;_x000d__x0009_&lt;OawDocProperty name=&quot;Organisation.CopyrightTex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opyrightText&quot;/&gt;&lt;/type&gt;&lt;/profile&gt;&lt;/OawDocProperty&gt;_x000d__x0009_&lt;OawInlineAnchor name=&quot;Logo1stPage&quot;&gt;&lt;profile type=&quot;default&quot; UID=&quot;&quot; sameAsDefault=&quot;0&quot;&gt;&lt;/profile&gt;&lt;/OawInlineAnchor&gt;_x000d__x0009_&lt;OawPicture name=&quot;LogoPn&quot;&gt;&lt;profile type=&quot;default&quot; UID=&quot;&quot; sameAsDefault=&quot;0&quot;&gt;&lt;format UID=&quot;2014010614033807788255&quot; top=&quot;0&quot; left=&quot;0&quot; relativeHorizontalPosition=&quot;1&quot; relativeVerticalPosition=&quot;1&quot; horizontalAdjustment=&quot;0&quot; verticalAdjustment=&quot;0&quot; anchorBookmark=&quot;&quot; inlineAnchorBookmark=&quot;LogoPn&quot;/&gt;&lt;documentProperty UID=&quot;2002122011014149059130932&quot; dataSourceUID=&quot;prj.2003050916522158373536&quot;/&gt;&lt;type type=&quot;OawDatabase&quot;&gt;&lt;OawDatabase table=&quot;Data&quot; field=&quot;WdA4LogoColorPortrait&quot;/&gt;&lt;/type&gt;&lt;/profile&gt;&lt;/OawPicture&gt;_x000d__x0009_&lt;OawInlineAnchor name=&quot;LogoPn&quot;&gt;&lt;profile type=&quot;default&quot; UID=&quot;&quot; sameAsDefault=&quot;0&quot;&gt;&lt;/profile&gt;&lt;/OawInlineAnchor&gt;_x000d__x0009_&lt;OawPicture name=&quot;Logo1stPage&quot;&gt;&lt;profile type=&quot;default&quot; UID=&quot;&quot; sameAsDefault=&quot;0&quot;&gt;&lt;format UID=&quot;2014010614212057180050&quot; top=&quot;0&quot; left=&quot;0&quot; relativeHorizontalPosition=&quot;1&quot; relativeVerticalPosition=&quot;1&quot; horizontalAdjustment=&quot;0&quot; verticalAdjustment=&quot;0&quot; anchorBookmark=&quot;&quot; inlineAnchorBookmark=&quot;Logo1stPage&quot;/&gt;&lt;documentProperty UID=&quot;2002122011014149059130932&quot; dataSourceUID=&quot;prj.2003050916522158373536&quot;/&gt;&lt;type type=&quot;OawDatabase&quot;&gt;&lt;OawDatabase table=&quot;Data&quot; field=&quot;WdA4LogoColorPortrait&quot;/&gt;&lt;/type&gt;&lt;/profile&gt;&lt;/OawPicture&gt;_x000d__x0009_&lt;OawBookmark name=&quot;TitelSeite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CopyrightText|WdA4LogoColorPortrait&quot;/&gt;&lt;profile type=&quot;default&quot; UID=&quot;&quot; sameAsDefault=&quot;0&quot;&gt;&lt;OawDocProperty name=&quot;Organisation.CopyrightText&quot; field=&quot;CopyrightText&quot;/&gt;&lt;OawPicture name=&quot;LogoPn&quot; field=&quot;WdA4LogoColorPortrait&quot; UID=&quot;2014010614033807788255&quot; top=&quot;0&quot; left=&quot;0&quot; relativeHorizontalPosition=&quot;1&quot; relativeVerticalPosition=&quot;1&quot; horizontalAdjustment=&quot;0&quot; verticalAdjustment=&quot;0&quot; anchorBookmark=&quot;&quot; inlineAnchorBookmark=&quot;LogoPn&quot;/&gt;&lt;OawPicture name=&quot;Logo1stPage&quot; field=&quot;WdA4LogoColorPortrait&quot; UID=&quot;2014010614212057180050&quot; top=&quot;0&quot; left=&quot;0&quot; relativeHorizontalPosition=&quot;1&quot; relativeVerticalPosition=&quot;1&quot; horizontalAdjustment=&quot;0&quot; verticalAdjustment=&quot;0&quot; anchorBookmark=&quot;&quot; inlineAnchorBookmark=&quot;Logo1stPage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tatus&quot; field=&quot;Doc.Status&quot;/&gt;&lt;OawDocProperty name=&quot;Doc.NameFunction&quot; field=&quot;Doc.NameFunction&quot;/&gt;&lt;OawDocProperty name=&quot;Doc.Date&quot; field=&quot;Doc.Date&quot;/&gt;&lt;OawDocProperty name=&quot;Doc.DS&quot; field=&quot;Doc.DS&quot;/&gt;&lt;OawDocProperty name=&quot;Doc.DocumentDescription&quot; field=&quot;Doc.DocumentDescription&quot;/&gt;&lt;OawDocProperty name=&quot;Doc.Document&quot; field=&quot;Doc.Document&quot;/&gt;&lt;OawDocProperty name=&quot;Doc.Type&quot; field=&quot;Doc.Type&quot;/&gt;&lt;OawDocProperty name=&quot;Doc.Part&quot; field=&quot;Doc.Part&quot;/&gt;&lt;OawDocProperty name=&quot;Doc.Version&quot; field=&quot;Doc.Version&quot;/&gt;&lt;OawDocProperty name=&quot;Doc.Revision&quot; field=&quot;Doc.Revision&quot;/&gt;&lt;OawDocProperty name=&quot;Doc.Page&quot; field=&quot;Doc.Page&quot;/&gt;&lt;OawDocProperty name=&quot;Doc.CopyrightText&quot; field=&quot;Doc.CopyrightText&quot;/&gt;&lt;/profile&gt;&lt;/source&gt;"/>
    <w:docVar w:name="OawDocPropSource" w:val="&lt;Profile SelectedUID=&quot;&quot;&gt;&lt;DocProp UID=&quot;2002122011014149059130932&quot; EntryUID=&quot;2013101110302626799022&quot;&gt;&lt;Field Name=&quot;IDName&quot; Value=&quot;Marenco Swisshelicopter AG&quot;/&gt;&lt;Field Name=&quot;Organisation&quot; Value=&quot;Marenco Swisshelicopter AG&quot;/&gt;&lt;Field Name=&quot;Department&quot; Value=&quot;&quot;/&gt;&lt;Field Name=&quot;Address1&quot; Value=&quot;&quot;/&gt;&lt;Field Name=&quot;Address2&quot; Value=&quot;&quot;/&gt;&lt;Field Name=&quot;Address3&quot; Value=&quot;&quot;/&gt;&lt;Field Name=&quot;Address4&quot; Value=&quot;&quot;/&gt;&lt;Field Name=&quot;Address5&quot; Value=&quot;&quot;/&gt;&lt;Field Name=&quot;Address6&quot; Value=&quot;&quot;/&gt;&lt;Field Name=&quot;AdressSingleLine&quot; Value=&quot;Dorfstrasse 57&quot;/&gt;&lt;Field Name=&quot;PostalCode&quot; Value=&quot;8330&quot;/&gt;&lt;Field Name=&quot;Telefon&quot; Value=&quot;044 552 33 33&quot;/&gt;&lt;Field Name=&quot;Fax&quot; Value=&quot;044 552 33 66&quot;/&gt;&lt;Field Name=&quot;Country&quot; Value=&quot;Switzerland&quot;/&gt;&lt;Field Name=&quot;Email&quot; Value=&quot;&quot;/&gt;&lt;Field Name=&quot;Internet&quot; Value=&quot;www.marenco-swisshelicopter.ch&quot;/&gt;&lt;Field Name=&quot;City&quot; Value=&quot;Pfäffikon ZH&quot;/&gt;&lt;Field Name=&quot;Footer1&quot; Value=&quot;The Helicopter Company&quot;/&gt;&lt;Field Name=&quot;Footer2&quot; Value=&quot;&quot;/&gt;&lt;Field Name=&quot;Footer3&quot; Value=&quot;&quot;/&gt;&lt;Field Name=&quot;Footer4&quot; Value=&quot;&quot;/&gt;&lt;Field Name=&quot;WdA4LogoColorPortrait&quot; Value=&quot;%Logos%\marenco_swisshelicopter_Logo.jpg&quot;/&gt;&lt;Field Name=&quot;WdA4LogoBlackWhitePortrait&quot; Value=&quot;&quot;/&gt;&lt;Field Name=&quot;WdA4LogoColorQuer&quot; Value=&quot;%Logos%\marenco_swisshelicopter_Logo.jpg&quot;/&gt;&lt;Field Name=&quot;WdA4LogoBlackWhiteQuer&quot; Value=&quot;&quot;/&gt;&lt;Field Name=&quot;CopyrightText&quot; Value=&quot;© Marenco Swisshelicopter AG&quot;/&gt;&lt;Field Name=&quot;PpLogo169&quot; Value=&quot;%Logos%\PP_169_marenco_swisshelicopter.png&quot;/&gt;&lt;Field Name=&quot;PpLogo43&quot; Value=&quot;%Logos%\PP_43_marenco_swisshelicopter.png&quot;/&gt;&lt;Field Name=&quot;PpLogoFullSize43&quot; Value=&quot;%Logos%\PP_FullSize_43_marenco_swisshelicopter.png&quot;/&gt;&lt;Field Name=&quot;PpLogoFullSize169&quot; Value=&quot;%Logos%\PP_FullSize_169_marenco_swisshelicopter.png&quot;/&gt;&lt;Field Name=&quot;PpThemesDefault&quot; Value=&quot;%Themes%\MXX.thmx&quot;/&gt;&lt;Field Name=&quot;PpThemes169Default&quot; Value=&quot;%Themes%\MXX169.thmx&quot;/&gt;&lt;Field Name=&quot;PpThemesPresentation&quot; Value=&quot;%Themes%\MXX.thmx;%Themes%\MXX169.thmx&quot;/&gt;&lt;Field Name=&quot;PpThemesSlide&quot; Value=&quot;%Themes%\MXX.thmx;%Themes%\MXX169.thmx&quot;/&gt;&lt;Field Name=&quot;PpThemesObject&quot; Value=&quot;%Themes%\MXX.thmx;%Themes%\MXX169.thmx&quot;/&gt;&lt;Field Name=&quot;Data_UID&quot; Value=&quot;2013101110302626799022&quot;/&gt;&lt;Field Name=&quot;Field_Name&quot; Value=&quot;Organisation&quot;/&gt;&lt;Field Name=&quot;Field_UID&quot; Value=&quot;20030218192812312660470231&quot;/&gt;&lt;Field Name=&quot;ML_LCID&quot; Value=&quot;2057&quot;/&gt;&lt;Field Name=&quot;ML_Value&quot; Value=&quot;&quot;/&gt;&lt;/DocProp&gt;&lt;DocProp UID=&quot;2006040509495284662868&quot; EntryUID=&quot;030320141718265&quot;&gt;&lt;Field Name=&quot;IDName&quot; Value=&quot;Platzhalter&quot;/&gt;&lt;Field Name=&quot;Name&quot; Value=&quot;&amp;lt;Name&amp;gt;&quot;/&gt;&lt;Field Name=&quot;PersonalNumber&quot; Value=&quot;&amp;lt;PersNr&amp;gt;&quot;/&gt;&lt;Field Name=&quot;DirectPhone&quot; Value=&quot;&amp;lt;Telefon&amp;gt;&quot;/&gt;&lt;Field Name=&quot;DirectFax&quot; Value=&quot;&amp;lt;Fax&amp;gt;&quot;/&gt;&lt;Field Name=&quot;Mobile&quot; Value=&quot;&amp;lt;Mobile&amp;gt;&quot;/&gt;&lt;Field Name=&quot;EMail&quot; Value=&quot;&amp;lt;Mail&amp;gt;&quot;/&gt;&lt;Field Name=&quot;Function&quot; Value=&quot;&amp;lt;Position&amp;gt;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amp;lt;Initials&amp;gt;&quot;/&gt;&lt;Field Name=&quot;Data_UID&quot; Value=&quot;0303201417182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030320141718265&quot;&gt;&lt;Field Name=&quot;IDName&quot; Value=&quot;Platzhalter&quot;/&gt;&lt;Field Name=&quot;Name&quot; Value=&quot;&amp;lt;Name&amp;gt;&quot;/&gt;&lt;Field Name=&quot;PersonalNumber&quot; Value=&quot;&amp;lt;PersNr&amp;gt;&quot;/&gt;&lt;Field Name=&quot;DirectPhone&quot; Value=&quot;&amp;lt;Telefon&amp;gt;&quot;/&gt;&lt;Field Name=&quot;DirectFax&quot; Value=&quot;&amp;lt;Fax&amp;gt;&quot;/&gt;&lt;Field Name=&quot;Mobile&quot; Value=&quot;&amp;lt;Mobile&amp;gt;&quot;/&gt;&lt;Field Name=&quot;EMail&quot; Value=&quot;&amp;lt;Mail&amp;gt;&quot;/&gt;&lt;Field Name=&quot;Function&quot; Value=&quot;&amp;lt;Position&amp;gt;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amp;lt;Initials&amp;gt;&quot;/&gt;&lt;Field Name=&quot;Data_UID&quot; Value=&quot;0303201417182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80714212273705547&quot; EntryUID=&quot;&quot; UserInformation=&quot;Data from SAP&quot; Interface=&quot;-1&quot;&gt;&lt;/DocProp&gt;&lt;DocProp UID=&quot;2002122010583847234010578&quot; EntryUID=&quot;2003121817293296325874&quot;&gt;&lt;Field Name=&quot;IDName&quot; Value=&quot;(Leer)&quot;/&gt;&lt;/DocProp&gt;&lt;DocProp UID=&quot;2003061115381095709037&quot; EntryUID=&quot;2003121817293296325874&quot;&gt;&lt;Field Name=&quot;IDName&quot; Value=&quot;(Leer)&quot;/&gt;&lt;/DocProp&gt;&lt;DocProp UID=&quot;2004112217333376588294&quot; EntryUID=&quot;&quot; UserInformation=&quot;Data from SAP&quot; Interface=&quot;-1&quot;&gt;&lt;/DocProp&gt;&lt;DocProp UID=&quot;2004112217290390304928&quot; EntryUID=&quot;&quot; UserInformation=&quot;Data from SAP&quot; Interface=&quot;-1&quot;&gt;&lt;/DocProp&gt;&lt;DocProp UID=&quot;2009082513331568340343&quot; EntryUID=&quot;&quot; UserInformation=&quot;Data from SAP&quot; Interface=&quot;-1&quot;&gt;&lt;/DocProp&gt;&lt;/Profile&gt;_x000d_"/>
    <w:docVar w:name="OawDocumentLanguageID" w:val="2057"/>
    <w:docVar w:name="OawFormulas2InDocument" w:val="-1"/>
    <w:docVar w:name="OawFormulasInDocument" w:val="-1"/>
    <w:docVar w:name="OawMenusDef" w:val="&lt;MenusDef xmlns:xsi=&quot;http://www.w3.org/2001/XMLSchema-instance&quot; xsi:noNamespaceSchemaLocation=&quot;MenusDef_1.xsd&quot; SchemaVersion=&quot;1&quot;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Table&quot; Icon=&quot;3546&quot; Label=&quot;Tabelle&quot; Command=&quot;StyleApply&quot; Parameter=&quot;MS-Tabelle2&quot;/&gt;_x000d_&lt;/Item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Heading5&quot; Icon=&quot;3546&quot; Label=&quot;&amp;lt;translate&amp;gt;Style.Heading5&amp;lt;/translate&amp;gt;&quot; Command=&quot;StyleApply&quot; Parameter=&quot;-6&quot;/&gt;_x000d_&lt;Item Type=&quot;Button&quot; IDName=&quot;Heading6&quot; Icon=&quot;3546&quot; Label=&quot;&amp;lt;translate&amp;gt;Style.Heading6&amp;lt;/translate&amp;gt;&quot; Command=&quot;StyleApply&quot; Parameter=&quot;-7&quot;/&gt;_x000d_&lt;/Item&gt;_x000d_&lt;Item Type=&quot;SubMenu&quot; IDName=&quot;ListStyles&quot;&gt;_x000d_&lt;Item Type=&quot;Button&quot; IDName=&quot;ListWithSymbols&quot; Icon=&quot;3546&quot; Label=&quot;Auflistung&quot; Command=&quot;StyleApply&quot; Parameter=&quot;MS-Auflistung1&quot;/&gt;_x000d_&lt;Item Type=&quot;Button&quot; IDName=&quot;ListWithNumbers&quot; Icon=&quot;3546&quot; Label=&quot;Aufzählung&quot; Command=&quot;StyleApply&quot; Parameter=&quot;MS-Aufzählung1&quot;/&gt;_x000d_&lt;Item Type=&quot;Button&quot; IDName=&quot;ListWithSymbolsTable&quot; Icon=&quot;3546&quot; Label=&quot;Auflistung in Tabelle&quot; Command=&quot;StyleApply&quot; Parameter=&quot;MS-AuflistungTabelle1&quot;/&gt;_x000d_&lt;Item Type=&quot;Button&quot; IDName=&quot;ListWithNumbersTable&quot; Icon=&quot;3546&quot; Label=&quot;Aufzählung in Tabelle&quot; Command=&quot;StyleApply&quot; Parameter=&quot;MS-AufzählungTabelle1&quot;/&gt;_x000d_&lt;/Item&gt;_x000d_&lt;/MenusDef&gt;"/>
    <w:docVar w:name="OawOMS" w:val="&lt;OawOMS&gt;&lt;/OawOMS&gt;_x000d_"/>
    <w:docVar w:name="oawPaperSize" w:val="7"/>
    <w:docVar w:name="OawProjectID" w:val="marenco"/>
    <w:docVar w:name="OawRecipients" w:val="&lt;?xml version=&quot;1.0&quot;?&gt;_x000d_&lt;Recipients&gt;&lt;Recipient&gt;&lt;UID&gt;2014101315493473069057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lectedSource.2009082513331568340343" w:val="&lt;empty/&gt;"/>
    <w:docVar w:name="OawTemplateProperties" w:val="password:=&lt;Semicolon/&gt;MnO`rrvnqc.=;jumpToFirstField:=0;dotReverenceRemove:=0;resizeA4Letter:=0;unpdateDocPropsOnNewOnly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itelSeite&quot; Label=&quot;TitelSeite&quot;/&gt;_x000d_&lt;Bookmark Name=&quot;Text&quot; Label=&quot;&amp;lt;translate&amp;gt;SmartTemplate.Text&amp;lt;/translate&amp;gt;&quot;/&gt;_x000d_&lt;/TemplPropsStm&gt;"/>
    <w:docVar w:name="OawVersionPicture.2014010614033807788255" w:val="marenco_swisshelicopter_Logo.jpg;2014.01.06-16:34:48"/>
    <w:docVar w:name="OawVersionPicture.2014010614212057180050" w:val="marenco_swisshelicopter_Logo.jpg;2014.01.06-16:34:48"/>
    <w:docVar w:name="OawVersionPictureInline.2014010614033807788255" w:val="marenco_swisshelicopter_Logo.jpg;2014.01.06-16:34:48"/>
    <w:docVar w:name="OawVersionPictureInline.2014010614212057180050" w:val="marenco_swisshelicopter_Logo.jpg;2014.01.06-16:34:48"/>
  </w:docVars>
  <w:rsids>
    <w:rsidRoot w:val="00C77855"/>
    <w:rsid w:val="00002E60"/>
    <w:rsid w:val="00004BC3"/>
    <w:rsid w:val="00004DDA"/>
    <w:rsid w:val="00005A8A"/>
    <w:rsid w:val="0000617A"/>
    <w:rsid w:val="00006AA5"/>
    <w:rsid w:val="00012927"/>
    <w:rsid w:val="00014635"/>
    <w:rsid w:val="000150B4"/>
    <w:rsid w:val="000157BB"/>
    <w:rsid w:val="000209D8"/>
    <w:rsid w:val="00022A5F"/>
    <w:rsid w:val="00025DE9"/>
    <w:rsid w:val="00026D26"/>
    <w:rsid w:val="00027FDE"/>
    <w:rsid w:val="00031119"/>
    <w:rsid w:val="00034376"/>
    <w:rsid w:val="00036C2F"/>
    <w:rsid w:val="000379FE"/>
    <w:rsid w:val="000413B3"/>
    <w:rsid w:val="000415F4"/>
    <w:rsid w:val="00041706"/>
    <w:rsid w:val="00043696"/>
    <w:rsid w:val="000509EC"/>
    <w:rsid w:val="00052DD0"/>
    <w:rsid w:val="000534E5"/>
    <w:rsid w:val="000538CB"/>
    <w:rsid w:val="000549FE"/>
    <w:rsid w:val="00054ABC"/>
    <w:rsid w:val="0005582B"/>
    <w:rsid w:val="00055A3B"/>
    <w:rsid w:val="00057EC3"/>
    <w:rsid w:val="000603D7"/>
    <w:rsid w:val="00061574"/>
    <w:rsid w:val="00063348"/>
    <w:rsid w:val="00064B66"/>
    <w:rsid w:val="00064EF3"/>
    <w:rsid w:val="00065A0F"/>
    <w:rsid w:val="000665D6"/>
    <w:rsid w:val="00066709"/>
    <w:rsid w:val="0006704D"/>
    <w:rsid w:val="00070D72"/>
    <w:rsid w:val="000720C0"/>
    <w:rsid w:val="000754CA"/>
    <w:rsid w:val="000766C7"/>
    <w:rsid w:val="0007679F"/>
    <w:rsid w:val="00080597"/>
    <w:rsid w:val="00080FFB"/>
    <w:rsid w:val="000812C1"/>
    <w:rsid w:val="0008150B"/>
    <w:rsid w:val="00081D2D"/>
    <w:rsid w:val="00084F6B"/>
    <w:rsid w:val="0008535E"/>
    <w:rsid w:val="00085D58"/>
    <w:rsid w:val="00085DF6"/>
    <w:rsid w:val="00086330"/>
    <w:rsid w:val="0008783E"/>
    <w:rsid w:val="000965B5"/>
    <w:rsid w:val="00097296"/>
    <w:rsid w:val="000A0A04"/>
    <w:rsid w:val="000A138E"/>
    <w:rsid w:val="000A1FD8"/>
    <w:rsid w:val="000A4945"/>
    <w:rsid w:val="000A4F9E"/>
    <w:rsid w:val="000A50C1"/>
    <w:rsid w:val="000A6040"/>
    <w:rsid w:val="000A7D9A"/>
    <w:rsid w:val="000B1250"/>
    <w:rsid w:val="000B2EDA"/>
    <w:rsid w:val="000B4AF8"/>
    <w:rsid w:val="000B66F7"/>
    <w:rsid w:val="000C1F05"/>
    <w:rsid w:val="000C24E1"/>
    <w:rsid w:val="000C2E01"/>
    <w:rsid w:val="000C3340"/>
    <w:rsid w:val="000C360D"/>
    <w:rsid w:val="000C37F5"/>
    <w:rsid w:val="000C4F11"/>
    <w:rsid w:val="000C6014"/>
    <w:rsid w:val="000D4503"/>
    <w:rsid w:val="000D463F"/>
    <w:rsid w:val="000D46ED"/>
    <w:rsid w:val="000D5C2D"/>
    <w:rsid w:val="000D6C4B"/>
    <w:rsid w:val="000D78A6"/>
    <w:rsid w:val="000D7D17"/>
    <w:rsid w:val="000E144E"/>
    <w:rsid w:val="000E1567"/>
    <w:rsid w:val="000E3564"/>
    <w:rsid w:val="000E42D6"/>
    <w:rsid w:val="000E58C1"/>
    <w:rsid w:val="000E6060"/>
    <w:rsid w:val="000E7332"/>
    <w:rsid w:val="000F0BBA"/>
    <w:rsid w:val="000F18AA"/>
    <w:rsid w:val="000F334F"/>
    <w:rsid w:val="00100AC5"/>
    <w:rsid w:val="00102E1E"/>
    <w:rsid w:val="001059E3"/>
    <w:rsid w:val="00107AF7"/>
    <w:rsid w:val="00113690"/>
    <w:rsid w:val="00113BB7"/>
    <w:rsid w:val="0011642D"/>
    <w:rsid w:val="001167B7"/>
    <w:rsid w:val="00117245"/>
    <w:rsid w:val="00117F4E"/>
    <w:rsid w:val="001218AA"/>
    <w:rsid w:val="00121EB2"/>
    <w:rsid w:val="00121F39"/>
    <w:rsid w:val="00124714"/>
    <w:rsid w:val="001264A1"/>
    <w:rsid w:val="00126627"/>
    <w:rsid w:val="00127B3F"/>
    <w:rsid w:val="00131941"/>
    <w:rsid w:val="00131A1E"/>
    <w:rsid w:val="00135777"/>
    <w:rsid w:val="00135D1C"/>
    <w:rsid w:val="00135EBC"/>
    <w:rsid w:val="00140F32"/>
    <w:rsid w:val="00142782"/>
    <w:rsid w:val="00142B7C"/>
    <w:rsid w:val="00142DF0"/>
    <w:rsid w:val="00143579"/>
    <w:rsid w:val="00143FE5"/>
    <w:rsid w:val="0014630E"/>
    <w:rsid w:val="00146D36"/>
    <w:rsid w:val="001476D7"/>
    <w:rsid w:val="0015228A"/>
    <w:rsid w:val="00152BCD"/>
    <w:rsid w:val="001531EA"/>
    <w:rsid w:val="00156E2A"/>
    <w:rsid w:val="00163416"/>
    <w:rsid w:val="001638B5"/>
    <w:rsid w:val="001639D6"/>
    <w:rsid w:val="00163A3E"/>
    <w:rsid w:val="001646AA"/>
    <w:rsid w:val="00166703"/>
    <w:rsid w:val="00166895"/>
    <w:rsid w:val="00166D6E"/>
    <w:rsid w:val="0017100E"/>
    <w:rsid w:val="001732D5"/>
    <w:rsid w:val="0017471E"/>
    <w:rsid w:val="00181B9D"/>
    <w:rsid w:val="0018200A"/>
    <w:rsid w:val="00183B58"/>
    <w:rsid w:val="0018559A"/>
    <w:rsid w:val="0018565E"/>
    <w:rsid w:val="0018584D"/>
    <w:rsid w:val="001872FF"/>
    <w:rsid w:val="00190C5A"/>
    <w:rsid w:val="00192A7B"/>
    <w:rsid w:val="00193587"/>
    <w:rsid w:val="0019360E"/>
    <w:rsid w:val="00195353"/>
    <w:rsid w:val="0019663A"/>
    <w:rsid w:val="00196E14"/>
    <w:rsid w:val="001A063F"/>
    <w:rsid w:val="001A395B"/>
    <w:rsid w:val="001A3B2D"/>
    <w:rsid w:val="001A490E"/>
    <w:rsid w:val="001A5CB8"/>
    <w:rsid w:val="001A7E63"/>
    <w:rsid w:val="001B1501"/>
    <w:rsid w:val="001B1ACD"/>
    <w:rsid w:val="001B265C"/>
    <w:rsid w:val="001B3BA3"/>
    <w:rsid w:val="001C2911"/>
    <w:rsid w:val="001C29E8"/>
    <w:rsid w:val="001D000F"/>
    <w:rsid w:val="001D1715"/>
    <w:rsid w:val="001D22E7"/>
    <w:rsid w:val="001D3386"/>
    <w:rsid w:val="001D5D2D"/>
    <w:rsid w:val="001D5F11"/>
    <w:rsid w:val="001D74CB"/>
    <w:rsid w:val="001E148D"/>
    <w:rsid w:val="001E206A"/>
    <w:rsid w:val="001E20F6"/>
    <w:rsid w:val="001E2A6B"/>
    <w:rsid w:val="001E2DEB"/>
    <w:rsid w:val="001E3E91"/>
    <w:rsid w:val="001E475C"/>
    <w:rsid w:val="001E6324"/>
    <w:rsid w:val="001E7453"/>
    <w:rsid w:val="001F0A9B"/>
    <w:rsid w:val="001F43A6"/>
    <w:rsid w:val="001F5A52"/>
    <w:rsid w:val="001F5C56"/>
    <w:rsid w:val="001F5CF3"/>
    <w:rsid w:val="001F5F1D"/>
    <w:rsid w:val="00200F2B"/>
    <w:rsid w:val="00202012"/>
    <w:rsid w:val="00202B5F"/>
    <w:rsid w:val="002036EA"/>
    <w:rsid w:val="00204228"/>
    <w:rsid w:val="002055F7"/>
    <w:rsid w:val="00205834"/>
    <w:rsid w:val="00205D28"/>
    <w:rsid w:val="00210405"/>
    <w:rsid w:val="002119AB"/>
    <w:rsid w:val="002176B3"/>
    <w:rsid w:val="00217A7D"/>
    <w:rsid w:val="00221D24"/>
    <w:rsid w:val="00222A4C"/>
    <w:rsid w:val="00223058"/>
    <w:rsid w:val="002271EA"/>
    <w:rsid w:val="00227247"/>
    <w:rsid w:val="002278C2"/>
    <w:rsid w:val="00240365"/>
    <w:rsid w:val="00240699"/>
    <w:rsid w:val="00241379"/>
    <w:rsid w:val="00241EB2"/>
    <w:rsid w:val="002424A5"/>
    <w:rsid w:val="002426B5"/>
    <w:rsid w:val="00242FD6"/>
    <w:rsid w:val="00243E17"/>
    <w:rsid w:val="00247CA8"/>
    <w:rsid w:val="00252664"/>
    <w:rsid w:val="002542BC"/>
    <w:rsid w:val="00254844"/>
    <w:rsid w:val="0025611D"/>
    <w:rsid w:val="00260BED"/>
    <w:rsid w:val="00262751"/>
    <w:rsid w:val="00263B11"/>
    <w:rsid w:val="00265D6B"/>
    <w:rsid w:val="00265E9F"/>
    <w:rsid w:val="00271423"/>
    <w:rsid w:val="0027249E"/>
    <w:rsid w:val="00275B6D"/>
    <w:rsid w:val="00275EDF"/>
    <w:rsid w:val="0027666C"/>
    <w:rsid w:val="00277C25"/>
    <w:rsid w:val="00280DA6"/>
    <w:rsid w:val="00281F27"/>
    <w:rsid w:val="0028304E"/>
    <w:rsid w:val="00284E54"/>
    <w:rsid w:val="00285FEF"/>
    <w:rsid w:val="00287BA4"/>
    <w:rsid w:val="00290A34"/>
    <w:rsid w:val="00292388"/>
    <w:rsid w:val="002931DE"/>
    <w:rsid w:val="00293416"/>
    <w:rsid w:val="0029359C"/>
    <w:rsid w:val="002954AD"/>
    <w:rsid w:val="00297D4B"/>
    <w:rsid w:val="002A04D2"/>
    <w:rsid w:val="002A20F6"/>
    <w:rsid w:val="002A268E"/>
    <w:rsid w:val="002A61E9"/>
    <w:rsid w:val="002A70D5"/>
    <w:rsid w:val="002B0CB1"/>
    <w:rsid w:val="002B0DAC"/>
    <w:rsid w:val="002B1BEE"/>
    <w:rsid w:val="002B2897"/>
    <w:rsid w:val="002B2EBE"/>
    <w:rsid w:val="002B3162"/>
    <w:rsid w:val="002B3F9F"/>
    <w:rsid w:val="002B4613"/>
    <w:rsid w:val="002B6ADE"/>
    <w:rsid w:val="002B721D"/>
    <w:rsid w:val="002B7CB0"/>
    <w:rsid w:val="002B7FB3"/>
    <w:rsid w:val="002C0418"/>
    <w:rsid w:val="002C0492"/>
    <w:rsid w:val="002C30E0"/>
    <w:rsid w:val="002C4B39"/>
    <w:rsid w:val="002D0066"/>
    <w:rsid w:val="002D0C18"/>
    <w:rsid w:val="002D175B"/>
    <w:rsid w:val="002D602D"/>
    <w:rsid w:val="002D6695"/>
    <w:rsid w:val="002D7A57"/>
    <w:rsid w:val="002E0103"/>
    <w:rsid w:val="002E021B"/>
    <w:rsid w:val="002E0D13"/>
    <w:rsid w:val="002E1CB6"/>
    <w:rsid w:val="002E3E07"/>
    <w:rsid w:val="002E3FCE"/>
    <w:rsid w:val="002E48B1"/>
    <w:rsid w:val="002E5D3F"/>
    <w:rsid w:val="002E5F93"/>
    <w:rsid w:val="002E6592"/>
    <w:rsid w:val="002E79C1"/>
    <w:rsid w:val="002F2521"/>
    <w:rsid w:val="002F330E"/>
    <w:rsid w:val="002F379B"/>
    <w:rsid w:val="002F4FC6"/>
    <w:rsid w:val="002F5010"/>
    <w:rsid w:val="002F5214"/>
    <w:rsid w:val="00303A2B"/>
    <w:rsid w:val="003042A8"/>
    <w:rsid w:val="00304F46"/>
    <w:rsid w:val="0030574A"/>
    <w:rsid w:val="00306432"/>
    <w:rsid w:val="00306EAE"/>
    <w:rsid w:val="003117B2"/>
    <w:rsid w:val="00313A03"/>
    <w:rsid w:val="00313CB4"/>
    <w:rsid w:val="003151B1"/>
    <w:rsid w:val="003157AA"/>
    <w:rsid w:val="00315EAF"/>
    <w:rsid w:val="003174CA"/>
    <w:rsid w:val="00320F89"/>
    <w:rsid w:val="00322289"/>
    <w:rsid w:val="00324EC1"/>
    <w:rsid w:val="00327AA1"/>
    <w:rsid w:val="00331062"/>
    <w:rsid w:val="00333137"/>
    <w:rsid w:val="00334B8D"/>
    <w:rsid w:val="003356E9"/>
    <w:rsid w:val="003356FD"/>
    <w:rsid w:val="00337068"/>
    <w:rsid w:val="00340F71"/>
    <w:rsid w:val="003414ED"/>
    <w:rsid w:val="003465DA"/>
    <w:rsid w:val="00346659"/>
    <w:rsid w:val="0035288C"/>
    <w:rsid w:val="003544D8"/>
    <w:rsid w:val="00354EFE"/>
    <w:rsid w:val="0035568C"/>
    <w:rsid w:val="003559AA"/>
    <w:rsid w:val="00361D23"/>
    <w:rsid w:val="00361DE9"/>
    <w:rsid w:val="00362A3E"/>
    <w:rsid w:val="00370A1D"/>
    <w:rsid w:val="00372F59"/>
    <w:rsid w:val="003742D1"/>
    <w:rsid w:val="003757D4"/>
    <w:rsid w:val="003763EA"/>
    <w:rsid w:val="0037745A"/>
    <w:rsid w:val="00382340"/>
    <w:rsid w:val="0038419A"/>
    <w:rsid w:val="00386148"/>
    <w:rsid w:val="00391594"/>
    <w:rsid w:val="00392835"/>
    <w:rsid w:val="00392D46"/>
    <w:rsid w:val="00393891"/>
    <w:rsid w:val="00396A84"/>
    <w:rsid w:val="003A1160"/>
    <w:rsid w:val="003A3F4C"/>
    <w:rsid w:val="003B363F"/>
    <w:rsid w:val="003B493E"/>
    <w:rsid w:val="003B73C3"/>
    <w:rsid w:val="003B74B5"/>
    <w:rsid w:val="003C048D"/>
    <w:rsid w:val="003C0A28"/>
    <w:rsid w:val="003C1F55"/>
    <w:rsid w:val="003C3CB9"/>
    <w:rsid w:val="003C5613"/>
    <w:rsid w:val="003C7E62"/>
    <w:rsid w:val="003D0168"/>
    <w:rsid w:val="003D02D6"/>
    <w:rsid w:val="003D057D"/>
    <w:rsid w:val="003D19E0"/>
    <w:rsid w:val="003D431B"/>
    <w:rsid w:val="003D51E8"/>
    <w:rsid w:val="003E38D1"/>
    <w:rsid w:val="003F2BBA"/>
    <w:rsid w:val="003F41AE"/>
    <w:rsid w:val="003F5702"/>
    <w:rsid w:val="003F595A"/>
    <w:rsid w:val="003F5AB3"/>
    <w:rsid w:val="00400919"/>
    <w:rsid w:val="00400AF0"/>
    <w:rsid w:val="004027EA"/>
    <w:rsid w:val="00403D43"/>
    <w:rsid w:val="0040641D"/>
    <w:rsid w:val="00413B07"/>
    <w:rsid w:val="00414022"/>
    <w:rsid w:val="00416301"/>
    <w:rsid w:val="00420347"/>
    <w:rsid w:val="004204FE"/>
    <w:rsid w:val="00423AFD"/>
    <w:rsid w:val="00423C47"/>
    <w:rsid w:val="00430A0D"/>
    <w:rsid w:val="00430D84"/>
    <w:rsid w:val="00433A1C"/>
    <w:rsid w:val="00436068"/>
    <w:rsid w:val="004403A6"/>
    <w:rsid w:val="004407B7"/>
    <w:rsid w:val="00441A19"/>
    <w:rsid w:val="00444359"/>
    <w:rsid w:val="00444B73"/>
    <w:rsid w:val="00450C9F"/>
    <w:rsid w:val="00452296"/>
    <w:rsid w:val="004523B1"/>
    <w:rsid w:val="004540CA"/>
    <w:rsid w:val="0045580A"/>
    <w:rsid w:val="004602B3"/>
    <w:rsid w:val="00461941"/>
    <w:rsid w:val="00462ABD"/>
    <w:rsid w:val="00462E5C"/>
    <w:rsid w:val="0046482C"/>
    <w:rsid w:val="00464DB5"/>
    <w:rsid w:val="0046736F"/>
    <w:rsid w:val="004677F8"/>
    <w:rsid w:val="004705D9"/>
    <w:rsid w:val="004713DE"/>
    <w:rsid w:val="00476878"/>
    <w:rsid w:val="00476D7F"/>
    <w:rsid w:val="00481462"/>
    <w:rsid w:val="00482222"/>
    <w:rsid w:val="00483CDE"/>
    <w:rsid w:val="0048487A"/>
    <w:rsid w:val="0048615B"/>
    <w:rsid w:val="00486D85"/>
    <w:rsid w:val="004879DE"/>
    <w:rsid w:val="00490009"/>
    <w:rsid w:val="00491458"/>
    <w:rsid w:val="00492120"/>
    <w:rsid w:val="00494A4A"/>
    <w:rsid w:val="00494CD5"/>
    <w:rsid w:val="004956A6"/>
    <w:rsid w:val="00495CB8"/>
    <w:rsid w:val="0049742E"/>
    <w:rsid w:val="004A141D"/>
    <w:rsid w:val="004A1808"/>
    <w:rsid w:val="004A1E3E"/>
    <w:rsid w:val="004A2F8D"/>
    <w:rsid w:val="004A415C"/>
    <w:rsid w:val="004A4D40"/>
    <w:rsid w:val="004A684A"/>
    <w:rsid w:val="004A73A4"/>
    <w:rsid w:val="004B283F"/>
    <w:rsid w:val="004B4CC5"/>
    <w:rsid w:val="004B5C5A"/>
    <w:rsid w:val="004B67DF"/>
    <w:rsid w:val="004C10AF"/>
    <w:rsid w:val="004C1EDC"/>
    <w:rsid w:val="004C1F22"/>
    <w:rsid w:val="004C3254"/>
    <w:rsid w:val="004C3BA0"/>
    <w:rsid w:val="004C7A10"/>
    <w:rsid w:val="004D3021"/>
    <w:rsid w:val="004D4917"/>
    <w:rsid w:val="004D6B36"/>
    <w:rsid w:val="004D7138"/>
    <w:rsid w:val="004D75F4"/>
    <w:rsid w:val="004D7FB0"/>
    <w:rsid w:val="004E2397"/>
    <w:rsid w:val="004E57FF"/>
    <w:rsid w:val="004E794D"/>
    <w:rsid w:val="004F05A6"/>
    <w:rsid w:val="004F22BD"/>
    <w:rsid w:val="004F26EE"/>
    <w:rsid w:val="004F2869"/>
    <w:rsid w:val="004F2CFE"/>
    <w:rsid w:val="004F4A48"/>
    <w:rsid w:val="004F6FF5"/>
    <w:rsid w:val="00500D74"/>
    <w:rsid w:val="00501E76"/>
    <w:rsid w:val="00512E46"/>
    <w:rsid w:val="00513175"/>
    <w:rsid w:val="005136CD"/>
    <w:rsid w:val="00514235"/>
    <w:rsid w:val="00515209"/>
    <w:rsid w:val="00515409"/>
    <w:rsid w:val="005162D1"/>
    <w:rsid w:val="00516EB6"/>
    <w:rsid w:val="005176C9"/>
    <w:rsid w:val="00526279"/>
    <w:rsid w:val="00527807"/>
    <w:rsid w:val="005327FE"/>
    <w:rsid w:val="005336BA"/>
    <w:rsid w:val="00533A52"/>
    <w:rsid w:val="0053419C"/>
    <w:rsid w:val="00534EA6"/>
    <w:rsid w:val="005358E6"/>
    <w:rsid w:val="0053749E"/>
    <w:rsid w:val="005412BB"/>
    <w:rsid w:val="00542FDD"/>
    <w:rsid w:val="0054331B"/>
    <w:rsid w:val="00543EEF"/>
    <w:rsid w:val="00550118"/>
    <w:rsid w:val="005523A4"/>
    <w:rsid w:val="00552C2D"/>
    <w:rsid w:val="00553251"/>
    <w:rsid w:val="00554B95"/>
    <w:rsid w:val="00555273"/>
    <w:rsid w:val="005554D7"/>
    <w:rsid w:val="005567A1"/>
    <w:rsid w:val="0056055A"/>
    <w:rsid w:val="00561653"/>
    <w:rsid w:val="00561D27"/>
    <w:rsid w:val="00564F2C"/>
    <w:rsid w:val="00565CA0"/>
    <w:rsid w:val="00566220"/>
    <w:rsid w:val="00566D7C"/>
    <w:rsid w:val="00567740"/>
    <w:rsid w:val="0057104E"/>
    <w:rsid w:val="005720FC"/>
    <w:rsid w:val="00575488"/>
    <w:rsid w:val="005768C7"/>
    <w:rsid w:val="00582F4F"/>
    <w:rsid w:val="00583516"/>
    <w:rsid w:val="00584046"/>
    <w:rsid w:val="00586594"/>
    <w:rsid w:val="005929C9"/>
    <w:rsid w:val="00595325"/>
    <w:rsid w:val="0059563E"/>
    <w:rsid w:val="0059688E"/>
    <w:rsid w:val="005A3BB7"/>
    <w:rsid w:val="005B002C"/>
    <w:rsid w:val="005B01AA"/>
    <w:rsid w:val="005B0F3B"/>
    <w:rsid w:val="005B149F"/>
    <w:rsid w:val="005B194D"/>
    <w:rsid w:val="005B216E"/>
    <w:rsid w:val="005B47EA"/>
    <w:rsid w:val="005B4AEF"/>
    <w:rsid w:val="005B4D15"/>
    <w:rsid w:val="005B5944"/>
    <w:rsid w:val="005B5F93"/>
    <w:rsid w:val="005C0F08"/>
    <w:rsid w:val="005C145F"/>
    <w:rsid w:val="005C26F3"/>
    <w:rsid w:val="005C36CD"/>
    <w:rsid w:val="005C3DF9"/>
    <w:rsid w:val="005C456E"/>
    <w:rsid w:val="005C4C11"/>
    <w:rsid w:val="005C4E55"/>
    <w:rsid w:val="005C5EBC"/>
    <w:rsid w:val="005C67D0"/>
    <w:rsid w:val="005C7A77"/>
    <w:rsid w:val="005D0005"/>
    <w:rsid w:val="005D0714"/>
    <w:rsid w:val="005D1B9B"/>
    <w:rsid w:val="005D3DB1"/>
    <w:rsid w:val="005D41ED"/>
    <w:rsid w:val="005D422C"/>
    <w:rsid w:val="005D44F9"/>
    <w:rsid w:val="005D5EC4"/>
    <w:rsid w:val="005D6DF2"/>
    <w:rsid w:val="005D7728"/>
    <w:rsid w:val="005D7CB8"/>
    <w:rsid w:val="005E0351"/>
    <w:rsid w:val="005E14B1"/>
    <w:rsid w:val="005E190F"/>
    <w:rsid w:val="005E3805"/>
    <w:rsid w:val="005E3A55"/>
    <w:rsid w:val="005E48B8"/>
    <w:rsid w:val="005E4B5D"/>
    <w:rsid w:val="005E700C"/>
    <w:rsid w:val="005E7F31"/>
    <w:rsid w:val="005F225B"/>
    <w:rsid w:val="005F2F40"/>
    <w:rsid w:val="005F39D9"/>
    <w:rsid w:val="005F3B4F"/>
    <w:rsid w:val="005F51E5"/>
    <w:rsid w:val="005F574A"/>
    <w:rsid w:val="005F6648"/>
    <w:rsid w:val="00600650"/>
    <w:rsid w:val="006008B6"/>
    <w:rsid w:val="006017BC"/>
    <w:rsid w:val="00601AD2"/>
    <w:rsid w:val="006024D6"/>
    <w:rsid w:val="006033A3"/>
    <w:rsid w:val="0061055D"/>
    <w:rsid w:val="00616F61"/>
    <w:rsid w:val="006178FE"/>
    <w:rsid w:val="00620502"/>
    <w:rsid w:val="006210FE"/>
    <w:rsid w:val="0062119F"/>
    <w:rsid w:val="00623C43"/>
    <w:rsid w:val="00625B49"/>
    <w:rsid w:val="00626C37"/>
    <w:rsid w:val="00627909"/>
    <w:rsid w:val="00631109"/>
    <w:rsid w:val="00632E2D"/>
    <w:rsid w:val="00635959"/>
    <w:rsid w:val="0063627B"/>
    <w:rsid w:val="0063639B"/>
    <w:rsid w:val="00637E10"/>
    <w:rsid w:val="00642C15"/>
    <w:rsid w:val="00642CC3"/>
    <w:rsid w:val="00644400"/>
    <w:rsid w:val="00644D3C"/>
    <w:rsid w:val="00646B81"/>
    <w:rsid w:val="00646CB5"/>
    <w:rsid w:val="00647898"/>
    <w:rsid w:val="006537EE"/>
    <w:rsid w:val="00661778"/>
    <w:rsid w:val="0066205B"/>
    <w:rsid w:val="006648BA"/>
    <w:rsid w:val="006654D2"/>
    <w:rsid w:val="00671A0E"/>
    <w:rsid w:val="006727DA"/>
    <w:rsid w:val="0067340F"/>
    <w:rsid w:val="0067356D"/>
    <w:rsid w:val="0067423B"/>
    <w:rsid w:val="00675A99"/>
    <w:rsid w:val="00677F76"/>
    <w:rsid w:val="0068250B"/>
    <w:rsid w:val="006836E1"/>
    <w:rsid w:val="006844FB"/>
    <w:rsid w:val="00685C4A"/>
    <w:rsid w:val="006867AD"/>
    <w:rsid w:val="00686BDC"/>
    <w:rsid w:val="00686C42"/>
    <w:rsid w:val="00686D71"/>
    <w:rsid w:val="006875F7"/>
    <w:rsid w:val="00693237"/>
    <w:rsid w:val="00695318"/>
    <w:rsid w:val="006967A2"/>
    <w:rsid w:val="006973F9"/>
    <w:rsid w:val="006A0B1F"/>
    <w:rsid w:val="006A0BA2"/>
    <w:rsid w:val="006A19CD"/>
    <w:rsid w:val="006A331F"/>
    <w:rsid w:val="006A46E0"/>
    <w:rsid w:val="006A6978"/>
    <w:rsid w:val="006A6B0A"/>
    <w:rsid w:val="006A6F26"/>
    <w:rsid w:val="006A7E9A"/>
    <w:rsid w:val="006B0514"/>
    <w:rsid w:val="006B1B31"/>
    <w:rsid w:val="006B25F6"/>
    <w:rsid w:val="006B357E"/>
    <w:rsid w:val="006B38C8"/>
    <w:rsid w:val="006B52D0"/>
    <w:rsid w:val="006C0FB8"/>
    <w:rsid w:val="006C270E"/>
    <w:rsid w:val="006C574A"/>
    <w:rsid w:val="006C68DD"/>
    <w:rsid w:val="006D08A2"/>
    <w:rsid w:val="006D0DEA"/>
    <w:rsid w:val="006D2A30"/>
    <w:rsid w:val="006D2D37"/>
    <w:rsid w:val="006D426E"/>
    <w:rsid w:val="006D4798"/>
    <w:rsid w:val="006D48D9"/>
    <w:rsid w:val="006D6D32"/>
    <w:rsid w:val="006D6F1B"/>
    <w:rsid w:val="006E1033"/>
    <w:rsid w:val="006E1260"/>
    <w:rsid w:val="006E383B"/>
    <w:rsid w:val="006E3AD0"/>
    <w:rsid w:val="006E41A0"/>
    <w:rsid w:val="006E51EE"/>
    <w:rsid w:val="006E6091"/>
    <w:rsid w:val="006E6425"/>
    <w:rsid w:val="006E759A"/>
    <w:rsid w:val="006F0D09"/>
    <w:rsid w:val="006F12F7"/>
    <w:rsid w:val="006F28CB"/>
    <w:rsid w:val="006F2CD0"/>
    <w:rsid w:val="006F2DFA"/>
    <w:rsid w:val="006F3A15"/>
    <w:rsid w:val="006F3A6E"/>
    <w:rsid w:val="006F7764"/>
    <w:rsid w:val="006F795C"/>
    <w:rsid w:val="00700C4E"/>
    <w:rsid w:val="0070156A"/>
    <w:rsid w:val="0070205A"/>
    <w:rsid w:val="00703FF7"/>
    <w:rsid w:val="00704211"/>
    <w:rsid w:val="00704C26"/>
    <w:rsid w:val="00704C8D"/>
    <w:rsid w:val="0070550D"/>
    <w:rsid w:val="00707C38"/>
    <w:rsid w:val="00710ED3"/>
    <w:rsid w:val="00710EE2"/>
    <w:rsid w:val="0071586F"/>
    <w:rsid w:val="00715A0D"/>
    <w:rsid w:val="0071607B"/>
    <w:rsid w:val="0071626E"/>
    <w:rsid w:val="00716706"/>
    <w:rsid w:val="00721DFE"/>
    <w:rsid w:val="00721E3E"/>
    <w:rsid w:val="0072314B"/>
    <w:rsid w:val="0072342C"/>
    <w:rsid w:val="007239BC"/>
    <w:rsid w:val="00725051"/>
    <w:rsid w:val="00725B24"/>
    <w:rsid w:val="00726E25"/>
    <w:rsid w:val="00733135"/>
    <w:rsid w:val="00733D83"/>
    <w:rsid w:val="0073686C"/>
    <w:rsid w:val="00740C94"/>
    <w:rsid w:val="0074228F"/>
    <w:rsid w:val="00742454"/>
    <w:rsid w:val="00743359"/>
    <w:rsid w:val="007458C2"/>
    <w:rsid w:val="00746BA2"/>
    <w:rsid w:val="00747663"/>
    <w:rsid w:val="00747EE0"/>
    <w:rsid w:val="0075137D"/>
    <w:rsid w:val="00751B68"/>
    <w:rsid w:val="007528AA"/>
    <w:rsid w:val="0075322B"/>
    <w:rsid w:val="00754737"/>
    <w:rsid w:val="00754A84"/>
    <w:rsid w:val="00760A3E"/>
    <w:rsid w:val="007628E1"/>
    <w:rsid w:val="00763AEF"/>
    <w:rsid w:val="00763B41"/>
    <w:rsid w:val="007640BF"/>
    <w:rsid w:val="00764251"/>
    <w:rsid w:val="0076602B"/>
    <w:rsid w:val="00766C1F"/>
    <w:rsid w:val="00766ECE"/>
    <w:rsid w:val="00767D4F"/>
    <w:rsid w:val="00770806"/>
    <w:rsid w:val="00777E8E"/>
    <w:rsid w:val="0078208B"/>
    <w:rsid w:val="0078434F"/>
    <w:rsid w:val="00784420"/>
    <w:rsid w:val="00784A3A"/>
    <w:rsid w:val="00785877"/>
    <w:rsid w:val="0079000F"/>
    <w:rsid w:val="00791258"/>
    <w:rsid w:val="00791694"/>
    <w:rsid w:val="0079176E"/>
    <w:rsid w:val="007926DD"/>
    <w:rsid w:val="00792B81"/>
    <w:rsid w:val="00793C15"/>
    <w:rsid w:val="00794FCD"/>
    <w:rsid w:val="00795474"/>
    <w:rsid w:val="00796DD1"/>
    <w:rsid w:val="007971D2"/>
    <w:rsid w:val="007977A0"/>
    <w:rsid w:val="0079783C"/>
    <w:rsid w:val="00797C07"/>
    <w:rsid w:val="007A0932"/>
    <w:rsid w:val="007A132E"/>
    <w:rsid w:val="007A1ABE"/>
    <w:rsid w:val="007A4A19"/>
    <w:rsid w:val="007A4A61"/>
    <w:rsid w:val="007A6285"/>
    <w:rsid w:val="007A697D"/>
    <w:rsid w:val="007A6DEC"/>
    <w:rsid w:val="007A707F"/>
    <w:rsid w:val="007A796C"/>
    <w:rsid w:val="007B07D8"/>
    <w:rsid w:val="007B1256"/>
    <w:rsid w:val="007B3B75"/>
    <w:rsid w:val="007B3FF4"/>
    <w:rsid w:val="007B4A0E"/>
    <w:rsid w:val="007B558D"/>
    <w:rsid w:val="007B65AD"/>
    <w:rsid w:val="007B7C22"/>
    <w:rsid w:val="007C1EF8"/>
    <w:rsid w:val="007C2496"/>
    <w:rsid w:val="007C3745"/>
    <w:rsid w:val="007C59B8"/>
    <w:rsid w:val="007C704C"/>
    <w:rsid w:val="007C74B9"/>
    <w:rsid w:val="007D0809"/>
    <w:rsid w:val="007D0DD0"/>
    <w:rsid w:val="007D0EF7"/>
    <w:rsid w:val="007D2AF4"/>
    <w:rsid w:val="007D36B3"/>
    <w:rsid w:val="007D51D4"/>
    <w:rsid w:val="007D567F"/>
    <w:rsid w:val="007D6051"/>
    <w:rsid w:val="007D7423"/>
    <w:rsid w:val="007E1C8E"/>
    <w:rsid w:val="007E20A1"/>
    <w:rsid w:val="007E2BBF"/>
    <w:rsid w:val="007E3AAA"/>
    <w:rsid w:val="007E475F"/>
    <w:rsid w:val="007E52F4"/>
    <w:rsid w:val="007E57A4"/>
    <w:rsid w:val="007E5D4E"/>
    <w:rsid w:val="007E5E8D"/>
    <w:rsid w:val="007E6340"/>
    <w:rsid w:val="007E750F"/>
    <w:rsid w:val="007F1678"/>
    <w:rsid w:val="007F68CD"/>
    <w:rsid w:val="00801953"/>
    <w:rsid w:val="00801BA5"/>
    <w:rsid w:val="00803313"/>
    <w:rsid w:val="00803A5F"/>
    <w:rsid w:val="00804B55"/>
    <w:rsid w:val="008053FD"/>
    <w:rsid w:val="008060DF"/>
    <w:rsid w:val="008064A9"/>
    <w:rsid w:val="0080695F"/>
    <w:rsid w:val="008146FC"/>
    <w:rsid w:val="008202E1"/>
    <w:rsid w:val="0082075D"/>
    <w:rsid w:val="00824F38"/>
    <w:rsid w:val="00825269"/>
    <w:rsid w:val="00826052"/>
    <w:rsid w:val="00826127"/>
    <w:rsid w:val="00826BD0"/>
    <w:rsid w:val="00827F04"/>
    <w:rsid w:val="008304D0"/>
    <w:rsid w:val="008326EA"/>
    <w:rsid w:val="00832968"/>
    <w:rsid w:val="00833E91"/>
    <w:rsid w:val="00834E9D"/>
    <w:rsid w:val="00835AFE"/>
    <w:rsid w:val="0084010B"/>
    <w:rsid w:val="00841AFC"/>
    <w:rsid w:val="00842A1C"/>
    <w:rsid w:val="00843D0E"/>
    <w:rsid w:val="00851FB3"/>
    <w:rsid w:val="00852703"/>
    <w:rsid w:val="00853C7A"/>
    <w:rsid w:val="008561F8"/>
    <w:rsid w:val="00860491"/>
    <w:rsid w:val="008631D9"/>
    <w:rsid w:val="00863FE3"/>
    <w:rsid w:val="00864175"/>
    <w:rsid w:val="00867215"/>
    <w:rsid w:val="00867643"/>
    <w:rsid w:val="008708F6"/>
    <w:rsid w:val="00871805"/>
    <w:rsid w:val="00873C3D"/>
    <w:rsid w:val="00873DC8"/>
    <w:rsid w:val="00874A16"/>
    <w:rsid w:val="0087547B"/>
    <w:rsid w:val="00880487"/>
    <w:rsid w:val="008811C1"/>
    <w:rsid w:val="00881748"/>
    <w:rsid w:val="0088224B"/>
    <w:rsid w:val="0088277B"/>
    <w:rsid w:val="0088290D"/>
    <w:rsid w:val="00883963"/>
    <w:rsid w:val="00885624"/>
    <w:rsid w:val="0088735E"/>
    <w:rsid w:val="008942D0"/>
    <w:rsid w:val="00894389"/>
    <w:rsid w:val="0089606F"/>
    <w:rsid w:val="008A0CAD"/>
    <w:rsid w:val="008A44A6"/>
    <w:rsid w:val="008A4C5C"/>
    <w:rsid w:val="008A5997"/>
    <w:rsid w:val="008A6BF1"/>
    <w:rsid w:val="008A777E"/>
    <w:rsid w:val="008A7C0B"/>
    <w:rsid w:val="008B139D"/>
    <w:rsid w:val="008B152E"/>
    <w:rsid w:val="008B2112"/>
    <w:rsid w:val="008B3C20"/>
    <w:rsid w:val="008B4FA9"/>
    <w:rsid w:val="008B53CA"/>
    <w:rsid w:val="008B57B2"/>
    <w:rsid w:val="008B67E5"/>
    <w:rsid w:val="008B6A9D"/>
    <w:rsid w:val="008B6B65"/>
    <w:rsid w:val="008B70B6"/>
    <w:rsid w:val="008B7E4F"/>
    <w:rsid w:val="008C1502"/>
    <w:rsid w:val="008C3273"/>
    <w:rsid w:val="008C5D80"/>
    <w:rsid w:val="008C72E4"/>
    <w:rsid w:val="008C7FF7"/>
    <w:rsid w:val="008D0E6D"/>
    <w:rsid w:val="008D15EE"/>
    <w:rsid w:val="008D2533"/>
    <w:rsid w:val="008D7775"/>
    <w:rsid w:val="008E074A"/>
    <w:rsid w:val="008E4C60"/>
    <w:rsid w:val="008E531D"/>
    <w:rsid w:val="008E6A28"/>
    <w:rsid w:val="008E72B6"/>
    <w:rsid w:val="008E73EF"/>
    <w:rsid w:val="008E7FCD"/>
    <w:rsid w:val="008F0456"/>
    <w:rsid w:val="008F15EB"/>
    <w:rsid w:val="008F18EB"/>
    <w:rsid w:val="008F198A"/>
    <w:rsid w:val="008F2DBA"/>
    <w:rsid w:val="008F377E"/>
    <w:rsid w:val="008F3F33"/>
    <w:rsid w:val="008F4FFE"/>
    <w:rsid w:val="008F6A6F"/>
    <w:rsid w:val="00900E5E"/>
    <w:rsid w:val="00901FDC"/>
    <w:rsid w:val="00902145"/>
    <w:rsid w:val="0090245A"/>
    <w:rsid w:val="0091079F"/>
    <w:rsid w:val="0091192D"/>
    <w:rsid w:val="00912E12"/>
    <w:rsid w:val="00912EE4"/>
    <w:rsid w:val="009146EA"/>
    <w:rsid w:val="00914BBD"/>
    <w:rsid w:val="00914FDC"/>
    <w:rsid w:val="00915216"/>
    <w:rsid w:val="00921163"/>
    <w:rsid w:val="009220FB"/>
    <w:rsid w:val="009254FB"/>
    <w:rsid w:val="009258E8"/>
    <w:rsid w:val="00930F98"/>
    <w:rsid w:val="009316BF"/>
    <w:rsid w:val="009319E2"/>
    <w:rsid w:val="00933904"/>
    <w:rsid w:val="00934401"/>
    <w:rsid w:val="00936603"/>
    <w:rsid w:val="00937861"/>
    <w:rsid w:val="009407EF"/>
    <w:rsid w:val="00942785"/>
    <w:rsid w:val="00942CD3"/>
    <w:rsid w:val="00943477"/>
    <w:rsid w:val="00946784"/>
    <w:rsid w:val="00950515"/>
    <w:rsid w:val="00950844"/>
    <w:rsid w:val="00950B4C"/>
    <w:rsid w:val="00950C4A"/>
    <w:rsid w:val="00951D55"/>
    <w:rsid w:val="009525DF"/>
    <w:rsid w:val="00953ACA"/>
    <w:rsid w:val="009552D9"/>
    <w:rsid w:val="0095594E"/>
    <w:rsid w:val="00957129"/>
    <w:rsid w:val="009572F5"/>
    <w:rsid w:val="00957FD6"/>
    <w:rsid w:val="009604DC"/>
    <w:rsid w:val="00961BE4"/>
    <w:rsid w:val="00962CE0"/>
    <w:rsid w:val="00963F95"/>
    <w:rsid w:val="00965A60"/>
    <w:rsid w:val="009678EE"/>
    <w:rsid w:val="00971464"/>
    <w:rsid w:val="0097295A"/>
    <w:rsid w:val="00972CCC"/>
    <w:rsid w:val="009753D6"/>
    <w:rsid w:val="009766D4"/>
    <w:rsid w:val="00977187"/>
    <w:rsid w:val="009804C7"/>
    <w:rsid w:val="00980960"/>
    <w:rsid w:val="00980B29"/>
    <w:rsid w:val="009810CF"/>
    <w:rsid w:val="00981D39"/>
    <w:rsid w:val="00982B5A"/>
    <w:rsid w:val="00983866"/>
    <w:rsid w:val="0098399C"/>
    <w:rsid w:val="009859EE"/>
    <w:rsid w:val="00985A9D"/>
    <w:rsid w:val="0098668F"/>
    <w:rsid w:val="00986884"/>
    <w:rsid w:val="00987548"/>
    <w:rsid w:val="009905FE"/>
    <w:rsid w:val="0099090D"/>
    <w:rsid w:val="009960B1"/>
    <w:rsid w:val="009A3A4A"/>
    <w:rsid w:val="009A43BB"/>
    <w:rsid w:val="009A4D23"/>
    <w:rsid w:val="009A62F9"/>
    <w:rsid w:val="009A6F22"/>
    <w:rsid w:val="009B118F"/>
    <w:rsid w:val="009B204A"/>
    <w:rsid w:val="009B2A47"/>
    <w:rsid w:val="009B3815"/>
    <w:rsid w:val="009B6827"/>
    <w:rsid w:val="009C025F"/>
    <w:rsid w:val="009C0A27"/>
    <w:rsid w:val="009C2330"/>
    <w:rsid w:val="009C2FC2"/>
    <w:rsid w:val="009C4341"/>
    <w:rsid w:val="009C4B3D"/>
    <w:rsid w:val="009C5070"/>
    <w:rsid w:val="009C6F68"/>
    <w:rsid w:val="009C735D"/>
    <w:rsid w:val="009D0B64"/>
    <w:rsid w:val="009D1FEF"/>
    <w:rsid w:val="009D24A4"/>
    <w:rsid w:val="009D5D88"/>
    <w:rsid w:val="009D62F8"/>
    <w:rsid w:val="009D7744"/>
    <w:rsid w:val="009E02A4"/>
    <w:rsid w:val="009E1152"/>
    <w:rsid w:val="009E2B62"/>
    <w:rsid w:val="009E4936"/>
    <w:rsid w:val="009E4F99"/>
    <w:rsid w:val="009E5190"/>
    <w:rsid w:val="009E524F"/>
    <w:rsid w:val="009E5DF4"/>
    <w:rsid w:val="009E71AF"/>
    <w:rsid w:val="009F1888"/>
    <w:rsid w:val="009F1BE8"/>
    <w:rsid w:val="009F1CD5"/>
    <w:rsid w:val="009F2C40"/>
    <w:rsid w:val="009F2E02"/>
    <w:rsid w:val="009F4677"/>
    <w:rsid w:val="009F4CCD"/>
    <w:rsid w:val="009F52E6"/>
    <w:rsid w:val="009F67B1"/>
    <w:rsid w:val="009F705F"/>
    <w:rsid w:val="009F709F"/>
    <w:rsid w:val="009F7CD5"/>
    <w:rsid w:val="009F7EED"/>
    <w:rsid w:val="00A018A7"/>
    <w:rsid w:val="00A031E4"/>
    <w:rsid w:val="00A05D52"/>
    <w:rsid w:val="00A0725A"/>
    <w:rsid w:val="00A10031"/>
    <w:rsid w:val="00A1114F"/>
    <w:rsid w:val="00A12DCF"/>
    <w:rsid w:val="00A1467B"/>
    <w:rsid w:val="00A1523A"/>
    <w:rsid w:val="00A22EDB"/>
    <w:rsid w:val="00A23521"/>
    <w:rsid w:val="00A246A5"/>
    <w:rsid w:val="00A27F6E"/>
    <w:rsid w:val="00A30426"/>
    <w:rsid w:val="00A373AB"/>
    <w:rsid w:val="00A42449"/>
    <w:rsid w:val="00A4251C"/>
    <w:rsid w:val="00A432D2"/>
    <w:rsid w:val="00A44DC8"/>
    <w:rsid w:val="00A518A6"/>
    <w:rsid w:val="00A53910"/>
    <w:rsid w:val="00A54F2C"/>
    <w:rsid w:val="00A55552"/>
    <w:rsid w:val="00A559AD"/>
    <w:rsid w:val="00A56EBA"/>
    <w:rsid w:val="00A56F62"/>
    <w:rsid w:val="00A57276"/>
    <w:rsid w:val="00A57718"/>
    <w:rsid w:val="00A6005B"/>
    <w:rsid w:val="00A606AE"/>
    <w:rsid w:val="00A61683"/>
    <w:rsid w:val="00A617F5"/>
    <w:rsid w:val="00A623FE"/>
    <w:rsid w:val="00A636A1"/>
    <w:rsid w:val="00A64623"/>
    <w:rsid w:val="00A6564D"/>
    <w:rsid w:val="00A676F6"/>
    <w:rsid w:val="00A70D72"/>
    <w:rsid w:val="00A7129A"/>
    <w:rsid w:val="00A72AF4"/>
    <w:rsid w:val="00A808DC"/>
    <w:rsid w:val="00A81994"/>
    <w:rsid w:val="00A83F9E"/>
    <w:rsid w:val="00A84A84"/>
    <w:rsid w:val="00A8642A"/>
    <w:rsid w:val="00A8677B"/>
    <w:rsid w:val="00A87972"/>
    <w:rsid w:val="00A90468"/>
    <w:rsid w:val="00A90BDE"/>
    <w:rsid w:val="00A90E8F"/>
    <w:rsid w:val="00A92166"/>
    <w:rsid w:val="00A93141"/>
    <w:rsid w:val="00A944FA"/>
    <w:rsid w:val="00A9481A"/>
    <w:rsid w:val="00A9612D"/>
    <w:rsid w:val="00AA1579"/>
    <w:rsid w:val="00AA2C47"/>
    <w:rsid w:val="00AA2D11"/>
    <w:rsid w:val="00AA3391"/>
    <w:rsid w:val="00AA47B7"/>
    <w:rsid w:val="00AA4C3A"/>
    <w:rsid w:val="00AB0481"/>
    <w:rsid w:val="00AB2D1F"/>
    <w:rsid w:val="00AB688F"/>
    <w:rsid w:val="00AB6998"/>
    <w:rsid w:val="00AC1A2E"/>
    <w:rsid w:val="00AC1A6D"/>
    <w:rsid w:val="00AC548A"/>
    <w:rsid w:val="00AC5EA2"/>
    <w:rsid w:val="00AC6678"/>
    <w:rsid w:val="00AD0D80"/>
    <w:rsid w:val="00AD3145"/>
    <w:rsid w:val="00AD58D2"/>
    <w:rsid w:val="00AD6931"/>
    <w:rsid w:val="00AE14AA"/>
    <w:rsid w:val="00AE1CF6"/>
    <w:rsid w:val="00AE2115"/>
    <w:rsid w:val="00AE2181"/>
    <w:rsid w:val="00AE230A"/>
    <w:rsid w:val="00AE2D46"/>
    <w:rsid w:val="00AE33F2"/>
    <w:rsid w:val="00AE4593"/>
    <w:rsid w:val="00AE5F53"/>
    <w:rsid w:val="00AF232F"/>
    <w:rsid w:val="00AF3246"/>
    <w:rsid w:val="00AF3535"/>
    <w:rsid w:val="00AF4129"/>
    <w:rsid w:val="00AF4BF9"/>
    <w:rsid w:val="00AF6202"/>
    <w:rsid w:val="00AF6CB2"/>
    <w:rsid w:val="00B01A2B"/>
    <w:rsid w:val="00B02990"/>
    <w:rsid w:val="00B03E81"/>
    <w:rsid w:val="00B056AD"/>
    <w:rsid w:val="00B05743"/>
    <w:rsid w:val="00B05D54"/>
    <w:rsid w:val="00B069EB"/>
    <w:rsid w:val="00B07040"/>
    <w:rsid w:val="00B07D20"/>
    <w:rsid w:val="00B10A94"/>
    <w:rsid w:val="00B133E5"/>
    <w:rsid w:val="00B14BAF"/>
    <w:rsid w:val="00B156DC"/>
    <w:rsid w:val="00B1638F"/>
    <w:rsid w:val="00B166BC"/>
    <w:rsid w:val="00B16DF5"/>
    <w:rsid w:val="00B20349"/>
    <w:rsid w:val="00B20AB6"/>
    <w:rsid w:val="00B25587"/>
    <w:rsid w:val="00B25BD8"/>
    <w:rsid w:val="00B26974"/>
    <w:rsid w:val="00B27A1B"/>
    <w:rsid w:val="00B30B2C"/>
    <w:rsid w:val="00B34474"/>
    <w:rsid w:val="00B364A9"/>
    <w:rsid w:val="00B36C93"/>
    <w:rsid w:val="00B40470"/>
    <w:rsid w:val="00B44A3C"/>
    <w:rsid w:val="00B47622"/>
    <w:rsid w:val="00B5245F"/>
    <w:rsid w:val="00B53ECF"/>
    <w:rsid w:val="00B55BED"/>
    <w:rsid w:val="00B56C59"/>
    <w:rsid w:val="00B57D44"/>
    <w:rsid w:val="00B6381E"/>
    <w:rsid w:val="00B66102"/>
    <w:rsid w:val="00B706A4"/>
    <w:rsid w:val="00B707EE"/>
    <w:rsid w:val="00B70883"/>
    <w:rsid w:val="00B714B3"/>
    <w:rsid w:val="00B723FD"/>
    <w:rsid w:val="00B724E0"/>
    <w:rsid w:val="00B7585F"/>
    <w:rsid w:val="00B77561"/>
    <w:rsid w:val="00B77682"/>
    <w:rsid w:val="00B817E4"/>
    <w:rsid w:val="00B821F1"/>
    <w:rsid w:val="00B82FCC"/>
    <w:rsid w:val="00B838A8"/>
    <w:rsid w:val="00B8485F"/>
    <w:rsid w:val="00B84BD6"/>
    <w:rsid w:val="00B91C7E"/>
    <w:rsid w:val="00B92414"/>
    <w:rsid w:val="00B93F88"/>
    <w:rsid w:val="00B9437B"/>
    <w:rsid w:val="00B944AF"/>
    <w:rsid w:val="00B95FFF"/>
    <w:rsid w:val="00BA0BBA"/>
    <w:rsid w:val="00BA37F4"/>
    <w:rsid w:val="00BA62A6"/>
    <w:rsid w:val="00BA6FED"/>
    <w:rsid w:val="00BA792E"/>
    <w:rsid w:val="00BA7EF8"/>
    <w:rsid w:val="00BB12AA"/>
    <w:rsid w:val="00BB3B8E"/>
    <w:rsid w:val="00BB427A"/>
    <w:rsid w:val="00BB545E"/>
    <w:rsid w:val="00BB54B0"/>
    <w:rsid w:val="00BB6460"/>
    <w:rsid w:val="00BB6A7B"/>
    <w:rsid w:val="00BB768F"/>
    <w:rsid w:val="00BC0A9E"/>
    <w:rsid w:val="00BC0AD3"/>
    <w:rsid w:val="00BC0C65"/>
    <w:rsid w:val="00BC3EAE"/>
    <w:rsid w:val="00BC41AD"/>
    <w:rsid w:val="00BC4D04"/>
    <w:rsid w:val="00BC70DD"/>
    <w:rsid w:val="00BC7EA9"/>
    <w:rsid w:val="00BD1279"/>
    <w:rsid w:val="00BD233E"/>
    <w:rsid w:val="00BD31CB"/>
    <w:rsid w:val="00BD5642"/>
    <w:rsid w:val="00BD621B"/>
    <w:rsid w:val="00BD64E0"/>
    <w:rsid w:val="00BD6D5A"/>
    <w:rsid w:val="00BD6E20"/>
    <w:rsid w:val="00BD7717"/>
    <w:rsid w:val="00BD7F69"/>
    <w:rsid w:val="00BE1411"/>
    <w:rsid w:val="00BE19CE"/>
    <w:rsid w:val="00BE1E34"/>
    <w:rsid w:val="00BE2329"/>
    <w:rsid w:val="00BE2C53"/>
    <w:rsid w:val="00BE4196"/>
    <w:rsid w:val="00BE5E47"/>
    <w:rsid w:val="00BE5F77"/>
    <w:rsid w:val="00BE629E"/>
    <w:rsid w:val="00BE632A"/>
    <w:rsid w:val="00BE7E87"/>
    <w:rsid w:val="00BE7ED4"/>
    <w:rsid w:val="00BF2228"/>
    <w:rsid w:val="00BF3F59"/>
    <w:rsid w:val="00BF5BE1"/>
    <w:rsid w:val="00BF6F15"/>
    <w:rsid w:val="00C02521"/>
    <w:rsid w:val="00C03A34"/>
    <w:rsid w:val="00C04D81"/>
    <w:rsid w:val="00C0669E"/>
    <w:rsid w:val="00C07BBB"/>
    <w:rsid w:val="00C11E42"/>
    <w:rsid w:val="00C12557"/>
    <w:rsid w:val="00C13218"/>
    <w:rsid w:val="00C13617"/>
    <w:rsid w:val="00C15E61"/>
    <w:rsid w:val="00C16BE5"/>
    <w:rsid w:val="00C236F0"/>
    <w:rsid w:val="00C23A79"/>
    <w:rsid w:val="00C24207"/>
    <w:rsid w:val="00C2464F"/>
    <w:rsid w:val="00C26A14"/>
    <w:rsid w:val="00C27856"/>
    <w:rsid w:val="00C33A52"/>
    <w:rsid w:val="00C3539F"/>
    <w:rsid w:val="00C3545A"/>
    <w:rsid w:val="00C35601"/>
    <w:rsid w:val="00C37183"/>
    <w:rsid w:val="00C41085"/>
    <w:rsid w:val="00C42E17"/>
    <w:rsid w:val="00C45813"/>
    <w:rsid w:val="00C467E4"/>
    <w:rsid w:val="00C5139B"/>
    <w:rsid w:val="00C5241C"/>
    <w:rsid w:val="00C529C3"/>
    <w:rsid w:val="00C53E4D"/>
    <w:rsid w:val="00C56506"/>
    <w:rsid w:val="00C57976"/>
    <w:rsid w:val="00C62161"/>
    <w:rsid w:val="00C65ECE"/>
    <w:rsid w:val="00C7220E"/>
    <w:rsid w:val="00C72E65"/>
    <w:rsid w:val="00C74137"/>
    <w:rsid w:val="00C75AE6"/>
    <w:rsid w:val="00C77855"/>
    <w:rsid w:val="00C811FD"/>
    <w:rsid w:val="00C870E0"/>
    <w:rsid w:val="00C873B4"/>
    <w:rsid w:val="00C90A2E"/>
    <w:rsid w:val="00C92134"/>
    <w:rsid w:val="00C9287A"/>
    <w:rsid w:val="00C938C1"/>
    <w:rsid w:val="00C94C2D"/>
    <w:rsid w:val="00C962AB"/>
    <w:rsid w:val="00C97FD3"/>
    <w:rsid w:val="00CA03A0"/>
    <w:rsid w:val="00CA0796"/>
    <w:rsid w:val="00CA192F"/>
    <w:rsid w:val="00CA2580"/>
    <w:rsid w:val="00CA2806"/>
    <w:rsid w:val="00CA36BE"/>
    <w:rsid w:val="00CA3794"/>
    <w:rsid w:val="00CA5A05"/>
    <w:rsid w:val="00CA5F7E"/>
    <w:rsid w:val="00CA7DF2"/>
    <w:rsid w:val="00CB1961"/>
    <w:rsid w:val="00CB39A9"/>
    <w:rsid w:val="00CB4851"/>
    <w:rsid w:val="00CB4A02"/>
    <w:rsid w:val="00CB50DB"/>
    <w:rsid w:val="00CB5E4D"/>
    <w:rsid w:val="00CB6F23"/>
    <w:rsid w:val="00CC0B84"/>
    <w:rsid w:val="00CC17EE"/>
    <w:rsid w:val="00CC1CD0"/>
    <w:rsid w:val="00CC23F5"/>
    <w:rsid w:val="00CC3EFD"/>
    <w:rsid w:val="00CC4225"/>
    <w:rsid w:val="00CC5244"/>
    <w:rsid w:val="00CC586C"/>
    <w:rsid w:val="00CC5FC4"/>
    <w:rsid w:val="00CC72E2"/>
    <w:rsid w:val="00CC732D"/>
    <w:rsid w:val="00CD073D"/>
    <w:rsid w:val="00CD0AD8"/>
    <w:rsid w:val="00CD1562"/>
    <w:rsid w:val="00CD215C"/>
    <w:rsid w:val="00CD4FC3"/>
    <w:rsid w:val="00CD5F54"/>
    <w:rsid w:val="00CE131F"/>
    <w:rsid w:val="00CE23DA"/>
    <w:rsid w:val="00CE5DF2"/>
    <w:rsid w:val="00CE721F"/>
    <w:rsid w:val="00CF1FB4"/>
    <w:rsid w:val="00CF6114"/>
    <w:rsid w:val="00CF6B6B"/>
    <w:rsid w:val="00D0052D"/>
    <w:rsid w:val="00D020C5"/>
    <w:rsid w:val="00D048CD"/>
    <w:rsid w:val="00D0736A"/>
    <w:rsid w:val="00D10BC4"/>
    <w:rsid w:val="00D1114F"/>
    <w:rsid w:val="00D11AB3"/>
    <w:rsid w:val="00D12A02"/>
    <w:rsid w:val="00D13274"/>
    <w:rsid w:val="00D146B4"/>
    <w:rsid w:val="00D157BD"/>
    <w:rsid w:val="00D16FB4"/>
    <w:rsid w:val="00D1788A"/>
    <w:rsid w:val="00D20A81"/>
    <w:rsid w:val="00D23CE9"/>
    <w:rsid w:val="00D26560"/>
    <w:rsid w:val="00D267D5"/>
    <w:rsid w:val="00D27875"/>
    <w:rsid w:val="00D31492"/>
    <w:rsid w:val="00D3345F"/>
    <w:rsid w:val="00D3357C"/>
    <w:rsid w:val="00D34BB4"/>
    <w:rsid w:val="00D35C36"/>
    <w:rsid w:val="00D35D09"/>
    <w:rsid w:val="00D3625F"/>
    <w:rsid w:val="00D36BC0"/>
    <w:rsid w:val="00D40B29"/>
    <w:rsid w:val="00D426E9"/>
    <w:rsid w:val="00D42B34"/>
    <w:rsid w:val="00D436F0"/>
    <w:rsid w:val="00D43E3E"/>
    <w:rsid w:val="00D4401A"/>
    <w:rsid w:val="00D44413"/>
    <w:rsid w:val="00D445C0"/>
    <w:rsid w:val="00D467CF"/>
    <w:rsid w:val="00D46AFA"/>
    <w:rsid w:val="00D47B74"/>
    <w:rsid w:val="00D50116"/>
    <w:rsid w:val="00D5050E"/>
    <w:rsid w:val="00D50872"/>
    <w:rsid w:val="00D51409"/>
    <w:rsid w:val="00D51518"/>
    <w:rsid w:val="00D515D4"/>
    <w:rsid w:val="00D51957"/>
    <w:rsid w:val="00D53CB0"/>
    <w:rsid w:val="00D5574A"/>
    <w:rsid w:val="00D574D0"/>
    <w:rsid w:val="00D575D8"/>
    <w:rsid w:val="00D60AC1"/>
    <w:rsid w:val="00D6138A"/>
    <w:rsid w:val="00D640D0"/>
    <w:rsid w:val="00D66288"/>
    <w:rsid w:val="00D71211"/>
    <w:rsid w:val="00D74C30"/>
    <w:rsid w:val="00D74D0F"/>
    <w:rsid w:val="00D74EED"/>
    <w:rsid w:val="00D752B4"/>
    <w:rsid w:val="00D76A29"/>
    <w:rsid w:val="00D80AC3"/>
    <w:rsid w:val="00D818F1"/>
    <w:rsid w:val="00D81ABC"/>
    <w:rsid w:val="00D82FD1"/>
    <w:rsid w:val="00D84EB4"/>
    <w:rsid w:val="00D85B82"/>
    <w:rsid w:val="00D87252"/>
    <w:rsid w:val="00D9124C"/>
    <w:rsid w:val="00D9141B"/>
    <w:rsid w:val="00D92276"/>
    <w:rsid w:val="00D92449"/>
    <w:rsid w:val="00D93203"/>
    <w:rsid w:val="00D93962"/>
    <w:rsid w:val="00D93C2E"/>
    <w:rsid w:val="00D9404B"/>
    <w:rsid w:val="00DA0737"/>
    <w:rsid w:val="00DA163A"/>
    <w:rsid w:val="00DA53EC"/>
    <w:rsid w:val="00DA5CA3"/>
    <w:rsid w:val="00DA62BA"/>
    <w:rsid w:val="00DA71B0"/>
    <w:rsid w:val="00DB0FB6"/>
    <w:rsid w:val="00DB147C"/>
    <w:rsid w:val="00DB1607"/>
    <w:rsid w:val="00DB2361"/>
    <w:rsid w:val="00DB2BE8"/>
    <w:rsid w:val="00DB5E25"/>
    <w:rsid w:val="00DB7041"/>
    <w:rsid w:val="00DC0694"/>
    <w:rsid w:val="00DC0A5D"/>
    <w:rsid w:val="00DC0F51"/>
    <w:rsid w:val="00DC10B8"/>
    <w:rsid w:val="00DC131A"/>
    <w:rsid w:val="00DC1CA1"/>
    <w:rsid w:val="00DC5461"/>
    <w:rsid w:val="00DC73F6"/>
    <w:rsid w:val="00DD158B"/>
    <w:rsid w:val="00DD1D66"/>
    <w:rsid w:val="00DD264F"/>
    <w:rsid w:val="00DD26A3"/>
    <w:rsid w:val="00DD2E74"/>
    <w:rsid w:val="00DD30E7"/>
    <w:rsid w:val="00DD50B2"/>
    <w:rsid w:val="00DD5AD7"/>
    <w:rsid w:val="00DE012B"/>
    <w:rsid w:val="00DE0AD2"/>
    <w:rsid w:val="00DE1952"/>
    <w:rsid w:val="00DE3F78"/>
    <w:rsid w:val="00DE41ED"/>
    <w:rsid w:val="00DE5C8F"/>
    <w:rsid w:val="00DF0310"/>
    <w:rsid w:val="00DF1505"/>
    <w:rsid w:val="00DF28DE"/>
    <w:rsid w:val="00DF542D"/>
    <w:rsid w:val="00DF74F7"/>
    <w:rsid w:val="00E01270"/>
    <w:rsid w:val="00E01FA7"/>
    <w:rsid w:val="00E061A9"/>
    <w:rsid w:val="00E0669C"/>
    <w:rsid w:val="00E10577"/>
    <w:rsid w:val="00E12D73"/>
    <w:rsid w:val="00E15694"/>
    <w:rsid w:val="00E16251"/>
    <w:rsid w:val="00E1698F"/>
    <w:rsid w:val="00E21A31"/>
    <w:rsid w:val="00E22380"/>
    <w:rsid w:val="00E238E0"/>
    <w:rsid w:val="00E27B6F"/>
    <w:rsid w:val="00E27E8E"/>
    <w:rsid w:val="00E30C73"/>
    <w:rsid w:val="00E32376"/>
    <w:rsid w:val="00E327FB"/>
    <w:rsid w:val="00E37C3D"/>
    <w:rsid w:val="00E4003C"/>
    <w:rsid w:val="00E40876"/>
    <w:rsid w:val="00E411C9"/>
    <w:rsid w:val="00E42AB3"/>
    <w:rsid w:val="00E4482F"/>
    <w:rsid w:val="00E44DE0"/>
    <w:rsid w:val="00E46CE8"/>
    <w:rsid w:val="00E50ADB"/>
    <w:rsid w:val="00E52494"/>
    <w:rsid w:val="00E55044"/>
    <w:rsid w:val="00E568DE"/>
    <w:rsid w:val="00E56E15"/>
    <w:rsid w:val="00E57195"/>
    <w:rsid w:val="00E618BF"/>
    <w:rsid w:val="00E61EFA"/>
    <w:rsid w:val="00E644C6"/>
    <w:rsid w:val="00E6526A"/>
    <w:rsid w:val="00E652DC"/>
    <w:rsid w:val="00E658EE"/>
    <w:rsid w:val="00E66A65"/>
    <w:rsid w:val="00E706A8"/>
    <w:rsid w:val="00E7171B"/>
    <w:rsid w:val="00E72A68"/>
    <w:rsid w:val="00E754C2"/>
    <w:rsid w:val="00E80A70"/>
    <w:rsid w:val="00E82DE8"/>
    <w:rsid w:val="00E848D8"/>
    <w:rsid w:val="00E8525E"/>
    <w:rsid w:val="00E86146"/>
    <w:rsid w:val="00E86EB7"/>
    <w:rsid w:val="00E90081"/>
    <w:rsid w:val="00E92662"/>
    <w:rsid w:val="00E9305F"/>
    <w:rsid w:val="00E9376B"/>
    <w:rsid w:val="00E93ABF"/>
    <w:rsid w:val="00E9458D"/>
    <w:rsid w:val="00E96518"/>
    <w:rsid w:val="00E96F05"/>
    <w:rsid w:val="00EA0210"/>
    <w:rsid w:val="00EA1D84"/>
    <w:rsid w:val="00EA4667"/>
    <w:rsid w:val="00EA4FCF"/>
    <w:rsid w:val="00EA51C3"/>
    <w:rsid w:val="00EA5862"/>
    <w:rsid w:val="00EA6EDD"/>
    <w:rsid w:val="00EA74A0"/>
    <w:rsid w:val="00EB00E3"/>
    <w:rsid w:val="00EB00FE"/>
    <w:rsid w:val="00EB01B3"/>
    <w:rsid w:val="00EB029F"/>
    <w:rsid w:val="00EB3718"/>
    <w:rsid w:val="00EB3BD7"/>
    <w:rsid w:val="00EB4AC7"/>
    <w:rsid w:val="00EB7D01"/>
    <w:rsid w:val="00EC03C1"/>
    <w:rsid w:val="00EC0415"/>
    <w:rsid w:val="00EC0E32"/>
    <w:rsid w:val="00EC0EAA"/>
    <w:rsid w:val="00EC1F28"/>
    <w:rsid w:val="00EC203A"/>
    <w:rsid w:val="00EC2DD5"/>
    <w:rsid w:val="00EC35F7"/>
    <w:rsid w:val="00EC6E11"/>
    <w:rsid w:val="00ED1859"/>
    <w:rsid w:val="00ED2186"/>
    <w:rsid w:val="00ED2466"/>
    <w:rsid w:val="00ED2C78"/>
    <w:rsid w:val="00ED56CC"/>
    <w:rsid w:val="00ED5BC3"/>
    <w:rsid w:val="00ED7CBA"/>
    <w:rsid w:val="00EE32E0"/>
    <w:rsid w:val="00EE3891"/>
    <w:rsid w:val="00EE392C"/>
    <w:rsid w:val="00EE3ABC"/>
    <w:rsid w:val="00EE576C"/>
    <w:rsid w:val="00EE625C"/>
    <w:rsid w:val="00EE62B3"/>
    <w:rsid w:val="00EE766C"/>
    <w:rsid w:val="00EF0EDF"/>
    <w:rsid w:val="00EF1034"/>
    <w:rsid w:val="00EF430B"/>
    <w:rsid w:val="00EF74FE"/>
    <w:rsid w:val="00F01258"/>
    <w:rsid w:val="00F018EB"/>
    <w:rsid w:val="00F01D09"/>
    <w:rsid w:val="00F0366A"/>
    <w:rsid w:val="00F10156"/>
    <w:rsid w:val="00F107AE"/>
    <w:rsid w:val="00F12B30"/>
    <w:rsid w:val="00F13B69"/>
    <w:rsid w:val="00F1779C"/>
    <w:rsid w:val="00F20527"/>
    <w:rsid w:val="00F205A1"/>
    <w:rsid w:val="00F209CF"/>
    <w:rsid w:val="00F22093"/>
    <w:rsid w:val="00F2215D"/>
    <w:rsid w:val="00F24A84"/>
    <w:rsid w:val="00F30AA4"/>
    <w:rsid w:val="00F351D6"/>
    <w:rsid w:val="00F355D9"/>
    <w:rsid w:val="00F405AB"/>
    <w:rsid w:val="00F406A8"/>
    <w:rsid w:val="00F42C63"/>
    <w:rsid w:val="00F42D24"/>
    <w:rsid w:val="00F43C9A"/>
    <w:rsid w:val="00F45886"/>
    <w:rsid w:val="00F4599D"/>
    <w:rsid w:val="00F45A7F"/>
    <w:rsid w:val="00F50177"/>
    <w:rsid w:val="00F50FF9"/>
    <w:rsid w:val="00F55F29"/>
    <w:rsid w:val="00F574ED"/>
    <w:rsid w:val="00F61407"/>
    <w:rsid w:val="00F62231"/>
    <w:rsid w:val="00F635C2"/>
    <w:rsid w:val="00F64CAF"/>
    <w:rsid w:val="00F66545"/>
    <w:rsid w:val="00F67211"/>
    <w:rsid w:val="00F6794E"/>
    <w:rsid w:val="00F67C22"/>
    <w:rsid w:val="00F7175B"/>
    <w:rsid w:val="00F74193"/>
    <w:rsid w:val="00F769DA"/>
    <w:rsid w:val="00F82D54"/>
    <w:rsid w:val="00F83531"/>
    <w:rsid w:val="00F87952"/>
    <w:rsid w:val="00F931CA"/>
    <w:rsid w:val="00F97457"/>
    <w:rsid w:val="00F9782D"/>
    <w:rsid w:val="00FA018E"/>
    <w:rsid w:val="00FA123C"/>
    <w:rsid w:val="00FA12DF"/>
    <w:rsid w:val="00FA3061"/>
    <w:rsid w:val="00FA47FF"/>
    <w:rsid w:val="00FA4ABF"/>
    <w:rsid w:val="00FA5E26"/>
    <w:rsid w:val="00FA663D"/>
    <w:rsid w:val="00FA7CAA"/>
    <w:rsid w:val="00FB326E"/>
    <w:rsid w:val="00FB35CA"/>
    <w:rsid w:val="00FB5F85"/>
    <w:rsid w:val="00FB6FC1"/>
    <w:rsid w:val="00FC0122"/>
    <w:rsid w:val="00FC03B5"/>
    <w:rsid w:val="00FC0E44"/>
    <w:rsid w:val="00FC3247"/>
    <w:rsid w:val="00FC36F7"/>
    <w:rsid w:val="00FC3C67"/>
    <w:rsid w:val="00FC41DC"/>
    <w:rsid w:val="00FC5E43"/>
    <w:rsid w:val="00FD0780"/>
    <w:rsid w:val="00FD07B0"/>
    <w:rsid w:val="00FD10AC"/>
    <w:rsid w:val="00FD1311"/>
    <w:rsid w:val="00FD3828"/>
    <w:rsid w:val="00FD3894"/>
    <w:rsid w:val="00FD3CE5"/>
    <w:rsid w:val="00FD4151"/>
    <w:rsid w:val="00FD56D2"/>
    <w:rsid w:val="00FD673B"/>
    <w:rsid w:val="00FE0533"/>
    <w:rsid w:val="00FE1561"/>
    <w:rsid w:val="00FE2EDC"/>
    <w:rsid w:val="00FE6762"/>
    <w:rsid w:val="00FE6F0B"/>
    <w:rsid w:val="00FF32FE"/>
    <w:rsid w:val="00FF5408"/>
    <w:rsid w:val="00FF5667"/>
    <w:rsid w:val="00FF5F6D"/>
    <w:rsid w:val="00FF60B9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5:docId w15:val="{9B5D1F67-12D4-454E-96C7-551B548F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imes New Roman" w:hAnsi="Tahoma" w:cs="Times New Roman"/>
        <w:lang w:val="de-CH" w:eastAsia="de-CH" w:bidi="ar-SA"/>
      </w:rPr>
    </w:rPrDefault>
    <w:pPrDefault/>
  </w:docDefaults>
  <w:latentStyles w:defLockedState="0" w:defUIPriority="14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/>
    <w:lsdException w:name="heading 6" w:semiHidden="1" w:uiPriority="8" w:unhideWhenUsed="1"/>
    <w:lsdException w:name="heading 7" w:semiHidden="1" w:uiPriority="9" w:unhideWhenUsed="1"/>
    <w:lsdException w:name="heading 8" w:semiHidden="1" w:uiPriority="8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751"/>
    <w:pPr>
      <w:spacing w:before="60" w:after="120"/>
    </w:pPr>
    <w:rPr>
      <w:rFonts w:cs="Tahoma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3"/>
    <w:qFormat/>
    <w:rsid w:val="009F705F"/>
    <w:pPr>
      <w:keepNext/>
      <w:pageBreakBefore/>
      <w:numPr>
        <w:numId w:val="10"/>
      </w:numPr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9F705F"/>
    <w:pPr>
      <w:keepNext/>
      <w:numPr>
        <w:ilvl w:val="1"/>
        <w:numId w:val="10"/>
      </w:numPr>
      <w:spacing w:before="480" w:after="24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9F705F"/>
    <w:pPr>
      <w:keepNext/>
      <w:numPr>
        <w:ilvl w:val="2"/>
        <w:numId w:val="10"/>
      </w:numPr>
      <w:spacing w:before="3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9F705F"/>
    <w:pPr>
      <w:keepNext/>
      <w:numPr>
        <w:ilvl w:val="3"/>
        <w:numId w:val="10"/>
      </w:numPr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7"/>
    <w:rsid w:val="009F705F"/>
    <w:pPr>
      <w:keepNext/>
      <w:numPr>
        <w:ilvl w:val="4"/>
        <w:numId w:val="10"/>
      </w:numPr>
      <w:tabs>
        <w:tab w:val="left" w:pos="1928"/>
      </w:tabs>
      <w:spacing w:before="120"/>
      <w:jc w:val="both"/>
      <w:outlineLvl w:val="4"/>
    </w:pPr>
    <w:rPr>
      <w:b/>
      <w:bCs/>
      <w:iCs/>
      <w:kern w:val="22"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9F705F"/>
    <w:pPr>
      <w:keepNext/>
      <w:numPr>
        <w:ilvl w:val="5"/>
        <w:numId w:val="10"/>
      </w:numPr>
      <w:tabs>
        <w:tab w:val="left" w:pos="2041"/>
      </w:tabs>
      <w:spacing w:before="120"/>
      <w:jc w:val="both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rsid w:val="009F705F"/>
    <w:pPr>
      <w:keepNext/>
      <w:numPr>
        <w:ilvl w:val="6"/>
        <w:numId w:val="10"/>
      </w:numPr>
      <w:tabs>
        <w:tab w:val="left" w:pos="2155"/>
      </w:tabs>
      <w:spacing w:before="120"/>
      <w:jc w:val="both"/>
      <w:outlineLvl w:val="6"/>
    </w:pPr>
    <w:rPr>
      <w:b/>
      <w:szCs w:val="20"/>
    </w:rPr>
  </w:style>
  <w:style w:type="paragraph" w:styleId="Heading8">
    <w:name w:val="heading 8"/>
    <w:basedOn w:val="Normal"/>
    <w:link w:val="Heading8Char"/>
    <w:uiPriority w:val="8"/>
    <w:semiHidden/>
    <w:rsid w:val="000766C7"/>
    <w:pPr>
      <w:tabs>
        <w:tab w:val="left" w:pos="2438"/>
      </w:tabs>
      <w:spacing w:before="240"/>
      <w:jc w:val="both"/>
      <w:outlineLvl w:val="7"/>
    </w:pPr>
    <w:rPr>
      <w:b/>
      <w:iCs/>
      <w:kern w:val="20"/>
      <w:szCs w:val="20"/>
    </w:rPr>
  </w:style>
  <w:style w:type="paragraph" w:styleId="Heading9">
    <w:name w:val="heading 9"/>
    <w:basedOn w:val="Normal"/>
    <w:link w:val="Heading9Char"/>
    <w:uiPriority w:val="9"/>
    <w:semiHidden/>
    <w:rsid w:val="005720FC"/>
    <w:pPr>
      <w:numPr>
        <w:ilvl w:val="8"/>
        <w:numId w:val="3"/>
      </w:numPr>
      <w:tabs>
        <w:tab w:val="left" w:pos="2835"/>
      </w:tabs>
      <w:spacing w:before="240"/>
      <w:jc w:val="both"/>
      <w:outlineLvl w:val="8"/>
    </w:pPr>
    <w:rPr>
      <w:rFonts w:cs="Arial"/>
      <w:b/>
      <w:kern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sszeileEintragKlein">
    <w:name w:val="FusszeileEintragKlein"/>
    <w:uiPriority w:val="14"/>
    <w:semiHidden/>
    <w:rsid w:val="005720FC"/>
    <w:pPr>
      <w:jc w:val="center"/>
    </w:pPr>
    <w:rPr>
      <w:rFonts w:cs="Tahoma"/>
      <w:sz w:val="16"/>
      <w:szCs w:val="16"/>
    </w:rPr>
  </w:style>
  <w:style w:type="paragraph" w:styleId="Footer">
    <w:name w:val="footer"/>
    <w:basedOn w:val="Normal"/>
    <w:link w:val="FooterChar"/>
    <w:uiPriority w:val="14"/>
    <w:unhideWhenUsed/>
    <w:rsid w:val="005720FC"/>
    <w:pPr>
      <w:tabs>
        <w:tab w:val="center" w:pos="4536"/>
        <w:tab w:val="right" w:pos="9072"/>
      </w:tabs>
    </w:pPr>
  </w:style>
  <w:style w:type="paragraph" w:customStyle="1" w:styleId="MS-Dokkopf-Zeile">
    <w:name w:val="MS-Dokkopf-Zeile"/>
    <w:basedOn w:val="Normal"/>
    <w:uiPriority w:val="14"/>
    <w:semiHidden/>
    <w:rsid w:val="005720FC"/>
    <w:rPr>
      <w:sz w:val="24"/>
    </w:rPr>
  </w:style>
  <w:style w:type="character" w:customStyle="1" w:styleId="FooterChar">
    <w:name w:val="Footer Char"/>
    <w:link w:val="Footer"/>
    <w:uiPriority w:val="14"/>
    <w:rsid w:val="005720FC"/>
    <w:rPr>
      <w:rFonts w:cs="Tahoma"/>
      <w:szCs w:val="24"/>
      <w:lang w:eastAsia="de-DE"/>
    </w:rPr>
  </w:style>
  <w:style w:type="character" w:styleId="Emphasis">
    <w:name w:val="Emphasis"/>
    <w:uiPriority w:val="14"/>
    <w:semiHidden/>
    <w:unhideWhenUsed/>
    <w:rsid w:val="005720FC"/>
    <w:rPr>
      <w:i/>
      <w:iCs/>
    </w:rPr>
  </w:style>
  <w:style w:type="table" w:customStyle="1" w:styleId="MS-Dokumentstatusliste">
    <w:name w:val="MS-Dokumentstatusliste"/>
    <w:basedOn w:val="TableNormal"/>
    <w:uiPriority w:val="99"/>
    <w:qFormat/>
    <w:rsid w:val="005720FC"/>
    <w:pPr>
      <w:spacing w:before="30" w:after="30"/>
    </w:pPr>
    <w:rPr>
      <w:sz w:val="18"/>
      <w:lang w:val="en-GB" w:eastAsia="en-GB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0" w:type="dxa"/>
        <w:bottom w:w="40" w:type="dxa"/>
      </w:tblCellMar>
    </w:tblPr>
    <w:tblStylePr w:type="firstRow">
      <w:pPr>
        <w:wordWrap/>
        <w:spacing w:beforeLines="0" w:afterLines="0"/>
        <w:contextualSpacing w:val="0"/>
      </w:pPr>
      <w:rPr>
        <w:rFonts w:ascii="Tahoma" w:hAnsi="Tahoma"/>
        <w:b/>
        <w:color w:val="000000"/>
        <w:sz w:val="18"/>
      </w:rPr>
    </w:tblStylePr>
    <w:tblStylePr w:type="lastRow">
      <w:pPr>
        <w:wordWrap/>
        <w:spacing w:beforeLines="0" w:before="0" w:beforeAutospacing="0" w:afterLines="0" w:after="0" w:afterAutospacing="0"/>
        <w:contextualSpacing/>
      </w:pPr>
      <w:rPr>
        <w:rFonts w:ascii="Tahoma" w:hAnsi="Tahoma"/>
        <w:sz w:val="18"/>
      </w:rPr>
      <w:tblPr/>
      <w:tcPr>
        <w:noWrap/>
        <w:tcMar>
          <w:top w:w="108" w:type="dxa"/>
          <w:left w:w="0" w:type="nil"/>
          <w:bottom w:w="108" w:type="dxa"/>
          <w:right w:w="0" w:type="nil"/>
        </w:tcMar>
      </w:tcPr>
    </w:tblStylePr>
    <w:tblStylePr w:type="nwCell">
      <w:pPr>
        <w:wordWrap/>
        <w:spacing w:beforeLines="0"/>
        <w:contextualSpacing w:val="0"/>
      </w:pPr>
    </w:tblStylePr>
  </w:style>
  <w:style w:type="paragraph" w:customStyle="1" w:styleId="MS-TitelohneUmbruch">
    <w:name w:val="MS-Titel ohne Umbruch"/>
    <w:basedOn w:val="MS-Titel"/>
    <w:next w:val="Normal"/>
    <w:link w:val="MS-TitelohneUmbruchZchn"/>
    <w:uiPriority w:val="11"/>
    <w:qFormat/>
    <w:rsid w:val="005720FC"/>
    <w:pPr>
      <w:pageBreakBefore w:val="0"/>
    </w:pPr>
    <w:rPr>
      <w:rFonts w:cs="Times New Roman"/>
      <w:spacing w:val="5"/>
      <w:kern w:val="28"/>
      <w:szCs w:val="52"/>
    </w:rPr>
  </w:style>
  <w:style w:type="paragraph" w:styleId="DocumentMap">
    <w:name w:val="Document Map"/>
    <w:basedOn w:val="Normal"/>
    <w:link w:val="DocumentMapChar"/>
    <w:uiPriority w:val="14"/>
    <w:semiHidden/>
    <w:unhideWhenUsed/>
    <w:rsid w:val="005720FC"/>
    <w:rPr>
      <w:szCs w:val="16"/>
    </w:rPr>
  </w:style>
  <w:style w:type="table" w:customStyle="1" w:styleId="MS-Tabelle2">
    <w:name w:val="MS-Tabelle2"/>
    <w:basedOn w:val="TableNormal"/>
    <w:uiPriority w:val="99"/>
    <w:qFormat/>
    <w:rsid w:val="00582F4F"/>
    <w:tblPr>
      <w:tblBorders>
        <w:top w:val="single" w:sz="8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wordWrap/>
        <w:jc w:val="left"/>
      </w:pPr>
      <w:rPr>
        <w:b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Heading1Char">
    <w:name w:val="Heading 1 Char"/>
    <w:link w:val="Heading1"/>
    <w:uiPriority w:val="3"/>
    <w:rsid w:val="009F705F"/>
    <w:rPr>
      <w:rFonts w:cs="Arial"/>
      <w:b/>
      <w:bCs/>
      <w:kern w:val="32"/>
      <w:sz w:val="32"/>
      <w:szCs w:val="32"/>
      <w:lang w:val="en-GB" w:eastAsia="de-DE"/>
    </w:rPr>
  </w:style>
  <w:style w:type="character" w:customStyle="1" w:styleId="Heading2Char">
    <w:name w:val="Heading 2 Char"/>
    <w:link w:val="Heading2"/>
    <w:uiPriority w:val="4"/>
    <w:rsid w:val="009F705F"/>
    <w:rPr>
      <w:rFonts w:cs="Arial"/>
      <w:b/>
      <w:bCs/>
      <w:iCs/>
      <w:kern w:val="28"/>
      <w:sz w:val="28"/>
      <w:szCs w:val="28"/>
      <w:lang w:val="en-GB" w:eastAsia="de-DE"/>
    </w:rPr>
  </w:style>
  <w:style w:type="character" w:customStyle="1" w:styleId="Heading3Char">
    <w:name w:val="Heading 3 Char"/>
    <w:link w:val="Heading3"/>
    <w:uiPriority w:val="5"/>
    <w:rsid w:val="009F705F"/>
    <w:rPr>
      <w:rFonts w:cs="Arial"/>
      <w:b/>
      <w:bCs/>
      <w:sz w:val="24"/>
      <w:szCs w:val="26"/>
      <w:lang w:val="en-GB" w:eastAsia="de-DE"/>
    </w:rPr>
  </w:style>
  <w:style w:type="character" w:customStyle="1" w:styleId="Heading4Char">
    <w:name w:val="Heading 4 Char"/>
    <w:link w:val="Heading4"/>
    <w:uiPriority w:val="6"/>
    <w:rsid w:val="009F705F"/>
    <w:rPr>
      <w:rFonts w:cs="Tahoma"/>
      <w:b/>
      <w:szCs w:val="24"/>
      <w:lang w:val="en-GB" w:eastAsia="de-DE"/>
    </w:rPr>
  </w:style>
  <w:style w:type="character" w:customStyle="1" w:styleId="Heading5Char">
    <w:name w:val="Heading 5 Char"/>
    <w:link w:val="Heading5"/>
    <w:uiPriority w:val="7"/>
    <w:rsid w:val="009F705F"/>
    <w:rPr>
      <w:rFonts w:cs="Tahoma"/>
      <w:b/>
      <w:bCs/>
      <w:iCs/>
      <w:kern w:val="22"/>
      <w:szCs w:val="26"/>
      <w:lang w:val="en-GB" w:eastAsia="de-DE"/>
    </w:rPr>
  </w:style>
  <w:style w:type="character" w:customStyle="1" w:styleId="Heading6Char">
    <w:name w:val="Heading 6 Char"/>
    <w:link w:val="Heading6"/>
    <w:uiPriority w:val="8"/>
    <w:rsid w:val="00DE012B"/>
    <w:rPr>
      <w:rFonts w:cs="Tahoma"/>
      <w:b/>
      <w:bCs/>
      <w:szCs w:val="22"/>
      <w:lang w:val="en-GB" w:eastAsia="de-DE"/>
    </w:rPr>
  </w:style>
  <w:style w:type="character" w:customStyle="1" w:styleId="Heading7Char">
    <w:name w:val="Heading 7 Char"/>
    <w:link w:val="Heading7"/>
    <w:uiPriority w:val="9"/>
    <w:rsid w:val="00DE012B"/>
    <w:rPr>
      <w:rFonts w:cs="Tahoma"/>
      <w:b/>
      <w:lang w:val="en-GB" w:eastAsia="de-DE"/>
    </w:rPr>
  </w:style>
  <w:style w:type="character" w:customStyle="1" w:styleId="Heading8Char">
    <w:name w:val="Heading 8 Char"/>
    <w:link w:val="Heading8"/>
    <w:uiPriority w:val="8"/>
    <w:semiHidden/>
    <w:rsid w:val="00DE012B"/>
    <w:rPr>
      <w:rFonts w:cs="Tahoma"/>
      <w:b/>
      <w:iCs/>
      <w:kern w:val="20"/>
      <w:lang w:eastAsia="de-DE"/>
    </w:rPr>
  </w:style>
  <w:style w:type="character" w:customStyle="1" w:styleId="Heading9Char">
    <w:name w:val="Heading 9 Char"/>
    <w:link w:val="Heading9"/>
    <w:uiPriority w:val="9"/>
    <w:semiHidden/>
    <w:rsid w:val="00DE012B"/>
    <w:rPr>
      <w:rFonts w:cs="Arial"/>
      <w:b/>
      <w:kern w:val="20"/>
      <w:szCs w:val="22"/>
      <w:lang w:val="en-GB" w:eastAsia="de-DE"/>
    </w:rPr>
  </w:style>
  <w:style w:type="character" w:customStyle="1" w:styleId="DocumentMapChar">
    <w:name w:val="Document Map Char"/>
    <w:link w:val="DocumentMap"/>
    <w:uiPriority w:val="14"/>
    <w:semiHidden/>
    <w:rsid w:val="005720FC"/>
    <w:rPr>
      <w:rFonts w:cs="Tahoma"/>
      <w:szCs w:val="16"/>
      <w:lang w:eastAsia="de-DE"/>
    </w:rPr>
  </w:style>
  <w:style w:type="paragraph" w:customStyle="1" w:styleId="MS-Dokfuss-Text">
    <w:name w:val="MS-Dokfuss-Text"/>
    <w:basedOn w:val="Normal"/>
    <w:uiPriority w:val="14"/>
    <w:semiHidden/>
    <w:rsid w:val="005720FC"/>
    <w:pPr>
      <w:spacing w:before="0" w:after="0"/>
    </w:pPr>
    <w:rPr>
      <w:sz w:val="12"/>
    </w:rPr>
  </w:style>
  <w:style w:type="paragraph" w:customStyle="1" w:styleId="MS-Dokfuss-Firma">
    <w:name w:val="MS-Dokfuss-Firma"/>
    <w:basedOn w:val="Normal"/>
    <w:next w:val="Normal"/>
    <w:uiPriority w:val="14"/>
    <w:semiHidden/>
    <w:rsid w:val="007A0932"/>
    <w:rPr>
      <w:b/>
      <w:sz w:val="18"/>
    </w:rPr>
  </w:style>
  <w:style w:type="numbering" w:customStyle="1" w:styleId="MS-Ueberschriften">
    <w:name w:val="MS-Ueberschriften"/>
    <w:basedOn w:val="NoList"/>
    <w:uiPriority w:val="99"/>
    <w:rsid w:val="009F705F"/>
    <w:pPr>
      <w:numPr>
        <w:numId w:val="8"/>
      </w:numPr>
    </w:pPr>
  </w:style>
  <w:style w:type="paragraph" w:customStyle="1" w:styleId="MS-Dokfuss-EintragKlein">
    <w:name w:val="MS-Dokfuss-EintragKlein"/>
    <w:basedOn w:val="Normal"/>
    <w:next w:val="Normal"/>
    <w:uiPriority w:val="14"/>
    <w:semiHidden/>
    <w:rsid w:val="005720FC"/>
    <w:pPr>
      <w:spacing w:before="0" w:after="0"/>
      <w:jc w:val="center"/>
    </w:pPr>
    <w:rPr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0F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OC1">
    <w:name w:val="toc 1"/>
    <w:basedOn w:val="Normal"/>
    <w:next w:val="Normal"/>
    <w:autoRedefine/>
    <w:uiPriority w:val="39"/>
    <w:rsid w:val="005720FC"/>
    <w:pPr>
      <w:tabs>
        <w:tab w:val="left" w:pos="1134"/>
        <w:tab w:val="right" w:leader="dot" w:pos="9060"/>
      </w:tabs>
      <w:spacing w:before="240"/>
      <w:ind w:left="1134" w:hanging="1134"/>
    </w:pPr>
    <w:rPr>
      <w:b/>
      <w:noProof/>
    </w:rPr>
  </w:style>
  <w:style w:type="paragraph" w:styleId="BalloonText">
    <w:name w:val="Balloon Text"/>
    <w:basedOn w:val="Normal"/>
    <w:link w:val="BalloonTextChar"/>
    <w:uiPriority w:val="14"/>
    <w:semiHidden/>
    <w:unhideWhenUsed/>
    <w:rsid w:val="005720FC"/>
    <w:rPr>
      <w:szCs w:val="16"/>
    </w:rPr>
  </w:style>
  <w:style w:type="character" w:customStyle="1" w:styleId="BalloonTextChar">
    <w:name w:val="Balloon Text Char"/>
    <w:link w:val="BalloonText"/>
    <w:uiPriority w:val="14"/>
    <w:semiHidden/>
    <w:rsid w:val="005720FC"/>
    <w:rPr>
      <w:rFonts w:cs="Tahoma"/>
      <w:szCs w:val="16"/>
      <w:lang w:eastAsia="de-DE"/>
    </w:rPr>
  </w:style>
  <w:style w:type="paragraph" w:styleId="TOC2">
    <w:name w:val="toc 2"/>
    <w:basedOn w:val="Normal"/>
    <w:next w:val="Normal"/>
    <w:autoRedefine/>
    <w:uiPriority w:val="39"/>
    <w:qFormat/>
    <w:rsid w:val="005720FC"/>
    <w:pPr>
      <w:tabs>
        <w:tab w:val="left" w:pos="1134"/>
        <w:tab w:val="right" w:leader="dot" w:pos="9060"/>
      </w:tabs>
      <w:spacing w:after="100"/>
      <w:ind w:left="1134" w:hanging="1134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5720FC"/>
    <w:pPr>
      <w:tabs>
        <w:tab w:val="left" w:pos="1134"/>
        <w:tab w:val="right" w:leader="dot" w:pos="9060"/>
      </w:tabs>
      <w:spacing w:after="100"/>
      <w:ind w:left="1134" w:hanging="1134"/>
    </w:pPr>
  </w:style>
  <w:style w:type="paragraph" w:styleId="TOC4">
    <w:name w:val="toc 4"/>
    <w:basedOn w:val="Normal"/>
    <w:next w:val="Normal"/>
    <w:autoRedefine/>
    <w:uiPriority w:val="39"/>
    <w:semiHidden/>
    <w:rsid w:val="005720FC"/>
    <w:pPr>
      <w:tabs>
        <w:tab w:val="left" w:pos="1134"/>
        <w:tab w:val="right" w:leader="dot" w:pos="9060"/>
      </w:tabs>
      <w:ind w:left="1134" w:hanging="1134"/>
    </w:pPr>
    <w:rPr>
      <w:noProof/>
    </w:rPr>
  </w:style>
  <w:style w:type="paragraph" w:styleId="TOC5">
    <w:name w:val="toc 5"/>
    <w:basedOn w:val="Normal"/>
    <w:next w:val="Normal"/>
    <w:autoRedefine/>
    <w:uiPriority w:val="14"/>
    <w:semiHidden/>
    <w:rsid w:val="005720FC"/>
    <w:pPr>
      <w:spacing w:after="100" w:line="276" w:lineRule="auto"/>
      <w:ind w:left="880"/>
    </w:pPr>
    <w:rPr>
      <w:rFonts w:ascii="Calibri" w:hAnsi="Calibri" w:cs="Times New Roman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14"/>
    <w:semiHidden/>
    <w:rsid w:val="005720FC"/>
    <w:pPr>
      <w:spacing w:after="100" w:line="276" w:lineRule="auto"/>
      <w:ind w:left="1100"/>
    </w:pPr>
    <w:rPr>
      <w:rFonts w:ascii="Calibri" w:hAnsi="Calibri" w:cs="Times New Roman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14"/>
    <w:semiHidden/>
    <w:rsid w:val="005720FC"/>
    <w:pPr>
      <w:spacing w:after="100" w:line="276" w:lineRule="auto"/>
      <w:ind w:left="1320"/>
    </w:pPr>
    <w:rPr>
      <w:rFonts w:ascii="Calibri" w:hAnsi="Calibri" w:cs="Times New Roman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14"/>
    <w:semiHidden/>
    <w:rsid w:val="005720FC"/>
    <w:pPr>
      <w:spacing w:after="100" w:line="276" w:lineRule="auto"/>
      <w:ind w:left="1540"/>
    </w:pPr>
    <w:rPr>
      <w:rFonts w:ascii="Calibri" w:hAnsi="Calibri" w:cs="Times New Roman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14"/>
    <w:semiHidden/>
    <w:rsid w:val="005720FC"/>
    <w:pPr>
      <w:spacing w:after="100" w:line="276" w:lineRule="auto"/>
      <w:ind w:left="1760"/>
    </w:pPr>
    <w:rPr>
      <w:rFonts w:ascii="Calibri" w:hAnsi="Calibri" w:cs="Times New Roman"/>
      <w:sz w:val="22"/>
      <w:szCs w:val="22"/>
      <w:lang w:eastAsia="en-GB"/>
    </w:rPr>
  </w:style>
  <w:style w:type="table" w:styleId="LightShading-Accent2">
    <w:name w:val="Light Shading Accent 2"/>
    <w:basedOn w:val="TableNormal"/>
    <w:uiPriority w:val="60"/>
    <w:rsid w:val="005720F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Auflistung">
    <w:name w:val="Auflistung"/>
    <w:basedOn w:val="Normal"/>
    <w:uiPriority w:val="14"/>
    <w:semiHidden/>
    <w:unhideWhenUsed/>
    <w:rsid w:val="008B70B6"/>
    <w:pPr>
      <w:numPr>
        <w:numId w:val="13"/>
      </w:numPr>
      <w:spacing w:before="40" w:after="40"/>
    </w:pPr>
  </w:style>
  <w:style w:type="character" w:styleId="Hyperlink">
    <w:name w:val="Hyperlink"/>
    <w:uiPriority w:val="99"/>
    <w:rsid w:val="005720FC"/>
    <w:rPr>
      <w:color w:val="0000FF"/>
      <w:u w:val="single"/>
    </w:rPr>
  </w:style>
  <w:style w:type="paragraph" w:customStyle="1" w:styleId="MS-Titel">
    <w:name w:val="MS-Titel"/>
    <w:basedOn w:val="Normal"/>
    <w:next w:val="Normal"/>
    <w:link w:val="MS-TitelZchn"/>
    <w:uiPriority w:val="10"/>
    <w:qFormat/>
    <w:rsid w:val="005720FC"/>
    <w:pPr>
      <w:pageBreakBefore/>
      <w:spacing w:before="240" w:after="240"/>
    </w:pPr>
    <w:rPr>
      <w:b/>
      <w:sz w:val="32"/>
    </w:rPr>
  </w:style>
  <w:style w:type="paragraph" w:styleId="Caption">
    <w:name w:val="caption"/>
    <w:basedOn w:val="Normal"/>
    <w:next w:val="Normal"/>
    <w:qFormat/>
    <w:rsid w:val="001F0A9B"/>
    <w:pPr>
      <w:keepNext/>
      <w:tabs>
        <w:tab w:val="left" w:pos="993"/>
      </w:tabs>
      <w:jc w:val="center"/>
    </w:pPr>
    <w:rPr>
      <w:b/>
      <w:bCs/>
      <w:sz w:val="18"/>
      <w:szCs w:val="20"/>
    </w:rPr>
  </w:style>
  <w:style w:type="paragraph" w:customStyle="1" w:styleId="Note">
    <w:name w:val="Note"/>
    <w:basedOn w:val="Normal"/>
    <w:next w:val="Normal"/>
    <w:uiPriority w:val="14"/>
    <w:semiHidden/>
    <w:unhideWhenUsed/>
    <w:qFormat/>
    <w:rsid w:val="005720FC"/>
    <w:pPr>
      <w:ind w:left="851" w:hanging="567"/>
    </w:pPr>
  </w:style>
  <w:style w:type="paragraph" w:styleId="ListParagraph">
    <w:name w:val="List Paragraph"/>
    <w:basedOn w:val="Normal"/>
    <w:uiPriority w:val="14"/>
    <w:semiHidden/>
    <w:unhideWhenUsed/>
    <w:qFormat/>
    <w:rsid w:val="005720FC"/>
    <w:pPr>
      <w:ind w:left="720"/>
      <w:contextualSpacing/>
    </w:pPr>
  </w:style>
  <w:style w:type="paragraph" w:customStyle="1" w:styleId="MS-Aufzhlung1">
    <w:name w:val="MS-Aufzählung1"/>
    <w:basedOn w:val="Normal"/>
    <w:uiPriority w:val="2"/>
    <w:qFormat/>
    <w:rsid w:val="005E14B1"/>
    <w:pPr>
      <w:numPr>
        <w:numId w:val="12"/>
      </w:numPr>
      <w:spacing w:before="40" w:after="40"/>
    </w:pPr>
  </w:style>
  <w:style w:type="paragraph" w:customStyle="1" w:styleId="Tabellentext">
    <w:name w:val="Tabellentext"/>
    <w:basedOn w:val="Normal"/>
    <w:uiPriority w:val="14"/>
    <w:semiHidden/>
    <w:unhideWhenUsed/>
    <w:qFormat/>
    <w:rsid w:val="005720FC"/>
    <w:pPr>
      <w:spacing w:after="60"/>
    </w:pPr>
    <w:rPr>
      <w:rFonts w:cs="Times New Roman"/>
      <w:sz w:val="18"/>
      <w:lang w:eastAsia="de-CH"/>
    </w:rPr>
  </w:style>
  <w:style w:type="paragraph" w:customStyle="1" w:styleId="TabellenSpalteZeileBeschr">
    <w:name w:val="Tabellen SpalteZeile Beschr"/>
    <w:basedOn w:val="Tabellentext"/>
    <w:uiPriority w:val="14"/>
    <w:semiHidden/>
    <w:unhideWhenUsed/>
    <w:rsid w:val="005720FC"/>
    <w:rPr>
      <w:b/>
      <w:bCs/>
    </w:rPr>
  </w:style>
  <w:style w:type="paragraph" w:customStyle="1" w:styleId="TableTitle">
    <w:name w:val="TableTitle"/>
    <w:basedOn w:val="Normal"/>
    <w:next w:val="Normal"/>
    <w:uiPriority w:val="14"/>
    <w:semiHidden/>
    <w:unhideWhenUsed/>
    <w:qFormat/>
    <w:rsid w:val="005720FC"/>
    <w:pPr>
      <w:numPr>
        <w:numId w:val="4"/>
      </w:numPr>
      <w:jc w:val="center"/>
    </w:pPr>
    <w:rPr>
      <w:b/>
      <w:sz w:val="18"/>
    </w:rPr>
  </w:style>
  <w:style w:type="paragraph" w:customStyle="1" w:styleId="Tablecells">
    <w:name w:val="Table cells"/>
    <w:basedOn w:val="Normal"/>
    <w:uiPriority w:val="14"/>
    <w:semiHidden/>
    <w:unhideWhenUsed/>
    <w:rsid w:val="005720FC"/>
    <w:pPr>
      <w:spacing w:before="40" w:after="40"/>
      <w:ind w:right="23"/>
    </w:pPr>
    <w:rPr>
      <w:rFonts w:cs="Times New Roman"/>
      <w:sz w:val="18"/>
      <w:szCs w:val="20"/>
      <w:lang w:eastAsia="en-US"/>
    </w:rPr>
  </w:style>
  <w:style w:type="paragraph" w:styleId="ListNumber">
    <w:name w:val="List Number"/>
    <w:basedOn w:val="Normal"/>
    <w:uiPriority w:val="14"/>
    <w:semiHidden/>
    <w:unhideWhenUsed/>
    <w:rsid w:val="005720FC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14"/>
    <w:semiHidden/>
    <w:unhideWhenUsed/>
    <w:rsid w:val="005720FC"/>
    <w:pPr>
      <w:numPr>
        <w:numId w:val="2"/>
      </w:numPr>
      <w:contextualSpacing/>
    </w:pPr>
  </w:style>
  <w:style w:type="paragraph" w:customStyle="1" w:styleId="Anfhrungszeichen">
    <w:name w:val="Anführungszeichen"/>
    <w:basedOn w:val="Normal"/>
    <w:next w:val="Normal"/>
    <w:link w:val="AnfhrungszeichenZchn"/>
    <w:uiPriority w:val="14"/>
    <w:semiHidden/>
    <w:unhideWhenUsed/>
    <w:qFormat/>
    <w:rsid w:val="005720FC"/>
    <w:rPr>
      <w:i/>
      <w:iCs/>
      <w:color w:val="000000"/>
      <w:lang w:val="en-US"/>
    </w:rPr>
  </w:style>
  <w:style w:type="character" w:customStyle="1" w:styleId="AnfhrungszeichenZchn">
    <w:name w:val="Anführungszeichen Zchn"/>
    <w:link w:val="Anfhrungszeichen"/>
    <w:uiPriority w:val="14"/>
    <w:semiHidden/>
    <w:rsid w:val="005720FC"/>
    <w:rPr>
      <w:rFonts w:cs="Tahoma"/>
      <w:i/>
      <w:iCs/>
      <w:color w:val="000000"/>
      <w:szCs w:val="24"/>
      <w:lang w:val="en-US" w:eastAsia="de-DE"/>
    </w:rPr>
  </w:style>
  <w:style w:type="paragraph" w:styleId="TableofFigures">
    <w:name w:val="table of figures"/>
    <w:basedOn w:val="Normal"/>
    <w:next w:val="Normal"/>
    <w:uiPriority w:val="99"/>
    <w:unhideWhenUsed/>
    <w:rsid w:val="005720FC"/>
  </w:style>
  <w:style w:type="paragraph" w:customStyle="1" w:styleId="TabBeschr">
    <w:name w:val="TabBeschr"/>
    <w:basedOn w:val="Normal"/>
    <w:uiPriority w:val="14"/>
    <w:semiHidden/>
    <w:unhideWhenUsed/>
    <w:qFormat/>
    <w:rsid w:val="005720FC"/>
    <w:pPr>
      <w:tabs>
        <w:tab w:val="left" w:pos="1134"/>
      </w:tabs>
      <w:jc w:val="center"/>
    </w:pPr>
    <w:rPr>
      <w:b/>
      <w:bCs/>
      <w:szCs w:val="20"/>
    </w:rPr>
  </w:style>
  <w:style w:type="character" w:customStyle="1" w:styleId="MS-TitelZchn">
    <w:name w:val="MS-Titel Zchn"/>
    <w:link w:val="MS-Titel"/>
    <w:uiPriority w:val="10"/>
    <w:rsid w:val="005720FC"/>
    <w:rPr>
      <w:rFonts w:cs="Tahoma"/>
      <w:b/>
      <w:sz w:val="32"/>
      <w:szCs w:val="24"/>
      <w:lang w:eastAsia="de-DE"/>
    </w:rPr>
  </w:style>
  <w:style w:type="paragraph" w:styleId="NormalIndent">
    <w:name w:val="Normal Indent"/>
    <w:basedOn w:val="Normal"/>
    <w:uiPriority w:val="14"/>
    <w:semiHidden/>
    <w:unhideWhenUsed/>
    <w:rsid w:val="005720FC"/>
    <w:pPr>
      <w:ind w:left="708"/>
    </w:pPr>
  </w:style>
  <w:style w:type="character" w:customStyle="1" w:styleId="MS-TitelohneUmbruchZchn">
    <w:name w:val="MS-Titel ohne Umbruch Zchn"/>
    <w:link w:val="MS-TitelohneUmbruch"/>
    <w:uiPriority w:val="11"/>
    <w:rsid w:val="005720FC"/>
    <w:rPr>
      <w:b/>
      <w:spacing w:val="5"/>
      <w:kern w:val="28"/>
      <w:sz w:val="32"/>
      <w:szCs w:val="52"/>
      <w:lang w:eastAsia="de-DE"/>
    </w:rPr>
  </w:style>
  <w:style w:type="paragraph" w:customStyle="1" w:styleId="Auflistung2">
    <w:name w:val="Auflistung2"/>
    <w:basedOn w:val="Normal"/>
    <w:uiPriority w:val="14"/>
    <w:semiHidden/>
    <w:unhideWhenUsed/>
    <w:rsid w:val="008B70B6"/>
    <w:pPr>
      <w:numPr>
        <w:ilvl w:val="1"/>
        <w:numId w:val="13"/>
      </w:numPr>
      <w:spacing w:before="40" w:after="40"/>
    </w:pPr>
  </w:style>
  <w:style w:type="paragraph" w:customStyle="1" w:styleId="Auflistung3">
    <w:name w:val="Auflistung3"/>
    <w:basedOn w:val="Normal"/>
    <w:uiPriority w:val="14"/>
    <w:semiHidden/>
    <w:unhideWhenUsed/>
    <w:rsid w:val="008B70B6"/>
    <w:pPr>
      <w:spacing w:before="40" w:after="40"/>
    </w:pPr>
  </w:style>
  <w:style w:type="paragraph" w:customStyle="1" w:styleId="Auflistung4">
    <w:name w:val="Auflistung4"/>
    <w:basedOn w:val="Normal"/>
    <w:uiPriority w:val="14"/>
    <w:semiHidden/>
    <w:unhideWhenUsed/>
    <w:rsid w:val="008B70B6"/>
    <w:pPr>
      <w:spacing w:before="40" w:after="40"/>
    </w:pPr>
  </w:style>
  <w:style w:type="numbering" w:customStyle="1" w:styleId="MS-Aufzhlung">
    <w:name w:val="MS-Aufzählung"/>
    <w:basedOn w:val="NoList"/>
    <w:rsid w:val="005E14B1"/>
    <w:pPr>
      <w:numPr>
        <w:numId w:val="11"/>
      </w:numPr>
    </w:pPr>
  </w:style>
  <w:style w:type="paragraph" w:styleId="ListBullet5">
    <w:name w:val="List Bullet 5"/>
    <w:basedOn w:val="Normal"/>
    <w:uiPriority w:val="14"/>
    <w:semiHidden/>
    <w:unhideWhenUsed/>
    <w:rsid w:val="005720F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14"/>
    <w:semiHidden/>
    <w:unhideWhenUsed/>
    <w:rsid w:val="005720FC"/>
    <w:pPr>
      <w:numPr>
        <w:numId w:val="5"/>
      </w:numPr>
      <w:contextualSpacing/>
    </w:pPr>
  </w:style>
  <w:style w:type="paragraph" w:customStyle="1" w:styleId="FigureTitle">
    <w:name w:val="FigureTitle"/>
    <w:basedOn w:val="TableTitle"/>
    <w:uiPriority w:val="14"/>
    <w:semiHidden/>
    <w:unhideWhenUsed/>
    <w:rsid w:val="005720FC"/>
  </w:style>
  <w:style w:type="numbering" w:customStyle="1" w:styleId="MS-Auflistung">
    <w:name w:val="MS-Auflistung"/>
    <w:basedOn w:val="NoList"/>
    <w:rsid w:val="00DA163A"/>
    <w:pPr>
      <w:numPr>
        <w:numId w:val="7"/>
      </w:numPr>
    </w:pPr>
  </w:style>
  <w:style w:type="paragraph" w:customStyle="1" w:styleId="MS-Auflistung1">
    <w:name w:val="MS-Auflistung1"/>
    <w:basedOn w:val="Normal"/>
    <w:uiPriority w:val="1"/>
    <w:qFormat/>
    <w:rsid w:val="00DA163A"/>
    <w:pPr>
      <w:numPr>
        <w:numId w:val="7"/>
      </w:numPr>
      <w:spacing w:before="40" w:after="40"/>
    </w:pPr>
  </w:style>
  <w:style w:type="paragraph" w:customStyle="1" w:styleId="MS-Auflistung2">
    <w:name w:val="MS-Auflistung2"/>
    <w:basedOn w:val="Normal"/>
    <w:uiPriority w:val="14"/>
    <w:semiHidden/>
    <w:rsid w:val="00AE2181"/>
    <w:pPr>
      <w:spacing w:before="40" w:after="40"/>
    </w:pPr>
  </w:style>
  <w:style w:type="paragraph" w:customStyle="1" w:styleId="MS-Auflistung3">
    <w:name w:val="MS-Auflistung3"/>
    <w:basedOn w:val="Normal"/>
    <w:uiPriority w:val="14"/>
    <w:semiHidden/>
    <w:rsid w:val="00AE2181"/>
    <w:pPr>
      <w:spacing w:before="40" w:after="40"/>
    </w:pPr>
  </w:style>
  <w:style w:type="paragraph" w:customStyle="1" w:styleId="MS-Auflistung4">
    <w:name w:val="MS-Auflistung4"/>
    <w:basedOn w:val="Normal"/>
    <w:uiPriority w:val="14"/>
    <w:semiHidden/>
    <w:rsid w:val="00AE2181"/>
    <w:pPr>
      <w:spacing w:before="40" w:after="40"/>
    </w:pPr>
  </w:style>
  <w:style w:type="paragraph" w:customStyle="1" w:styleId="MS-TabFigBeschriftung">
    <w:name w:val="MS-TabFigBeschriftung"/>
    <w:basedOn w:val="Normal"/>
    <w:next w:val="Normal"/>
    <w:uiPriority w:val="14"/>
    <w:semiHidden/>
    <w:rsid w:val="005720FC"/>
    <w:pPr>
      <w:keepNext/>
      <w:tabs>
        <w:tab w:val="left" w:pos="993"/>
      </w:tabs>
      <w:jc w:val="center"/>
    </w:pPr>
    <w:rPr>
      <w:b/>
    </w:rPr>
  </w:style>
  <w:style w:type="paragraph" w:customStyle="1" w:styleId="MS-DokstatustabelleZeile">
    <w:name w:val="MS-Dokstatustabelle Zeile"/>
    <w:basedOn w:val="Normal"/>
    <w:uiPriority w:val="14"/>
    <w:semiHidden/>
    <w:rsid w:val="005720FC"/>
    <w:pPr>
      <w:spacing w:before="0" w:after="0"/>
    </w:pPr>
    <w:rPr>
      <w:sz w:val="18"/>
    </w:rPr>
  </w:style>
  <w:style w:type="paragraph" w:customStyle="1" w:styleId="MS-TabelleZeile">
    <w:name w:val="MS-Tabelle Zeile"/>
    <w:basedOn w:val="Normal"/>
    <w:uiPriority w:val="14"/>
    <w:semiHidden/>
    <w:rsid w:val="005720FC"/>
  </w:style>
  <w:style w:type="paragraph" w:customStyle="1" w:styleId="MS-Dokfuss-EintragGross">
    <w:name w:val="MS-Dokfuss-EintragGross"/>
    <w:basedOn w:val="Normal"/>
    <w:uiPriority w:val="14"/>
    <w:semiHidden/>
    <w:rsid w:val="005720FC"/>
    <w:pPr>
      <w:spacing w:before="0" w:after="0"/>
    </w:pPr>
    <w:rPr>
      <w:sz w:val="24"/>
    </w:rPr>
  </w:style>
  <w:style w:type="table" w:styleId="TableTheme">
    <w:name w:val="Table Theme"/>
    <w:basedOn w:val="TableNormal"/>
    <w:semiHidden/>
    <w:unhideWhenUsed/>
    <w:rsid w:val="005720FC"/>
    <w:pPr>
      <w:spacing w:before="6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5720F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5720F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Formatvorlage9PtFett">
    <w:name w:val="Formatvorlage 9 Pt. Fett"/>
    <w:basedOn w:val="DefaultParagraphFont"/>
    <w:semiHidden/>
    <w:rsid w:val="005720FC"/>
    <w:rPr>
      <w:b/>
      <w:bCs/>
      <w:sz w:val="20"/>
      <w:lang w:val="en-GB"/>
    </w:rPr>
  </w:style>
  <w:style w:type="table" w:styleId="TableGrid">
    <w:name w:val="Table Grid"/>
    <w:basedOn w:val="TableNormal"/>
    <w:rsid w:val="00572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MS-Auflistung5">
    <w:name w:val="MS-Auflistung5"/>
    <w:basedOn w:val="Normal"/>
    <w:semiHidden/>
    <w:rsid w:val="00AE2181"/>
    <w:pPr>
      <w:spacing w:before="40" w:after="40"/>
    </w:pPr>
  </w:style>
  <w:style w:type="table" w:customStyle="1" w:styleId="Abbildungsrahmen">
    <w:name w:val="Abbildungsrahmen"/>
    <w:basedOn w:val="TableNormal"/>
    <w:uiPriority w:val="99"/>
    <w:rsid w:val="007C74B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Tabellenschriftschmal">
    <w:name w:val="Tabellenschrift schmal"/>
    <w:basedOn w:val="Normal"/>
    <w:rsid w:val="00695318"/>
    <w:pPr>
      <w:spacing w:before="40" w:after="40"/>
    </w:pPr>
  </w:style>
  <w:style w:type="character" w:customStyle="1" w:styleId="MS-ReferenzTabelleZchn">
    <w:name w:val="MS-ReferenzTabelle Zchn"/>
    <w:basedOn w:val="DefaultParagraphFont"/>
    <w:link w:val="MS-ReferenzTabelle"/>
    <w:locked/>
    <w:rsid w:val="006A6B0A"/>
    <w:rPr>
      <w:rFonts w:cs="Tahoma"/>
      <w:szCs w:val="24"/>
      <w:lang w:eastAsia="de-DE"/>
    </w:rPr>
  </w:style>
  <w:style w:type="paragraph" w:customStyle="1" w:styleId="MS-ReferenzTabelle">
    <w:name w:val="MS-ReferenzTabelle"/>
    <w:link w:val="MS-ReferenzTabelleZchn"/>
    <w:rsid w:val="006A6B0A"/>
    <w:pPr>
      <w:keepNext/>
      <w:numPr>
        <w:numId w:val="14"/>
      </w:numPr>
      <w:spacing w:before="60" w:after="120"/>
    </w:pPr>
    <w:rPr>
      <w:rFonts w:cs="Tahoma"/>
      <w:szCs w:val="24"/>
      <w:lang w:eastAsia="de-DE"/>
    </w:rPr>
  </w:style>
  <w:style w:type="numbering" w:customStyle="1" w:styleId="Referenznummer">
    <w:name w:val="Referenznummer"/>
    <w:uiPriority w:val="99"/>
    <w:rsid w:val="00D26560"/>
    <w:pPr>
      <w:numPr>
        <w:numId w:val="9"/>
      </w:numPr>
    </w:pPr>
  </w:style>
  <w:style w:type="paragraph" w:customStyle="1" w:styleId="1pt">
    <w:name w:val="1pt"/>
    <w:basedOn w:val="Normal"/>
    <w:unhideWhenUsed/>
    <w:rsid w:val="00CA5A05"/>
    <w:pPr>
      <w:spacing w:before="0" w:after="0"/>
    </w:pPr>
    <w:rPr>
      <w:color w:val="FFFFFF" w:themeColor="background1"/>
      <w:sz w:val="2"/>
    </w:rPr>
  </w:style>
  <w:style w:type="paragraph" w:styleId="Header">
    <w:name w:val="header"/>
    <w:basedOn w:val="Normal"/>
    <w:link w:val="HeaderChar"/>
    <w:uiPriority w:val="14"/>
    <w:unhideWhenUsed/>
    <w:rsid w:val="001A7E63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14"/>
    <w:rsid w:val="001A7E63"/>
    <w:rPr>
      <w:rFonts w:cs="Tahoma"/>
      <w:szCs w:val="24"/>
      <w:lang w:val="en-GB" w:eastAsia="de-DE"/>
    </w:rPr>
  </w:style>
  <w:style w:type="paragraph" w:customStyle="1" w:styleId="MS-AuflistungTabelle1">
    <w:name w:val="MS-AuflistungTabelle1"/>
    <w:basedOn w:val="Normal"/>
    <w:rsid w:val="00CA192F"/>
    <w:pPr>
      <w:numPr>
        <w:numId w:val="16"/>
      </w:numPr>
    </w:pPr>
  </w:style>
  <w:style w:type="numbering" w:customStyle="1" w:styleId="MS-AuflistungTabelle">
    <w:name w:val="MS-AuflistungTabelle"/>
    <w:uiPriority w:val="99"/>
    <w:rsid w:val="00CA192F"/>
    <w:pPr>
      <w:numPr>
        <w:numId w:val="15"/>
      </w:numPr>
    </w:pPr>
  </w:style>
  <w:style w:type="numbering" w:customStyle="1" w:styleId="MS-AufzhlungTabelle">
    <w:name w:val="MS-AufzählungTabelle"/>
    <w:uiPriority w:val="99"/>
    <w:rsid w:val="00DA163A"/>
    <w:pPr>
      <w:numPr>
        <w:numId w:val="17"/>
      </w:numPr>
    </w:pPr>
  </w:style>
  <w:style w:type="paragraph" w:customStyle="1" w:styleId="MS-AufzhlungTabelle1">
    <w:name w:val="MS-AufzählungTabelle1"/>
    <w:basedOn w:val="Normal"/>
    <w:rsid w:val="00DA163A"/>
    <w:pPr>
      <w:numPr>
        <w:numId w:val="17"/>
      </w:numPr>
    </w:pPr>
  </w:style>
  <w:style w:type="paragraph" w:customStyle="1" w:styleId="MS-Form-Formularberschrift1">
    <w:name w:val="MS-Form-Formularüberschrift 1"/>
    <w:basedOn w:val="Heading1"/>
    <w:next w:val="Normal"/>
    <w:link w:val="MS-Form-Formularberschrift1Zchn"/>
    <w:rsid w:val="00575488"/>
    <w:pPr>
      <w:pageBreakBefore w:val="0"/>
      <w:numPr>
        <w:numId w:val="0"/>
      </w:numPr>
      <w:pBdr>
        <w:bottom w:val="single" w:sz="18" w:space="1" w:color="auto"/>
      </w:pBdr>
      <w:spacing w:before="240" w:after="120"/>
    </w:pPr>
    <w:rPr>
      <w:sz w:val="24"/>
    </w:rPr>
  </w:style>
  <w:style w:type="paragraph" w:customStyle="1" w:styleId="MS-Form-Formularberschrift2">
    <w:name w:val="MS-Form-Formularüberschrift 2"/>
    <w:next w:val="Normal"/>
    <w:link w:val="MS-Form-Formularberschrift2Zchn"/>
    <w:rsid w:val="00262751"/>
    <w:pPr>
      <w:keepNext/>
      <w:spacing w:before="180" w:after="120"/>
    </w:pPr>
    <w:rPr>
      <w:rFonts w:cs="Arial"/>
      <w:b/>
      <w:bCs/>
      <w:iCs/>
      <w:kern w:val="28"/>
      <w:szCs w:val="28"/>
      <w:lang w:eastAsia="de-DE"/>
    </w:rPr>
  </w:style>
  <w:style w:type="character" w:customStyle="1" w:styleId="MS-Form-Formularberschrift1Zchn">
    <w:name w:val="MS-Form-Formularüberschrift 1 Zchn"/>
    <w:basedOn w:val="Heading1Char"/>
    <w:link w:val="MS-Form-Formularberschrift1"/>
    <w:rsid w:val="00575488"/>
    <w:rPr>
      <w:rFonts w:cs="Arial"/>
      <w:b/>
      <w:bCs/>
      <w:kern w:val="32"/>
      <w:sz w:val="24"/>
      <w:szCs w:val="32"/>
      <w:lang w:val="en-GB" w:eastAsia="de-DE"/>
    </w:rPr>
  </w:style>
  <w:style w:type="character" w:customStyle="1" w:styleId="MS-Form-Formularberschrift2Zchn">
    <w:name w:val="MS-Form-Formularüberschrift 2 Zchn"/>
    <w:basedOn w:val="Heading2Char"/>
    <w:link w:val="MS-Form-Formularberschrift2"/>
    <w:rsid w:val="00262751"/>
    <w:rPr>
      <w:rFonts w:cs="Arial"/>
      <w:b/>
      <w:bCs/>
      <w:iCs/>
      <w:kern w:val="28"/>
      <w:sz w:val="28"/>
      <w:szCs w:val="28"/>
      <w:lang w:val="en-GB" w:eastAsia="de-DE"/>
    </w:rPr>
  </w:style>
  <w:style w:type="table" w:customStyle="1" w:styleId="MS-Form-Eingabefeld">
    <w:name w:val="MS-Form-Eingabefeld"/>
    <w:basedOn w:val="TableNormal"/>
    <w:uiPriority w:val="99"/>
    <w:rsid w:val="00C27856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</w:style>
  <w:style w:type="table" w:customStyle="1" w:styleId="MS-Doc-LeereTabelle">
    <w:name w:val="MS-Doc-Leere Tabelle"/>
    <w:basedOn w:val="TableNormal"/>
    <w:uiPriority w:val="99"/>
    <w:rsid w:val="00C27856"/>
    <w:tblPr/>
  </w:style>
  <w:style w:type="paragraph" w:customStyle="1" w:styleId="MS-Form-Formularfeld">
    <w:name w:val="MS-Form-Formularfeld"/>
    <w:basedOn w:val="Tabellenschriftschmal"/>
    <w:rsid w:val="00C27856"/>
    <w:pPr>
      <w:pBdr>
        <w:bottom w:val="dotted" w:sz="4" w:space="1" w:color="auto"/>
      </w:pBdr>
      <w:spacing w:before="60" w:after="0"/>
    </w:pPr>
  </w:style>
  <w:style w:type="paragraph" w:styleId="MacroText">
    <w:name w:val="macro"/>
    <w:link w:val="MacroTextChar"/>
    <w:uiPriority w:val="14"/>
    <w:unhideWhenUsed/>
    <w:rsid w:val="002627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</w:pPr>
    <w:rPr>
      <w:rFonts w:ascii="Consolas" w:hAnsi="Consolas" w:cs="Consolas"/>
      <w:lang w:eastAsia="de-DE"/>
    </w:rPr>
  </w:style>
  <w:style w:type="character" w:customStyle="1" w:styleId="MacroTextChar">
    <w:name w:val="Macro Text Char"/>
    <w:basedOn w:val="DefaultParagraphFont"/>
    <w:link w:val="MacroText"/>
    <w:uiPriority w:val="14"/>
    <w:rsid w:val="00262751"/>
    <w:rPr>
      <w:rFonts w:ascii="Consolas" w:hAnsi="Consolas" w:cs="Consolas"/>
      <w:lang w:val="en-GB" w:eastAsia="de-DE"/>
    </w:rPr>
  </w:style>
  <w:style w:type="paragraph" w:customStyle="1" w:styleId="Referenz">
    <w:name w:val="Referenz"/>
    <w:rsid w:val="0018559A"/>
    <w:pPr>
      <w:keepNext/>
      <w:ind w:left="737" w:hanging="737"/>
    </w:pPr>
    <w:rPr>
      <w:rFonts w:cs="Tahoma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usir\AppData\Local\Temp\officeatwork\temp0000\Templates\2057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H_0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MasterProperties">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/HFEmkROx41LF8DRcvzt8rg7wyyCuDvDLIQQyyTrmh9OJLFzOVGK/qpmuZrmOZtUbdPoRFfupBSH/eQTzfbfN/5XYrYZyEC5Tc7xc91xvC4Q824QHKkY9iEHF2LFPV3Z/oqju/Dz61xpr/Af5gdjU=</officeatwork>
</file>

<file path=customXml/item2.xml><?xml version="1.0" encoding="utf-8"?>
<officeatwork xmlns="http://schemas.officeatwork.com/Document">eNp7v3u/jUt+cmlual6JnY1PYl56aWJ6qp2Rgam5jT6ca6MPVwMA6GwSRA==</officeatwork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C10F2-FDCA-410B-9F9D-24EE68B9BA37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44229236-A96B-4F26-BDC3-C44D813C5A81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213F112F-2F74-4F58-ADF8-E1940D81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2057.dot</Template>
  <TotalTime>0</TotalTime>
  <Pages>4</Pages>
  <Words>404</Words>
  <Characters>2309</Characters>
  <Application>Microsoft Office Word</Application>
  <DocSecurity>4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Marenco AG</Company>
  <LinksUpToDate>false</LinksUpToDate>
  <CharactersWithSpaces>2708</CharactersWithSpaces>
  <SharedDoc>false</SharedDoc>
  <HLinks>
    <vt:vector size="444" baseType="variant">
      <vt:variant>
        <vt:i4>1572919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_Toc312842242</vt:lpwstr>
      </vt:variant>
      <vt:variant>
        <vt:i4>1572919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_Toc312842241</vt:lpwstr>
      </vt:variant>
      <vt:variant>
        <vt:i4>1572919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_Toc312842240</vt:lpwstr>
      </vt:variant>
      <vt:variant>
        <vt:i4>2031671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_Toc312842239</vt:lpwstr>
      </vt:variant>
      <vt:variant>
        <vt:i4>2031671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_Toc312842238</vt:lpwstr>
      </vt:variant>
      <vt:variant>
        <vt:i4>1966135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_Toc308595592</vt:lpwstr>
      </vt:variant>
      <vt:variant>
        <vt:i4>1966135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_Toc308595591</vt:lpwstr>
      </vt:variant>
      <vt:variant>
        <vt:i4>1966135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_Toc308595590</vt:lpwstr>
      </vt:variant>
      <vt:variant>
        <vt:i4>2031671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_Toc308595589</vt:lpwstr>
      </vt:variant>
      <vt:variant>
        <vt:i4>2031671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_Toc312842237</vt:lpwstr>
      </vt:variant>
      <vt:variant>
        <vt:i4>2031671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_Toc312842236</vt:lpwstr>
      </vt:variant>
      <vt:variant>
        <vt:i4>2031671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_Toc312842235</vt:lpwstr>
      </vt:variant>
      <vt:variant>
        <vt:i4>2031671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_Toc312842234</vt:lpwstr>
      </vt:variant>
      <vt:variant>
        <vt:i4>2031671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_Toc312842233</vt:lpwstr>
      </vt:variant>
      <vt:variant>
        <vt:i4>2031671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_Toc312842232</vt:lpwstr>
      </vt:variant>
      <vt:variant>
        <vt:i4>2031671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_Toc312842231</vt:lpwstr>
      </vt:variant>
      <vt:variant>
        <vt:i4>2031671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_Toc312842230</vt:lpwstr>
      </vt:variant>
      <vt:variant>
        <vt:i4>1966135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_Toc312842229</vt:lpwstr>
      </vt:variant>
      <vt:variant>
        <vt:i4>1966135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_Toc312842228</vt:lpwstr>
      </vt:variant>
      <vt:variant>
        <vt:i4>1966135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_Toc312842227</vt:lpwstr>
      </vt:variant>
      <vt:variant>
        <vt:i4>1966135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_Toc312842226</vt:lpwstr>
      </vt:variant>
      <vt:variant>
        <vt:i4>1966135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_Toc312842225</vt:lpwstr>
      </vt:variant>
      <vt:variant>
        <vt:i4>1966135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_Toc312842224</vt:lpwstr>
      </vt:variant>
      <vt:variant>
        <vt:i4>1966135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_Toc312842223</vt:lpwstr>
      </vt:variant>
      <vt:variant>
        <vt:i4>1966135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_Toc312842222</vt:lpwstr>
      </vt:variant>
      <vt:variant>
        <vt:i4>1966135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_Toc312842221</vt:lpwstr>
      </vt:variant>
      <vt:variant>
        <vt:i4>1966135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_Toc312842220</vt:lpwstr>
      </vt:variant>
      <vt:variant>
        <vt:i4>1900599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_Toc312842219</vt:lpwstr>
      </vt:variant>
      <vt:variant>
        <vt:i4>1900599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_Toc312842218</vt:lpwstr>
      </vt:variant>
      <vt:variant>
        <vt:i4>1900599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_Toc312842217</vt:lpwstr>
      </vt:variant>
      <vt:variant>
        <vt:i4>1900599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_Toc312842216</vt:lpwstr>
      </vt:variant>
      <vt:variant>
        <vt:i4>1900599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_Toc312842215</vt:lpwstr>
      </vt:variant>
      <vt:variant>
        <vt:i4>1900599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_Toc312842214</vt:lpwstr>
      </vt:variant>
      <vt:variant>
        <vt:i4>1900599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_Toc312842213</vt:lpwstr>
      </vt:variant>
      <vt:variant>
        <vt:i4>1900599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_Toc312842212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_Toc312842211</vt:lpwstr>
      </vt:variant>
      <vt:variant>
        <vt:i4>1900599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_Toc312842210</vt:lpwstr>
      </vt:variant>
      <vt:variant>
        <vt:i4>1835063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_Toc312842209</vt:lpwstr>
      </vt:variant>
      <vt:variant>
        <vt:i4>1835063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_Toc312842208</vt:lpwstr>
      </vt:variant>
      <vt:variant>
        <vt:i4>1835063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_Toc312842207</vt:lpwstr>
      </vt:variant>
      <vt:variant>
        <vt:i4>1835063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_Toc312842206</vt:lpwstr>
      </vt:variant>
      <vt:variant>
        <vt:i4>1835063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_Toc312842205</vt:lpwstr>
      </vt:variant>
      <vt:variant>
        <vt:i4>1835063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_Toc312842204</vt:lpwstr>
      </vt:variant>
      <vt:variant>
        <vt:i4>1835063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_Toc312842203</vt:lpwstr>
      </vt:variant>
      <vt:variant>
        <vt:i4>1835063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_Toc312842202</vt:lpwstr>
      </vt:variant>
      <vt:variant>
        <vt:i4>1835063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_Toc312842201</vt:lpwstr>
      </vt:variant>
      <vt:variant>
        <vt:i4>1835063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_Toc312842200</vt:lpwstr>
      </vt:variant>
      <vt:variant>
        <vt:i4>1376308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_Toc312842199</vt:lpwstr>
      </vt:variant>
      <vt:variant>
        <vt:i4>1376308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_Toc312842198</vt:lpwstr>
      </vt:variant>
      <vt:variant>
        <vt:i4>1376308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_Toc312842197</vt:lpwstr>
      </vt:variant>
      <vt:variant>
        <vt:i4>1376308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_Toc312842196</vt:lpwstr>
      </vt:variant>
      <vt:variant>
        <vt:i4>1376308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_Toc312842195</vt:lpwstr>
      </vt:variant>
      <vt:variant>
        <vt:i4>1376308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_Toc312842194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_Toc312842193</vt:lpwstr>
      </vt:variant>
      <vt:variant>
        <vt:i4>1376308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_Toc312842192</vt:lpwstr>
      </vt:variant>
      <vt:variant>
        <vt:i4>1376308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_Toc312842191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_Toc312842190</vt:lpwstr>
      </vt:variant>
      <vt:variant>
        <vt:i4>1310772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_Toc312842189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_Toc312842188</vt:lpwstr>
      </vt:variant>
      <vt:variant>
        <vt:i4>1310772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_Toc312842187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_Toc312842186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_Toc312842185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_Toc312842184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_Toc312842183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_Toc312842182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_Toc312842181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_Toc312842180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_Toc312842179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_Toc312842178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_Toc312842177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_Toc312842176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_Toc312842175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_Toc312842174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_Toc312842173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 Feusi</dc:creator>
  <cp:lastModifiedBy>Alejandro Valverde</cp:lastModifiedBy>
  <cp:revision>2</cp:revision>
  <cp:lastPrinted>2016-08-25T16:18:00Z</cp:lastPrinted>
  <dcterms:created xsi:type="dcterms:W3CDTF">2018-03-05T17:35:00Z</dcterms:created>
  <dcterms:modified xsi:type="dcterms:W3CDTF">2018-03-05T17:35:00Z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oc.Status">
    <vt:lpwstr>Status</vt:lpwstr>
  </property>
  <property fmtid="{D5CDD505-2E9C-101B-9397-08002B2CF9AE}" pid="4" name="Doc.NameFunction">
    <vt:lpwstr>Name / Function</vt:lpwstr>
  </property>
  <property fmtid="{D5CDD505-2E9C-101B-9397-08002B2CF9AE}" pid="5" name="Doc.Date">
    <vt:lpwstr>Date</vt:lpwstr>
  </property>
  <property fmtid="{D5CDD505-2E9C-101B-9397-08002B2CF9AE}" pid="6" name="Doc.DS">
    <vt:lpwstr>Dig. Sign.</vt:lpwstr>
  </property>
  <property fmtid="{D5CDD505-2E9C-101B-9397-08002B2CF9AE}" pid="7" name="Doc.DocumentDescription">
    <vt:lpwstr>Document Description</vt:lpwstr>
  </property>
  <property fmtid="{D5CDD505-2E9C-101B-9397-08002B2CF9AE}" pid="8" name="Doc.Document">
    <vt:lpwstr>Document</vt:lpwstr>
  </property>
  <property fmtid="{D5CDD505-2E9C-101B-9397-08002B2CF9AE}" pid="9" name="Doc.Type">
    <vt:lpwstr>Type</vt:lpwstr>
  </property>
  <property fmtid="{D5CDD505-2E9C-101B-9397-08002B2CF9AE}" pid="10" name="Doc.Part">
    <vt:lpwstr>Part</vt:lpwstr>
  </property>
  <property fmtid="{D5CDD505-2E9C-101B-9397-08002B2CF9AE}" pid="11" name="Doc.Version">
    <vt:lpwstr>Version</vt:lpwstr>
  </property>
  <property fmtid="{D5CDD505-2E9C-101B-9397-08002B2CF9AE}" pid="12" name="Doc.Revision">
    <vt:lpwstr>Revision</vt:lpwstr>
  </property>
  <property fmtid="{D5CDD505-2E9C-101B-9397-08002B2CF9AE}" pid="13" name="Doc.Page">
    <vt:lpwstr>Page</vt:lpwstr>
  </property>
  <property fmtid="{D5CDD505-2E9C-101B-9397-08002B2CF9AE}" pid="14" name="Doc.CopyrightText">
    <vt:lpwstr>For this document and the information contained therein, we reserve all rights. Reproduction, use or disclosure to third parties is prohibited without express permission.</vt:lpwstr>
  </property>
  <property fmtid="{D5CDD505-2E9C-101B-9397-08002B2CF9AE}" pid="15" name="Organisation.CopyrightText">
    <vt:lpwstr>© Marenco Swisshelicopter AG</vt:lpwstr>
  </property>
  <property fmtid="{D5CDD505-2E9C-101B-9397-08002B2CF9AE}" pid="16" name="oawInfo">
    <vt:lpwstr/>
  </property>
  <property fmtid="{D5CDD505-2E9C-101B-9397-08002B2CF9AE}" pid="17" name="oawDisplayName">
    <vt:lpwstr/>
  </property>
  <property fmtid="{D5CDD505-2E9C-101B-9397-08002B2CF9AE}" pid="18" name="oawID">
    <vt:lpwstr/>
  </property>
  <property fmtid="{D5CDD505-2E9C-101B-9397-08002B2CF9AE}" pid="19" name="SAP_DOKNR">
    <vt:lpwstr>10158442</vt:lpwstr>
  </property>
  <property fmtid="{D5CDD505-2E9C-101B-9397-08002B2CF9AE}" pid="20" name="SAP_DOKAR">
    <vt:lpwstr>37M</vt:lpwstr>
  </property>
  <property fmtid="{D5CDD505-2E9C-101B-9397-08002B2CF9AE}" pid="21" name="SAP_DOKTL">
    <vt:lpwstr>EN</vt:lpwstr>
  </property>
  <property fmtid="{D5CDD505-2E9C-101B-9397-08002B2CF9AE}" pid="22" name="SAP_DOKVR">
    <vt:lpwstr>00</vt:lpwstr>
  </property>
  <property fmtid="{D5CDD505-2E9C-101B-9397-08002B2CF9AE}" pid="23" name="SAP_DWNAM">
    <vt:lpwstr>VALVERDEA</vt:lpwstr>
  </property>
  <property fmtid="{D5CDD505-2E9C-101B-9397-08002B2CF9AE}" pid="24" name="SAP_DOKST">
    <vt:lpwstr>CC</vt:lpwstr>
  </property>
  <property fmtid="{D5CDD505-2E9C-101B-9397-08002B2CF9AE}" pid="25" name="SAP_STBEZ">
    <vt:lpwstr>Checked out</vt:lpwstr>
  </property>
  <property fmtid="{D5CDD505-2E9C-101B-9397-08002B2CF9AE}" pid="26" name="SAP_LABOR">
    <vt:lpwstr>KPT</vt:lpwstr>
  </property>
  <property fmtid="{D5CDD505-2E9C-101B-9397-08002B2CF9AE}" pid="27" name="SAP_DARTXT">
    <vt:lpwstr>Plan [M]</vt:lpwstr>
  </property>
  <property fmtid="{D5CDD505-2E9C-101B-9397-08002B2CF9AE}" pid="28" name="SAP_DKTXT">
    <vt:lpwstr>System Identification project proposal</vt:lpwstr>
  </property>
  <property fmtid="{D5CDD505-2E9C-101B-9397-08002B2CF9AE}" pid="29" name="SAP_AENNR">
    <vt:lpwstr>20180305_00</vt:lpwstr>
  </property>
  <property fmtid="{D5CDD505-2E9C-101B-9397-08002B2CF9AE}" pid="30" name="SAP_DATUV">
    <vt:lpwstr>01.01.9999</vt:lpwstr>
  </property>
  <property fmtid="{D5CDD505-2E9C-101B-9397-08002B2CF9AE}" pid="31" name="SAP_AETXT">
    <vt:lpwstr>Tagesänderungsstammsatz DMC 05.03.2018</vt:lpwstr>
  </property>
  <property fmtid="{D5CDD505-2E9C-101B-9397-08002B2CF9AE}" pid="32" name="SAP_OITXT">
    <vt:lpwstr/>
  </property>
  <property fmtid="{D5CDD505-2E9C-101B-9397-08002B2CF9AE}" pid="33" name="SAP_REVLV">
    <vt:lpwstr>A</vt:lpwstr>
  </property>
  <property fmtid="{D5CDD505-2E9C-101B-9397-08002B2CF9AE}" pid="34" name="SAP_FILENAME">
    <vt:lpwstr>10158442_37M_EN_00_#01.docx</vt:lpwstr>
  </property>
  <property fmtid="{D5CDD505-2E9C-101B-9397-08002B2CF9AE}" pid="35" name="SAP_DOKSTCHK">
    <vt:lpwstr/>
  </property>
  <property fmtid="{D5CDD505-2E9C-101B-9397-08002B2CF9AE}" pid="36" name="SAP_STBEZCHK">
    <vt:lpwstr/>
  </property>
  <property fmtid="{D5CDD505-2E9C-101B-9397-08002B2CF9AE}" pid="37" name="SAP_DATUMCHK">
    <vt:lpwstr/>
  </property>
  <property fmtid="{D5CDD505-2E9C-101B-9397-08002B2CF9AE}" pid="38" name="SAP_PZEITCHK">
    <vt:lpwstr/>
  </property>
  <property fmtid="{D5CDD505-2E9C-101B-9397-08002B2CF9AE}" pid="39" name="SAP_PRNAMCHK">
    <vt:lpwstr/>
  </property>
  <property fmtid="{D5CDD505-2E9C-101B-9397-08002B2CF9AE}" pid="40" name="SAP_UNAMECHK">
    <vt:lpwstr/>
  </property>
  <property fmtid="{D5CDD505-2E9C-101B-9397-08002B2CF9AE}" pid="41" name="SAP_DOKSTREL">
    <vt:lpwstr/>
  </property>
  <property fmtid="{D5CDD505-2E9C-101B-9397-08002B2CF9AE}" pid="42" name="SAP_STBEZREL">
    <vt:lpwstr/>
  </property>
  <property fmtid="{D5CDD505-2E9C-101B-9397-08002B2CF9AE}" pid="43" name="SAP_DATUMREL">
    <vt:lpwstr/>
  </property>
  <property fmtid="{D5CDD505-2E9C-101B-9397-08002B2CF9AE}" pid="44" name="SAP_PZEITREL">
    <vt:lpwstr/>
  </property>
  <property fmtid="{D5CDD505-2E9C-101B-9397-08002B2CF9AE}" pid="45" name="SAP_PRNAMREL">
    <vt:lpwstr/>
  </property>
  <property fmtid="{D5CDD505-2E9C-101B-9397-08002B2CF9AE}" pid="46" name="SAP_UNAMEREL">
    <vt:lpwstr/>
  </property>
  <property fmtid="{D5CDD505-2E9C-101B-9397-08002B2CF9AE}" pid="47" name="SAP_PLMDVSDOCUMENTTYPE">
    <vt:lpwstr>Plan (M)</vt:lpwstr>
  </property>
  <property fmtid="{D5CDD505-2E9C-101B-9397-08002B2CF9AE}" pid="48" name="SAP_PLMDVSLABOR">
    <vt:lpwstr>Kopter Group AG</vt:lpwstr>
  </property>
  <property fmtid="{D5CDD505-2E9C-101B-9397-08002B2CF9AE}" pid="49" name="SAP_PLMDVSLANGUAGE">
    <vt:lpwstr>German</vt:lpwstr>
  </property>
  <property fmtid="{D5CDD505-2E9C-101B-9397-08002B2CF9AE}" pid="50" name="SAP_PLMDVSMAINLANGUAGE">
    <vt:lpwstr>X</vt:lpwstr>
  </property>
  <property fmtid="{D5CDD505-2E9C-101B-9397-08002B2CF9AE}" pid="51" name="SAP_PLMDVSTRANSLATEDFROM">
    <vt:lpwstr/>
  </property>
  <property fmtid="{D5CDD505-2E9C-101B-9397-08002B2CF9AE}" pid="52" name="SAP_ZDVSTEMPLATE">
    <vt:lpwstr>23M/10051628/EN/02</vt:lpwstr>
  </property>
  <property fmtid="{D5CDD505-2E9C-101B-9397-08002B2CF9AE}" pid="53" name="SAP_MATNR">
    <vt:lpwstr/>
  </property>
  <property fmtid="{D5CDD505-2E9C-101B-9397-08002B2CF9AE}" pid="54" name="SAP_MAKTX">
    <vt:lpwstr/>
  </property>
  <property fmtid="{D5CDD505-2E9C-101B-9397-08002B2CF9AE}" pid="55" name="SAP_MATRV">
    <vt:lpwstr/>
  </property>
  <property fmtid="{D5CDD505-2E9C-101B-9397-08002B2CF9AE}" pid="56" name="SAP_Z_DVS_TEMPLATE">
    <vt:lpwstr>23M/10051628/EN/02</vt:lpwstr>
  </property>
  <property fmtid="{D5CDD505-2E9C-101B-9397-08002B2CF9AE}" pid="57" name="SAP_DOKLONGTXT">
    <vt:lpwstr>System Identification project proposal</vt:lpwstr>
  </property>
  <property fmtid="{D5CDD505-2E9C-101B-9397-08002B2CF9AE}" pid="58" name="SAP_MFRPN">
    <vt:lpwstr/>
  </property>
  <property fmtid="{D5CDD505-2E9C-101B-9397-08002B2CF9AE}" pid="59" name="SAP_MFRPN_MOD">
    <vt:lpwstr/>
  </property>
  <property fmtid="{D5CDD505-2E9C-101B-9397-08002B2CF9AE}" pid="60" name="SAP_EMNFR">
    <vt:lpwstr/>
  </property>
</Properties>
</file>