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ook w:val="04A0" w:firstRow="1" w:lastRow="0" w:firstColumn="1" w:lastColumn="0" w:noHBand="0" w:noVBand="1"/>
      </w:tblPr>
      <w:tblGrid>
        <w:gridCol w:w="4923"/>
        <w:gridCol w:w="4363"/>
      </w:tblGrid>
      <w:tr w:rsidR="00221D24" w:rsidRPr="00C77855" w14:paraId="3F2FE29E" w14:textId="77777777" w:rsidTr="005E3A55">
        <w:trPr>
          <w:trHeight w:hRule="exact" w:val="1247"/>
        </w:trPr>
        <w:tc>
          <w:tcPr>
            <w:tcW w:w="5000" w:type="pct"/>
            <w:gridSpan w:val="2"/>
          </w:tcPr>
          <w:p w14:paraId="3E78E682" w14:textId="77777777" w:rsidR="00221D24" w:rsidRPr="00C77855" w:rsidRDefault="00C77855" w:rsidP="00575488">
            <w:pPr>
              <w:pStyle w:val="MS-Titel"/>
              <w:rPr>
                <w:lang w:val="de-CH"/>
              </w:rPr>
            </w:pPr>
            <w:r w:rsidRPr="00C77855">
              <w:fldChar w:fldCharType="begin"/>
            </w:r>
            <w:r w:rsidRPr="00C77855">
              <w:rPr>
                <w:lang w:val="de-CH"/>
              </w:rPr>
              <w:instrText xml:space="preserve"> DOCPROPERTY  SAP_DOKLONGTXT  \* MERGEFORMAT </w:instrText>
            </w:r>
            <w:r w:rsidRPr="00C77855">
              <w:fldChar w:fldCharType="separate"/>
            </w:r>
            <w:r w:rsidR="00CC18E4">
              <w:rPr>
                <w:lang w:val="de-CH"/>
              </w:rPr>
              <w:t>System Identification project proposal</w:t>
            </w:r>
            <w:r w:rsidRPr="00C77855">
              <w:fldChar w:fldCharType="end"/>
            </w:r>
          </w:p>
        </w:tc>
      </w:tr>
      <w:tr w:rsidR="00221D24" w:rsidRPr="00C77855" w14:paraId="7619E6E0" w14:textId="77777777" w:rsidTr="005E3A55">
        <w:trPr>
          <w:trHeight w:hRule="exact" w:val="5954"/>
        </w:trPr>
        <w:tc>
          <w:tcPr>
            <w:tcW w:w="5000" w:type="pct"/>
            <w:gridSpan w:val="2"/>
            <w:vAlign w:val="center"/>
          </w:tcPr>
          <w:p w14:paraId="2B1595A0" w14:textId="77777777" w:rsidR="00221D24" w:rsidRPr="00C77855" w:rsidRDefault="0018559A" w:rsidP="006E51EE">
            <w:bookmarkStart w:id="0" w:name="IndivTeilAbsetzen"/>
            <w:bookmarkStart w:id="1" w:name="TitelSeite"/>
            <w:bookmarkEnd w:id="0"/>
            <w:r w:rsidRPr="00C77855">
              <w:rPr>
                <w:noProof/>
                <w:highlight w:val="yellow"/>
              </w:rPr>
              <w:t>Write a short summary which describes the whole content in one or a few sentences.</w:t>
            </w:r>
            <w:bookmarkEnd w:id="1"/>
          </w:p>
        </w:tc>
      </w:tr>
      <w:tr w:rsidR="00221D24" w:rsidRPr="00C77855" w14:paraId="1E2D8733" w14:textId="77777777" w:rsidTr="00121F39">
        <w:trPr>
          <w:cantSplit/>
          <w:trHeight w:val="4820"/>
        </w:trPr>
        <w:tc>
          <w:tcPr>
            <w:tcW w:w="5000" w:type="pct"/>
            <w:gridSpan w:val="2"/>
            <w:tcMar>
              <w:top w:w="215" w:type="dxa"/>
            </w:tcMar>
            <w:vAlign w:val="bottom"/>
          </w:tcPr>
          <w:tbl>
            <w:tblPr>
              <w:tblStyle w:val="MS-Dokumentstatusliste"/>
              <w:tblW w:w="5000" w:type="pct"/>
              <w:tblLook w:val="04A0" w:firstRow="1" w:lastRow="0" w:firstColumn="1" w:lastColumn="0" w:noHBand="0" w:noVBand="1"/>
            </w:tblPr>
            <w:tblGrid>
              <w:gridCol w:w="1686"/>
              <w:gridCol w:w="4095"/>
              <w:gridCol w:w="1960"/>
              <w:gridCol w:w="1329"/>
            </w:tblGrid>
            <w:tr w:rsidR="00221D24" w:rsidRPr="00C77855" w14:paraId="55AA9FBE" w14:textId="77777777" w:rsidTr="00CC18E4">
              <w:trPr>
                <w:cnfStyle w:val="100000000000" w:firstRow="1" w:lastRow="0" w:firstColumn="0" w:lastColumn="0" w:oddVBand="0" w:evenVBand="0" w:oddHBand="0" w:evenHBand="0" w:firstRowFirstColumn="0" w:firstRowLastColumn="0" w:lastRowFirstColumn="0" w:lastRowLastColumn="0"/>
              </w:trPr>
              <w:tc>
                <w:tcPr>
                  <w:cnfStyle w:val="000000000100" w:firstRow="0" w:lastRow="0" w:firstColumn="0" w:lastColumn="0" w:oddVBand="0" w:evenVBand="0" w:oddHBand="0" w:evenHBand="0" w:firstRowFirstColumn="1" w:firstRowLastColumn="0" w:lastRowFirstColumn="0" w:lastRowLastColumn="0"/>
                  <w:tcW w:w="1686" w:type="dxa"/>
                  <w:tcBorders>
                    <w:bottom w:val="single" w:sz="4" w:space="0" w:color="auto"/>
                  </w:tcBorders>
                </w:tcPr>
                <w:p w14:paraId="5ABB11B7" w14:textId="77777777" w:rsidR="00221D24" w:rsidRPr="00C77855" w:rsidRDefault="00565CA0" w:rsidP="00B5112C">
                  <w:pPr>
                    <w:pStyle w:val="MS-DokstatustabelleZeile"/>
                    <w:rPr>
                      <w:b w:val="0"/>
                      <w:highlight w:val="white"/>
                    </w:rPr>
                  </w:pPr>
                  <w:r w:rsidRPr="00C77855">
                    <w:fldChar w:fldCharType="begin"/>
                  </w:r>
                  <w:r w:rsidRPr="00C77855">
                    <w:instrText xml:space="preserve"> DOCPROPERTY "Doc.Status"\*CHARFORMAT \&lt;OawJumpToField value=0/&gt;</w:instrText>
                  </w:r>
                  <w:r w:rsidRPr="00C77855">
                    <w:fldChar w:fldCharType="separate"/>
                  </w:r>
                  <w:r w:rsidR="00CC18E4">
                    <w:t>Status</w:t>
                  </w:r>
                  <w:r w:rsidRPr="00C77855">
                    <w:rPr>
                      <w:highlight w:val="white"/>
                    </w:rPr>
                    <w:fldChar w:fldCharType="end"/>
                  </w:r>
                </w:p>
              </w:tc>
              <w:tc>
                <w:tcPr>
                  <w:tcW w:w="4095" w:type="dxa"/>
                  <w:tcBorders>
                    <w:bottom w:val="single" w:sz="4" w:space="0" w:color="auto"/>
                  </w:tcBorders>
                </w:tcPr>
                <w:p w14:paraId="55A37A83" w14:textId="77777777" w:rsidR="00221D24" w:rsidRPr="00C77855" w:rsidRDefault="00565CA0" w:rsidP="00B5112C">
                  <w:pPr>
                    <w:pStyle w:val="MS-DokstatustabelleZeile"/>
                    <w:cnfStyle w:val="100000000000" w:firstRow="1" w:lastRow="0" w:firstColumn="0" w:lastColumn="0" w:oddVBand="0" w:evenVBand="0" w:oddHBand="0" w:evenHBand="0" w:firstRowFirstColumn="0" w:firstRowLastColumn="0" w:lastRowFirstColumn="0" w:lastRowLastColumn="0"/>
                    <w:rPr>
                      <w:highlight w:val="white"/>
                    </w:rPr>
                  </w:pPr>
                  <w:r w:rsidRPr="00C77855">
                    <w:fldChar w:fldCharType="begin"/>
                  </w:r>
                  <w:r w:rsidRPr="00C77855">
                    <w:instrText xml:space="preserve"> DOCPROPERTY "Doc.NameFunction"\*CHARFORMAT \&lt;OawJumpToField value=0/&gt;</w:instrText>
                  </w:r>
                  <w:r w:rsidRPr="00C77855">
                    <w:fldChar w:fldCharType="separate"/>
                  </w:r>
                  <w:r w:rsidR="00CC18E4">
                    <w:t>Name / Function</w:t>
                  </w:r>
                  <w:r w:rsidRPr="00C77855">
                    <w:rPr>
                      <w:highlight w:val="white"/>
                    </w:rPr>
                    <w:fldChar w:fldCharType="end"/>
                  </w:r>
                </w:p>
              </w:tc>
              <w:tc>
                <w:tcPr>
                  <w:tcW w:w="1960" w:type="dxa"/>
                  <w:tcBorders>
                    <w:bottom w:val="single" w:sz="4" w:space="0" w:color="auto"/>
                  </w:tcBorders>
                </w:tcPr>
                <w:p w14:paraId="7B9FD60B" w14:textId="77777777" w:rsidR="00221D24" w:rsidRPr="00C77855" w:rsidRDefault="00565CA0" w:rsidP="00B5112C">
                  <w:pPr>
                    <w:pStyle w:val="MS-DokstatustabelleZeile"/>
                    <w:cnfStyle w:val="100000000000" w:firstRow="1" w:lastRow="0" w:firstColumn="0" w:lastColumn="0" w:oddVBand="0" w:evenVBand="0" w:oddHBand="0" w:evenHBand="0" w:firstRowFirstColumn="0" w:firstRowLastColumn="0" w:lastRowFirstColumn="0" w:lastRowLastColumn="0"/>
                    <w:rPr>
                      <w:highlight w:val="white"/>
                    </w:rPr>
                  </w:pPr>
                  <w:r w:rsidRPr="00C77855">
                    <w:fldChar w:fldCharType="begin"/>
                  </w:r>
                  <w:r w:rsidRPr="00C77855">
                    <w:instrText xml:space="preserve"> DOCPROPERTY "Doc.Date"\*CHARFORMAT \&lt;OawJumpToField value=0/&gt;</w:instrText>
                  </w:r>
                  <w:r w:rsidRPr="00C77855">
                    <w:fldChar w:fldCharType="separate"/>
                  </w:r>
                  <w:r w:rsidR="00CC18E4">
                    <w:t>Date</w:t>
                  </w:r>
                  <w:r w:rsidRPr="00C77855">
                    <w:rPr>
                      <w:highlight w:val="white"/>
                    </w:rPr>
                    <w:fldChar w:fldCharType="end"/>
                  </w:r>
                </w:p>
              </w:tc>
              <w:tc>
                <w:tcPr>
                  <w:tcW w:w="1329" w:type="dxa"/>
                  <w:tcBorders>
                    <w:bottom w:val="single" w:sz="4" w:space="0" w:color="auto"/>
                  </w:tcBorders>
                </w:tcPr>
                <w:p w14:paraId="3DE357C3" w14:textId="77777777" w:rsidR="00221D24" w:rsidRPr="00C77855" w:rsidRDefault="00565CA0" w:rsidP="00B5112C">
                  <w:pPr>
                    <w:pStyle w:val="MS-DokstatustabelleZeile"/>
                    <w:cnfStyle w:val="100000000000" w:firstRow="1" w:lastRow="0" w:firstColumn="0" w:lastColumn="0" w:oddVBand="0" w:evenVBand="0" w:oddHBand="0" w:evenHBand="0" w:firstRowFirstColumn="0" w:firstRowLastColumn="0" w:lastRowFirstColumn="0" w:lastRowLastColumn="0"/>
                    <w:rPr>
                      <w:highlight w:val="white"/>
                    </w:rPr>
                  </w:pPr>
                  <w:r w:rsidRPr="00C77855">
                    <w:fldChar w:fldCharType="begin"/>
                  </w:r>
                  <w:r w:rsidRPr="00C77855">
                    <w:instrText xml:space="preserve"> DOCPROPERTY "Doc.DS"\*CHARFORMAT \&lt;OawJumpToField value=0/&gt;</w:instrText>
                  </w:r>
                  <w:r w:rsidRPr="00C77855">
                    <w:fldChar w:fldCharType="separate"/>
                  </w:r>
                  <w:r w:rsidR="00CC18E4">
                    <w:t>Dig. Sign.</w:t>
                  </w:r>
                  <w:r w:rsidRPr="00C77855">
                    <w:rPr>
                      <w:highlight w:val="white"/>
                    </w:rPr>
                    <w:fldChar w:fldCharType="end"/>
                  </w:r>
                </w:p>
              </w:tc>
            </w:tr>
            <w:tr w:rsidR="00221D24" w:rsidRPr="00C77855" w14:paraId="097A954B" w14:textId="77777777" w:rsidTr="008F4FFE">
              <w:tc>
                <w:tcPr>
                  <w:tcW w:w="1686" w:type="dxa"/>
                  <w:tcBorders>
                    <w:bottom w:val="single" w:sz="4" w:space="0" w:color="auto"/>
                  </w:tcBorders>
                  <w:shd w:val="clear" w:color="auto" w:fill="auto"/>
                </w:tcPr>
                <w:p w14:paraId="0DBF15F1" w14:textId="77777777" w:rsidR="00221D24" w:rsidRPr="00CC18E4" w:rsidRDefault="00CC18E4" w:rsidP="00B5112C">
                  <w:pPr>
                    <w:pStyle w:val="MS-DokstatustabelleZeile"/>
                  </w:pPr>
                  <w:bookmarkStart w:id="2" w:name="StatustabelleAbsetzen"/>
                  <w:bookmarkEnd w:id="2"/>
                  <w:r>
                    <w:t xml:space="preserve"> </w:t>
                  </w:r>
                </w:p>
              </w:tc>
              <w:tc>
                <w:tcPr>
                  <w:tcW w:w="4095" w:type="dxa"/>
                  <w:tcBorders>
                    <w:bottom w:val="single" w:sz="4" w:space="0" w:color="auto"/>
                  </w:tcBorders>
                  <w:shd w:val="clear" w:color="auto" w:fill="auto"/>
                </w:tcPr>
                <w:p w14:paraId="76B970D3" w14:textId="77777777" w:rsidR="00CC18E4" w:rsidRDefault="00CC18E4" w:rsidP="00B5112C">
                  <w:pPr>
                    <w:pStyle w:val="MS-DokstatustabelleZeile"/>
                  </w:pPr>
                  <w:r>
                    <w:t xml:space="preserve"> </w:t>
                  </w:r>
                </w:p>
                <w:p w14:paraId="432A4A49" w14:textId="77777777" w:rsidR="00221D24" w:rsidRPr="00C77855" w:rsidRDefault="00CC18E4" w:rsidP="00B5112C">
                  <w:pPr>
                    <w:pStyle w:val="MS-DokstatustabelleZeile"/>
                  </w:pPr>
                  <w:r>
                    <w:t xml:space="preserve"> </w:t>
                  </w:r>
                  <w:r w:rsidR="00221D24" w:rsidRPr="00C77855">
                    <w:t xml:space="preserve"> </w:t>
                  </w:r>
                </w:p>
              </w:tc>
              <w:tc>
                <w:tcPr>
                  <w:tcW w:w="1960" w:type="dxa"/>
                  <w:tcBorders>
                    <w:bottom w:val="single" w:sz="4" w:space="0" w:color="auto"/>
                  </w:tcBorders>
                  <w:shd w:val="clear" w:color="auto" w:fill="auto"/>
                </w:tcPr>
                <w:p w14:paraId="4870A145" w14:textId="77777777" w:rsidR="00221D24" w:rsidRPr="00CC18E4" w:rsidRDefault="00CC18E4" w:rsidP="00B5112C">
                  <w:pPr>
                    <w:pStyle w:val="MS-DokstatustabelleZeile"/>
                  </w:pPr>
                  <w:r>
                    <w:t xml:space="preserve"> </w:t>
                  </w:r>
                </w:p>
              </w:tc>
              <w:tc>
                <w:tcPr>
                  <w:tcW w:w="1329" w:type="dxa"/>
                  <w:tcBorders>
                    <w:bottom w:val="single" w:sz="4" w:space="0" w:color="auto"/>
                  </w:tcBorders>
                  <w:shd w:val="clear" w:color="auto" w:fill="auto"/>
                </w:tcPr>
                <w:p w14:paraId="23E7AA3C" w14:textId="77777777" w:rsidR="00221D24" w:rsidRPr="00CC18E4" w:rsidRDefault="00CC18E4" w:rsidP="00B5112C">
                  <w:pPr>
                    <w:pStyle w:val="MS-DokstatustabelleZeile"/>
                  </w:pPr>
                  <w:r>
                    <w:t xml:space="preserve"> </w:t>
                  </w:r>
                </w:p>
              </w:tc>
            </w:tr>
          </w:tbl>
          <w:p w14:paraId="3EBE1B63" w14:textId="77777777" w:rsidR="00221D24" w:rsidRPr="00C77855" w:rsidRDefault="00221D24" w:rsidP="00B5112C"/>
        </w:tc>
      </w:tr>
      <w:tr w:rsidR="00C74137" w:rsidRPr="00C77855" w14:paraId="154EBC56" w14:textId="77777777" w:rsidTr="00D81ABC">
        <w:trPr>
          <w:trHeight w:hRule="exact" w:val="1134"/>
        </w:trPr>
        <w:tc>
          <w:tcPr>
            <w:tcW w:w="2651" w:type="pct"/>
            <w:tcMar>
              <w:top w:w="215" w:type="dxa"/>
            </w:tcMar>
            <w:vAlign w:val="center"/>
          </w:tcPr>
          <w:p w14:paraId="53A86806" w14:textId="77777777" w:rsidR="00C74137" w:rsidRPr="00C77855" w:rsidRDefault="00C74137" w:rsidP="00C74137">
            <w:pPr>
              <w:pStyle w:val="MS-Dokfuss-Text"/>
            </w:pPr>
            <w:r w:rsidRPr="00C77855">
              <w:fldChar w:fldCharType="begin"/>
            </w:r>
            <w:r w:rsidRPr="00C77855">
              <w:instrText xml:space="preserve"> DOCPROPERTY "Doc.CopyrightText"\*CHARFORMAT \&lt;OawJumpToField value=0/&gt;</w:instrText>
            </w:r>
            <w:r w:rsidRPr="00C77855">
              <w:fldChar w:fldCharType="separate"/>
            </w:r>
            <w:r w:rsidR="00CC18E4">
              <w:t>For this document and the information contained therein, we reserve all rights. Reproduction, use or disclosure to third parties is prohibited without express permission.</w:t>
            </w:r>
            <w:r w:rsidRPr="00C77855">
              <w:rPr>
                <w:highlight w:val="white"/>
              </w:rPr>
              <w:fldChar w:fldCharType="end"/>
            </w:r>
          </w:p>
        </w:tc>
        <w:tc>
          <w:tcPr>
            <w:tcW w:w="2349" w:type="pct"/>
            <w:vAlign w:val="center"/>
          </w:tcPr>
          <w:p w14:paraId="7EAB865E" w14:textId="77777777" w:rsidR="00C74137" w:rsidRPr="00C77855" w:rsidRDefault="000509EC" w:rsidP="00C74137">
            <w:pPr>
              <w:pStyle w:val="MS-Dokfuss-Firma"/>
            </w:pPr>
            <w:r w:rsidRPr="00C77855">
              <w:fldChar w:fldCharType="begin"/>
            </w:r>
            <w:r w:rsidRPr="00C77855">
              <w:instrText xml:space="preserve"> DOCPROPERTY "Organisation.CopyrightText"\*CHARFORMAT </w:instrText>
            </w:r>
            <w:r w:rsidRPr="00C77855">
              <w:fldChar w:fldCharType="separate"/>
            </w:r>
            <w:r w:rsidR="00CC18E4">
              <w:t>© Marenco Swisshelicopter AG</w:t>
            </w:r>
            <w:r w:rsidRPr="00C77855">
              <w:fldChar w:fldCharType="end"/>
            </w:r>
          </w:p>
        </w:tc>
      </w:tr>
    </w:tbl>
    <w:p w14:paraId="089BF035" w14:textId="77777777" w:rsidR="0018559A" w:rsidRPr="00C77855" w:rsidRDefault="0018559A" w:rsidP="00062764">
      <w:pPr>
        <w:pStyle w:val="MS-Titel"/>
      </w:pPr>
      <w:bookmarkStart w:id="3" w:name="Text"/>
      <w:r w:rsidRPr="00C77855">
        <w:lastRenderedPageBreak/>
        <w:t>Content</w:t>
      </w:r>
    </w:p>
    <w:p w14:paraId="615AE73C" w14:textId="77777777" w:rsidR="00A75AC2" w:rsidRDefault="00C77855">
      <w:pPr>
        <w:pStyle w:val="TOC1"/>
        <w:rPr>
          <w:rFonts w:asciiTheme="minorHAnsi" w:eastAsiaTheme="minorEastAsia" w:hAnsiTheme="minorHAnsi" w:cstheme="minorBidi"/>
          <w:b w:val="0"/>
          <w:sz w:val="22"/>
          <w:szCs w:val="22"/>
          <w:lang w:val="en-US" w:eastAsia="en-US"/>
        </w:rPr>
      </w:pPr>
      <w:r>
        <w:fldChar w:fldCharType="begin"/>
      </w:r>
      <w:r w:rsidRPr="00362985">
        <w:instrText xml:space="preserve"> TOC \o "1-3" \h \z \u </w:instrText>
      </w:r>
      <w:r>
        <w:fldChar w:fldCharType="separate"/>
      </w:r>
      <w:hyperlink w:anchor="_Toc508609270" w:history="1">
        <w:r w:rsidR="00A75AC2" w:rsidRPr="00E87090">
          <w:rPr>
            <w:rStyle w:val="Hyperlink"/>
          </w:rPr>
          <w:t>1</w:t>
        </w:r>
        <w:r w:rsidR="00A75AC2">
          <w:rPr>
            <w:rFonts w:asciiTheme="minorHAnsi" w:eastAsiaTheme="minorEastAsia" w:hAnsiTheme="minorHAnsi" w:cstheme="minorBidi"/>
            <w:b w:val="0"/>
            <w:sz w:val="22"/>
            <w:szCs w:val="22"/>
            <w:lang w:val="en-US" w:eastAsia="en-US"/>
          </w:rPr>
          <w:tab/>
        </w:r>
        <w:r w:rsidR="00A75AC2" w:rsidRPr="00E87090">
          <w:rPr>
            <w:rStyle w:val="Hyperlink"/>
          </w:rPr>
          <w:t>Introduction</w:t>
        </w:r>
        <w:r w:rsidR="00A75AC2">
          <w:rPr>
            <w:webHidden/>
          </w:rPr>
          <w:tab/>
        </w:r>
        <w:r w:rsidR="00A75AC2">
          <w:rPr>
            <w:webHidden/>
          </w:rPr>
          <w:fldChar w:fldCharType="begin"/>
        </w:r>
        <w:r w:rsidR="00A75AC2">
          <w:rPr>
            <w:webHidden/>
          </w:rPr>
          <w:instrText xml:space="preserve"> PAGEREF _Toc508609270 \h </w:instrText>
        </w:r>
        <w:r w:rsidR="00A75AC2">
          <w:rPr>
            <w:webHidden/>
          </w:rPr>
        </w:r>
        <w:r w:rsidR="00A75AC2">
          <w:rPr>
            <w:webHidden/>
          </w:rPr>
          <w:fldChar w:fldCharType="separate"/>
        </w:r>
        <w:r w:rsidR="00A75AC2">
          <w:rPr>
            <w:webHidden/>
          </w:rPr>
          <w:t>3</w:t>
        </w:r>
        <w:r w:rsidR="00A75AC2">
          <w:rPr>
            <w:webHidden/>
          </w:rPr>
          <w:fldChar w:fldCharType="end"/>
        </w:r>
      </w:hyperlink>
    </w:p>
    <w:p w14:paraId="7765DBA9" w14:textId="77777777" w:rsidR="00A75AC2" w:rsidRDefault="00A75AC2">
      <w:pPr>
        <w:pStyle w:val="TOC2"/>
        <w:rPr>
          <w:rFonts w:asciiTheme="minorHAnsi" w:eastAsiaTheme="minorEastAsia" w:hAnsiTheme="minorHAnsi" w:cstheme="minorBidi"/>
          <w:sz w:val="22"/>
          <w:szCs w:val="22"/>
          <w:lang w:val="en-US" w:eastAsia="en-US"/>
        </w:rPr>
      </w:pPr>
      <w:hyperlink w:anchor="_Toc508609271" w:history="1">
        <w:r w:rsidRPr="00E87090">
          <w:rPr>
            <w:rStyle w:val="Hyperlink"/>
          </w:rPr>
          <w:t>1.1</w:t>
        </w:r>
        <w:r>
          <w:rPr>
            <w:rFonts w:asciiTheme="minorHAnsi" w:eastAsiaTheme="minorEastAsia" w:hAnsiTheme="minorHAnsi" w:cstheme="minorBidi"/>
            <w:sz w:val="22"/>
            <w:szCs w:val="22"/>
            <w:lang w:val="en-US" w:eastAsia="en-US"/>
          </w:rPr>
          <w:tab/>
        </w:r>
        <w:r w:rsidRPr="00E87090">
          <w:rPr>
            <w:rStyle w:val="Hyperlink"/>
          </w:rPr>
          <w:t>Summary and purpose</w:t>
        </w:r>
        <w:r>
          <w:rPr>
            <w:webHidden/>
          </w:rPr>
          <w:tab/>
        </w:r>
        <w:r>
          <w:rPr>
            <w:webHidden/>
          </w:rPr>
          <w:fldChar w:fldCharType="begin"/>
        </w:r>
        <w:r>
          <w:rPr>
            <w:webHidden/>
          </w:rPr>
          <w:instrText xml:space="preserve"> PAGEREF _Toc508609271 \h </w:instrText>
        </w:r>
        <w:r>
          <w:rPr>
            <w:webHidden/>
          </w:rPr>
        </w:r>
        <w:r>
          <w:rPr>
            <w:webHidden/>
          </w:rPr>
          <w:fldChar w:fldCharType="separate"/>
        </w:r>
        <w:r>
          <w:rPr>
            <w:webHidden/>
          </w:rPr>
          <w:t>3</w:t>
        </w:r>
        <w:r>
          <w:rPr>
            <w:webHidden/>
          </w:rPr>
          <w:fldChar w:fldCharType="end"/>
        </w:r>
      </w:hyperlink>
    </w:p>
    <w:p w14:paraId="19A8CDB2" w14:textId="77777777" w:rsidR="00A75AC2" w:rsidRDefault="00A75AC2">
      <w:pPr>
        <w:pStyle w:val="TOC2"/>
        <w:rPr>
          <w:rFonts w:asciiTheme="minorHAnsi" w:eastAsiaTheme="minorEastAsia" w:hAnsiTheme="minorHAnsi" w:cstheme="minorBidi"/>
          <w:sz w:val="22"/>
          <w:szCs w:val="22"/>
          <w:lang w:val="en-US" w:eastAsia="en-US"/>
        </w:rPr>
      </w:pPr>
      <w:hyperlink w:anchor="_Toc508609272" w:history="1">
        <w:r w:rsidRPr="00E87090">
          <w:rPr>
            <w:rStyle w:val="Hyperlink"/>
          </w:rPr>
          <w:t>1.2</w:t>
        </w:r>
        <w:r>
          <w:rPr>
            <w:rFonts w:asciiTheme="minorHAnsi" w:eastAsiaTheme="minorEastAsia" w:hAnsiTheme="minorHAnsi" w:cstheme="minorBidi"/>
            <w:sz w:val="22"/>
            <w:szCs w:val="22"/>
            <w:lang w:val="en-US" w:eastAsia="en-US"/>
          </w:rPr>
          <w:tab/>
        </w:r>
        <w:r w:rsidRPr="00E87090">
          <w:rPr>
            <w:rStyle w:val="Hyperlink"/>
          </w:rPr>
          <w:t>Preamble</w:t>
        </w:r>
        <w:r>
          <w:rPr>
            <w:webHidden/>
          </w:rPr>
          <w:tab/>
        </w:r>
        <w:r>
          <w:rPr>
            <w:webHidden/>
          </w:rPr>
          <w:fldChar w:fldCharType="begin"/>
        </w:r>
        <w:r>
          <w:rPr>
            <w:webHidden/>
          </w:rPr>
          <w:instrText xml:space="preserve"> PAGEREF _Toc508609272 \h </w:instrText>
        </w:r>
        <w:r>
          <w:rPr>
            <w:webHidden/>
          </w:rPr>
        </w:r>
        <w:r>
          <w:rPr>
            <w:webHidden/>
          </w:rPr>
          <w:fldChar w:fldCharType="separate"/>
        </w:r>
        <w:r>
          <w:rPr>
            <w:webHidden/>
          </w:rPr>
          <w:t>3</w:t>
        </w:r>
        <w:r>
          <w:rPr>
            <w:webHidden/>
          </w:rPr>
          <w:fldChar w:fldCharType="end"/>
        </w:r>
      </w:hyperlink>
    </w:p>
    <w:p w14:paraId="7BE7DD55" w14:textId="77777777" w:rsidR="00A75AC2" w:rsidRDefault="00A75AC2">
      <w:pPr>
        <w:pStyle w:val="TOC2"/>
        <w:rPr>
          <w:rFonts w:asciiTheme="minorHAnsi" w:eastAsiaTheme="minorEastAsia" w:hAnsiTheme="minorHAnsi" w:cstheme="minorBidi"/>
          <w:sz w:val="22"/>
          <w:szCs w:val="22"/>
          <w:lang w:val="en-US" w:eastAsia="en-US"/>
        </w:rPr>
      </w:pPr>
      <w:hyperlink w:anchor="_Toc508609273" w:history="1">
        <w:r w:rsidRPr="00E87090">
          <w:rPr>
            <w:rStyle w:val="Hyperlink"/>
          </w:rPr>
          <w:t>1.3</w:t>
        </w:r>
        <w:r>
          <w:rPr>
            <w:rFonts w:asciiTheme="minorHAnsi" w:eastAsiaTheme="minorEastAsia" w:hAnsiTheme="minorHAnsi" w:cstheme="minorBidi"/>
            <w:sz w:val="22"/>
            <w:szCs w:val="22"/>
            <w:lang w:val="en-US" w:eastAsia="en-US"/>
          </w:rPr>
          <w:tab/>
        </w:r>
        <w:r w:rsidRPr="00E87090">
          <w:rPr>
            <w:rStyle w:val="Hyperlink"/>
          </w:rPr>
          <w:t>Executive summary</w:t>
        </w:r>
        <w:r>
          <w:rPr>
            <w:webHidden/>
          </w:rPr>
          <w:tab/>
        </w:r>
        <w:r>
          <w:rPr>
            <w:webHidden/>
          </w:rPr>
          <w:fldChar w:fldCharType="begin"/>
        </w:r>
        <w:r>
          <w:rPr>
            <w:webHidden/>
          </w:rPr>
          <w:instrText xml:space="preserve"> PAGEREF _Toc508609273 \h </w:instrText>
        </w:r>
        <w:r>
          <w:rPr>
            <w:webHidden/>
          </w:rPr>
        </w:r>
        <w:r>
          <w:rPr>
            <w:webHidden/>
          </w:rPr>
          <w:fldChar w:fldCharType="separate"/>
        </w:r>
        <w:r>
          <w:rPr>
            <w:webHidden/>
          </w:rPr>
          <w:t>3</w:t>
        </w:r>
        <w:r>
          <w:rPr>
            <w:webHidden/>
          </w:rPr>
          <w:fldChar w:fldCharType="end"/>
        </w:r>
      </w:hyperlink>
    </w:p>
    <w:p w14:paraId="09230483" w14:textId="77777777" w:rsidR="00A75AC2" w:rsidRDefault="00A75AC2">
      <w:pPr>
        <w:pStyle w:val="TOC1"/>
        <w:rPr>
          <w:rFonts w:asciiTheme="minorHAnsi" w:eastAsiaTheme="minorEastAsia" w:hAnsiTheme="minorHAnsi" w:cstheme="minorBidi"/>
          <w:b w:val="0"/>
          <w:sz w:val="22"/>
          <w:szCs w:val="22"/>
          <w:lang w:val="en-US" w:eastAsia="en-US"/>
        </w:rPr>
      </w:pPr>
      <w:hyperlink w:anchor="_Toc508609274" w:history="1">
        <w:r w:rsidRPr="00E87090">
          <w:rPr>
            <w:rStyle w:val="Hyperlink"/>
          </w:rPr>
          <w:t>2</w:t>
        </w:r>
        <w:r>
          <w:rPr>
            <w:rFonts w:asciiTheme="minorHAnsi" w:eastAsiaTheme="minorEastAsia" w:hAnsiTheme="minorHAnsi" w:cstheme="minorBidi"/>
            <w:b w:val="0"/>
            <w:sz w:val="22"/>
            <w:szCs w:val="22"/>
            <w:lang w:val="en-US" w:eastAsia="en-US"/>
          </w:rPr>
          <w:tab/>
        </w:r>
        <w:r w:rsidRPr="00E87090">
          <w:rPr>
            <w:rStyle w:val="Hyperlink"/>
          </w:rPr>
          <w:t>Statement of the problem</w:t>
        </w:r>
        <w:r>
          <w:rPr>
            <w:webHidden/>
          </w:rPr>
          <w:tab/>
        </w:r>
        <w:r>
          <w:rPr>
            <w:webHidden/>
          </w:rPr>
          <w:fldChar w:fldCharType="begin"/>
        </w:r>
        <w:r>
          <w:rPr>
            <w:webHidden/>
          </w:rPr>
          <w:instrText xml:space="preserve"> PAGEREF _Toc508609274 \h </w:instrText>
        </w:r>
        <w:r>
          <w:rPr>
            <w:webHidden/>
          </w:rPr>
        </w:r>
        <w:r>
          <w:rPr>
            <w:webHidden/>
          </w:rPr>
          <w:fldChar w:fldCharType="separate"/>
        </w:r>
        <w:r>
          <w:rPr>
            <w:webHidden/>
          </w:rPr>
          <w:t>4</w:t>
        </w:r>
        <w:r>
          <w:rPr>
            <w:webHidden/>
          </w:rPr>
          <w:fldChar w:fldCharType="end"/>
        </w:r>
      </w:hyperlink>
    </w:p>
    <w:p w14:paraId="1F70C82B" w14:textId="77777777" w:rsidR="00A75AC2" w:rsidRDefault="00A75AC2">
      <w:pPr>
        <w:pStyle w:val="TOC1"/>
        <w:rPr>
          <w:rFonts w:asciiTheme="minorHAnsi" w:eastAsiaTheme="minorEastAsia" w:hAnsiTheme="minorHAnsi" w:cstheme="minorBidi"/>
          <w:b w:val="0"/>
          <w:sz w:val="22"/>
          <w:szCs w:val="22"/>
          <w:lang w:val="en-US" w:eastAsia="en-US"/>
        </w:rPr>
      </w:pPr>
      <w:hyperlink w:anchor="_Toc508609275" w:history="1">
        <w:r w:rsidRPr="00E87090">
          <w:rPr>
            <w:rStyle w:val="Hyperlink"/>
          </w:rPr>
          <w:t>3</w:t>
        </w:r>
        <w:r>
          <w:rPr>
            <w:rFonts w:asciiTheme="minorHAnsi" w:eastAsiaTheme="minorEastAsia" w:hAnsiTheme="minorHAnsi" w:cstheme="minorBidi"/>
            <w:b w:val="0"/>
            <w:sz w:val="22"/>
            <w:szCs w:val="22"/>
            <w:lang w:val="en-US" w:eastAsia="en-US"/>
          </w:rPr>
          <w:tab/>
        </w:r>
        <w:r w:rsidRPr="00E87090">
          <w:rPr>
            <w:rStyle w:val="Hyperlink"/>
          </w:rPr>
          <w:t>Objectives</w:t>
        </w:r>
        <w:r>
          <w:rPr>
            <w:webHidden/>
          </w:rPr>
          <w:tab/>
        </w:r>
        <w:r>
          <w:rPr>
            <w:webHidden/>
          </w:rPr>
          <w:fldChar w:fldCharType="begin"/>
        </w:r>
        <w:r>
          <w:rPr>
            <w:webHidden/>
          </w:rPr>
          <w:instrText xml:space="preserve"> PAGEREF _Toc508609275 \h </w:instrText>
        </w:r>
        <w:r>
          <w:rPr>
            <w:webHidden/>
          </w:rPr>
        </w:r>
        <w:r>
          <w:rPr>
            <w:webHidden/>
          </w:rPr>
          <w:fldChar w:fldCharType="separate"/>
        </w:r>
        <w:r>
          <w:rPr>
            <w:webHidden/>
          </w:rPr>
          <w:t>5</w:t>
        </w:r>
        <w:r>
          <w:rPr>
            <w:webHidden/>
          </w:rPr>
          <w:fldChar w:fldCharType="end"/>
        </w:r>
      </w:hyperlink>
    </w:p>
    <w:p w14:paraId="44BBE466" w14:textId="77777777" w:rsidR="00A75AC2" w:rsidRDefault="00A75AC2">
      <w:pPr>
        <w:pStyle w:val="TOC1"/>
        <w:rPr>
          <w:rFonts w:asciiTheme="minorHAnsi" w:eastAsiaTheme="minorEastAsia" w:hAnsiTheme="minorHAnsi" w:cstheme="minorBidi"/>
          <w:b w:val="0"/>
          <w:sz w:val="22"/>
          <w:szCs w:val="22"/>
          <w:lang w:val="en-US" w:eastAsia="en-US"/>
        </w:rPr>
      </w:pPr>
      <w:hyperlink w:anchor="_Toc508609276" w:history="1">
        <w:r w:rsidRPr="00E87090">
          <w:rPr>
            <w:rStyle w:val="Hyperlink"/>
          </w:rPr>
          <w:t>4</w:t>
        </w:r>
        <w:r>
          <w:rPr>
            <w:rFonts w:asciiTheme="minorHAnsi" w:eastAsiaTheme="minorEastAsia" w:hAnsiTheme="minorHAnsi" w:cstheme="minorBidi"/>
            <w:b w:val="0"/>
            <w:sz w:val="22"/>
            <w:szCs w:val="22"/>
            <w:lang w:val="en-US" w:eastAsia="en-US"/>
          </w:rPr>
          <w:tab/>
        </w:r>
        <w:r w:rsidRPr="00E87090">
          <w:rPr>
            <w:rStyle w:val="Hyperlink"/>
          </w:rPr>
          <w:t>Technical approach</w:t>
        </w:r>
        <w:r>
          <w:rPr>
            <w:webHidden/>
          </w:rPr>
          <w:tab/>
        </w:r>
        <w:r>
          <w:rPr>
            <w:webHidden/>
          </w:rPr>
          <w:fldChar w:fldCharType="begin"/>
        </w:r>
        <w:r>
          <w:rPr>
            <w:webHidden/>
          </w:rPr>
          <w:instrText xml:space="preserve"> PAGEREF _Toc508609276 \h </w:instrText>
        </w:r>
        <w:r>
          <w:rPr>
            <w:webHidden/>
          </w:rPr>
        </w:r>
        <w:r>
          <w:rPr>
            <w:webHidden/>
          </w:rPr>
          <w:fldChar w:fldCharType="separate"/>
        </w:r>
        <w:r>
          <w:rPr>
            <w:webHidden/>
          </w:rPr>
          <w:t>6</w:t>
        </w:r>
        <w:r>
          <w:rPr>
            <w:webHidden/>
          </w:rPr>
          <w:fldChar w:fldCharType="end"/>
        </w:r>
      </w:hyperlink>
    </w:p>
    <w:p w14:paraId="77360188" w14:textId="77777777" w:rsidR="00A75AC2" w:rsidRDefault="00A75AC2">
      <w:pPr>
        <w:pStyle w:val="TOC2"/>
        <w:rPr>
          <w:rFonts w:asciiTheme="minorHAnsi" w:eastAsiaTheme="minorEastAsia" w:hAnsiTheme="minorHAnsi" w:cstheme="minorBidi"/>
          <w:sz w:val="22"/>
          <w:szCs w:val="22"/>
          <w:lang w:val="en-US" w:eastAsia="en-US"/>
        </w:rPr>
      </w:pPr>
      <w:hyperlink w:anchor="_Toc508609277" w:history="1">
        <w:r w:rsidRPr="00E87090">
          <w:rPr>
            <w:rStyle w:val="Hyperlink"/>
          </w:rPr>
          <w:t>4.1</w:t>
        </w:r>
        <w:r>
          <w:rPr>
            <w:rFonts w:asciiTheme="minorHAnsi" w:eastAsiaTheme="minorEastAsia" w:hAnsiTheme="minorHAnsi" w:cstheme="minorBidi"/>
            <w:sz w:val="22"/>
            <w:szCs w:val="22"/>
            <w:lang w:val="en-US" w:eastAsia="en-US"/>
          </w:rPr>
          <w:tab/>
        </w:r>
        <w:r w:rsidRPr="00E87090">
          <w:rPr>
            <w:rStyle w:val="Hyperlink"/>
          </w:rPr>
          <w:t>Required technology</w:t>
        </w:r>
        <w:r>
          <w:rPr>
            <w:webHidden/>
          </w:rPr>
          <w:tab/>
        </w:r>
        <w:r>
          <w:rPr>
            <w:webHidden/>
          </w:rPr>
          <w:fldChar w:fldCharType="begin"/>
        </w:r>
        <w:r>
          <w:rPr>
            <w:webHidden/>
          </w:rPr>
          <w:instrText xml:space="preserve"> PAGEREF _Toc508609277 \h </w:instrText>
        </w:r>
        <w:r>
          <w:rPr>
            <w:webHidden/>
          </w:rPr>
        </w:r>
        <w:r>
          <w:rPr>
            <w:webHidden/>
          </w:rPr>
          <w:fldChar w:fldCharType="separate"/>
        </w:r>
        <w:r>
          <w:rPr>
            <w:webHidden/>
          </w:rPr>
          <w:t>6</w:t>
        </w:r>
        <w:r>
          <w:rPr>
            <w:webHidden/>
          </w:rPr>
          <w:fldChar w:fldCharType="end"/>
        </w:r>
      </w:hyperlink>
    </w:p>
    <w:p w14:paraId="6DE5AE7F" w14:textId="77777777" w:rsidR="00A75AC2" w:rsidRDefault="00A75AC2">
      <w:pPr>
        <w:pStyle w:val="TOC3"/>
        <w:rPr>
          <w:rFonts w:asciiTheme="minorHAnsi" w:eastAsiaTheme="minorEastAsia" w:hAnsiTheme="minorHAnsi" w:cstheme="minorBidi"/>
          <w:noProof/>
          <w:sz w:val="22"/>
          <w:szCs w:val="22"/>
          <w:lang w:val="en-US" w:eastAsia="en-US"/>
        </w:rPr>
      </w:pPr>
      <w:hyperlink w:anchor="_Toc508609278" w:history="1">
        <w:r w:rsidRPr="00E87090">
          <w:rPr>
            <w:rStyle w:val="Hyperlink"/>
            <w:noProof/>
          </w:rPr>
          <w:t>4.1.1</w:t>
        </w:r>
        <w:r>
          <w:rPr>
            <w:rFonts w:asciiTheme="minorHAnsi" w:eastAsiaTheme="minorEastAsia" w:hAnsiTheme="minorHAnsi" w:cstheme="minorBidi"/>
            <w:noProof/>
            <w:sz w:val="22"/>
            <w:szCs w:val="22"/>
            <w:lang w:val="en-US" w:eastAsia="en-US"/>
          </w:rPr>
          <w:tab/>
        </w:r>
        <w:r w:rsidRPr="00E87090">
          <w:rPr>
            <w:rStyle w:val="Hyperlink"/>
            <w:noProof/>
          </w:rPr>
          <w:t>Software</w:t>
        </w:r>
        <w:r>
          <w:rPr>
            <w:noProof/>
            <w:webHidden/>
          </w:rPr>
          <w:tab/>
        </w:r>
        <w:r>
          <w:rPr>
            <w:noProof/>
            <w:webHidden/>
          </w:rPr>
          <w:fldChar w:fldCharType="begin"/>
        </w:r>
        <w:r>
          <w:rPr>
            <w:noProof/>
            <w:webHidden/>
          </w:rPr>
          <w:instrText xml:space="preserve"> PAGEREF _Toc508609278 \h </w:instrText>
        </w:r>
        <w:r>
          <w:rPr>
            <w:noProof/>
            <w:webHidden/>
          </w:rPr>
        </w:r>
        <w:r>
          <w:rPr>
            <w:noProof/>
            <w:webHidden/>
          </w:rPr>
          <w:fldChar w:fldCharType="separate"/>
        </w:r>
        <w:r>
          <w:rPr>
            <w:noProof/>
            <w:webHidden/>
          </w:rPr>
          <w:t>6</w:t>
        </w:r>
        <w:r>
          <w:rPr>
            <w:noProof/>
            <w:webHidden/>
          </w:rPr>
          <w:fldChar w:fldCharType="end"/>
        </w:r>
      </w:hyperlink>
    </w:p>
    <w:p w14:paraId="1F643427" w14:textId="77777777" w:rsidR="00A75AC2" w:rsidRDefault="00A75AC2">
      <w:pPr>
        <w:pStyle w:val="TOC3"/>
        <w:rPr>
          <w:rFonts w:asciiTheme="minorHAnsi" w:eastAsiaTheme="minorEastAsia" w:hAnsiTheme="minorHAnsi" w:cstheme="minorBidi"/>
          <w:noProof/>
          <w:sz w:val="22"/>
          <w:szCs w:val="22"/>
          <w:lang w:val="en-US" w:eastAsia="en-US"/>
        </w:rPr>
      </w:pPr>
      <w:hyperlink w:anchor="_Toc508609279" w:history="1">
        <w:r w:rsidRPr="00E87090">
          <w:rPr>
            <w:rStyle w:val="Hyperlink"/>
            <w:noProof/>
          </w:rPr>
          <w:t>4.1.2</w:t>
        </w:r>
        <w:r>
          <w:rPr>
            <w:rFonts w:asciiTheme="minorHAnsi" w:eastAsiaTheme="minorEastAsia" w:hAnsiTheme="minorHAnsi" w:cstheme="minorBidi"/>
            <w:noProof/>
            <w:sz w:val="22"/>
            <w:szCs w:val="22"/>
            <w:lang w:val="en-US" w:eastAsia="en-US"/>
          </w:rPr>
          <w:tab/>
        </w:r>
        <w:r w:rsidRPr="00E87090">
          <w:rPr>
            <w:rStyle w:val="Hyperlink"/>
            <w:noProof/>
          </w:rPr>
          <w:t>Flight Testing</w:t>
        </w:r>
        <w:r>
          <w:rPr>
            <w:noProof/>
            <w:webHidden/>
          </w:rPr>
          <w:tab/>
        </w:r>
        <w:r>
          <w:rPr>
            <w:noProof/>
            <w:webHidden/>
          </w:rPr>
          <w:fldChar w:fldCharType="begin"/>
        </w:r>
        <w:r>
          <w:rPr>
            <w:noProof/>
            <w:webHidden/>
          </w:rPr>
          <w:instrText xml:space="preserve"> PAGEREF _Toc508609279 \h </w:instrText>
        </w:r>
        <w:r>
          <w:rPr>
            <w:noProof/>
            <w:webHidden/>
          </w:rPr>
        </w:r>
        <w:r>
          <w:rPr>
            <w:noProof/>
            <w:webHidden/>
          </w:rPr>
          <w:fldChar w:fldCharType="separate"/>
        </w:r>
        <w:r>
          <w:rPr>
            <w:noProof/>
            <w:webHidden/>
          </w:rPr>
          <w:t>6</w:t>
        </w:r>
        <w:r>
          <w:rPr>
            <w:noProof/>
            <w:webHidden/>
          </w:rPr>
          <w:fldChar w:fldCharType="end"/>
        </w:r>
      </w:hyperlink>
    </w:p>
    <w:p w14:paraId="623172F0" w14:textId="77777777" w:rsidR="00A75AC2" w:rsidRDefault="00A75AC2">
      <w:pPr>
        <w:pStyle w:val="TOC2"/>
        <w:rPr>
          <w:rFonts w:asciiTheme="minorHAnsi" w:eastAsiaTheme="minorEastAsia" w:hAnsiTheme="minorHAnsi" w:cstheme="minorBidi"/>
          <w:sz w:val="22"/>
          <w:szCs w:val="22"/>
          <w:lang w:val="en-US" w:eastAsia="en-US"/>
        </w:rPr>
      </w:pPr>
      <w:hyperlink w:anchor="_Toc508609280" w:history="1">
        <w:r w:rsidRPr="00E87090">
          <w:rPr>
            <w:rStyle w:val="Hyperlink"/>
          </w:rPr>
          <w:t>4.2</w:t>
        </w:r>
        <w:r>
          <w:rPr>
            <w:rFonts w:asciiTheme="minorHAnsi" w:eastAsiaTheme="minorEastAsia" w:hAnsiTheme="minorHAnsi" w:cstheme="minorBidi"/>
            <w:sz w:val="22"/>
            <w:szCs w:val="22"/>
            <w:lang w:val="en-US" w:eastAsia="en-US"/>
          </w:rPr>
          <w:tab/>
        </w:r>
        <w:r w:rsidRPr="00E87090">
          <w:rPr>
            <w:rStyle w:val="Hyperlink"/>
          </w:rPr>
          <w:t>Implementation</w:t>
        </w:r>
        <w:r>
          <w:rPr>
            <w:webHidden/>
          </w:rPr>
          <w:tab/>
        </w:r>
        <w:r>
          <w:rPr>
            <w:webHidden/>
          </w:rPr>
          <w:fldChar w:fldCharType="begin"/>
        </w:r>
        <w:r>
          <w:rPr>
            <w:webHidden/>
          </w:rPr>
          <w:instrText xml:space="preserve"> PAGEREF _Toc508609280 \h </w:instrText>
        </w:r>
        <w:r>
          <w:rPr>
            <w:webHidden/>
          </w:rPr>
        </w:r>
        <w:r>
          <w:rPr>
            <w:webHidden/>
          </w:rPr>
          <w:fldChar w:fldCharType="separate"/>
        </w:r>
        <w:r>
          <w:rPr>
            <w:webHidden/>
          </w:rPr>
          <w:t>6</w:t>
        </w:r>
        <w:r>
          <w:rPr>
            <w:webHidden/>
          </w:rPr>
          <w:fldChar w:fldCharType="end"/>
        </w:r>
      </w:hyperlink>
    </w:p>
    <w:p w14:paraId="1E1358ED" w14:textId="77777777" w:rsidR="00A75AC2" w:rsidRDefault="00A75AC2">
      <w:pPr>
        <w:pStyle w:val="TOC3"/>
        <w:rPr>
          <w:rFonts w:asciiTheme="minorHAnsi" w:eastAsiaTheme="minorEastAsia" w:hAnsiTheme="minorHAnsi" w:cstheme="minorBidi"/>
          <w:noProof/>
          <w:sz w:val="22"/>
          <w:szCs w:val="22"/>
          <w:lang w:val="en-US" w:eastAsia="en-US"/>
        </w:rPr>
      </w:pPr>
      <w:hyperlink w:anchor="_Toc508609281" w:history="1">
        <w:r w:rsidRPr="00E87090">
          <w:rPr>
            <w:rStyle w:val="Hyperlink"/>
            <w:noProof/>
          </w:rPr>
          <w:t>4.2.1</w:t>
        </w:r>
        <w:r>
          <w:rPr>
            <w:rFonts w:asciiTheme="minorHAnsi" w:eastAsiaTheme="minorEastAsia" w:hAnsiTheme="minorHAnsi" w:cstheme="minorBidi"/>
            <w:noProof/>
            <w:sz w:val="22"/>
            <w:szCs w:val="22"/>
            <w:lang w:val="en-US" w:eastAsia="en-US"/>
          </w:rPr>
          <w:tab/>
        </w:r>
        <w:r w:rsidRPr="00E87090">
          <w:rPr>
            <w:rStyle w:val="Hyperlink"/>
            <w:noProof/>
          </w:rPr>
          <w:t>Development</w:t>
        </w:r>
        <w:r>
          <w:rPr>
            <w:noProof/>
            <w:webHidden/>
          </w:rPr>
          <w:tab/>
        </w:r>
        <w:r>
          <w:rPr>
            <w:noProof/>
            <w:webHidden/>
          </w:rPr>
          <w:fldChar w:fldCharType="begin"/>
        </w:r>
        <w:r>
          <w:rPr>
            <w:noProof/>
            <w:webHidden/>
          </w:rPr>
          <w:instrText xml:space="preserve"> PAGEREF _Toc508609281 \h </w:instrText>
        </w:r>
        <w:r>
          <w:rPr>
            <w:noProof/>
            <w:webHidden/>
          </w:rPr>
        </w:r>
        <w:r>
          <w:rPr>
            <w:noProof/>
            <w:webHidden/>
          </w:rPr>
          <w:fldChar w:fldCharType="separate"/>
        </w:r>
        <w:r>
          <w:rPr>
            <w:noProof/>
            <w:webHidden/>
          </w:rPr>
          <w:t>6</w:t>
        </w:r>
        <w:r>
          <w:rPr>
            <w:noProof/>
            <w:webHidden/>
          </w:rPr>
          <w:fldChar w:fldCharType="end"/>
        </w:r>
      </w:hyperlink>
    </w:p>
    <w:p w14:paraId="6747399D" w14:textId="77777777" w:rsidR="00A75AC2" w:rsidRDefault="00A75AC2">
      <w:pPr>
        <w:pStyle w:val="TOC3"/>
        <w:rPr>
          <w:rFonts w:asciiTheme="minorHAnsi" w:eastAsiaTheme="minorEastAsia" w:hAnsiTheme="minorHAnsi" w:cstheme="minorBidi"/>
          <w:noProof/>
          <w:sz w:val="22"/>
          <w:szCs w:val="22"/>
          <w:lang w:val="en-US" w:eastAsia="en-US"/>
        </w:rPr>
      </w:pPr>
      <w:hyperlink w:anchor="_Toc508609282" w:history="1">
        <w:r w:rsidRPr="00E87090">
          <w:rPr>
            <w:rStyle w:val="Hyperlink"/>
            <w:noProof/>
          </w:rPr>
          <w:t>4.2.2</w:t>
        </w:r>
        <w:r>
          <w:rPr>
            <w:rFonts w:asciiTheme="minorHAnsi" w:eastAsiaTheme="minorEastAsia" w:hAnsiTheme="minorHAnsi" w:cstheme="minorBidi"/>
            <w:noProof/>
            <w:sz w:val="22"/>
            <w:szCs w:val="22"/>
            <w:lang w:val="en-US" w:eastAsia="en-US"/>
          </w:rPr>
          <w:tab/>
        </w:r>
        <w:r w:rsidRPr="00E87090">
          <w:rPr>
            <w:rStyle w:val="Hyperlink"/>
            <w:noProof/>
          </w:rPr>
          <w:t>Involvement of third parties</w:t>
        </w:r>
        <w:r>
          <w:rPr>
            <w:noProof/>
            <w:webHidden/>
          </w:rPr>
          <w:tab/>
        </w:r>
        <w:r>
          <w:rPr>
            <w:noProof/>
            <w:webHidden/>
          </w:rPr>
          <w:fldChar w:fldCharType="begin"/>
        </w:r>
        <w:r>
          <w:rPr>
            <w:noProof/>
            <w:webHidden/>
          </w:rPr>
          <w:instrText xml:space="preserve"> PAGEREF _Toc508609282 \h </w:instrText>
        </w:r>
        <w:r>
          <w:rPr>
            <w:noProof/>
            <w:webHidden/>
          </w:rPr>
        </w:r>
        <w:r>
          <w:rPr>
            <w:noProof/>
            <w:webHidden/>
          </w:rPr>
          <w:fldChar w:fldCharType="separate"/>
        </w:r>
        <w:r>
          <w:rPr>
            <w:noProof/>
            <w:webHidden/>
          </w:rPr>
          <w:t>6</w:t>
        </w:r>
        <w:r>
          <w:rPr>
            <w:noProof/>
            <w:webHidden/>
          </w:rPr>
          <w:fldChar w:fldCharType="end"/>
        </w:r>
      </w:hyperlink>
    </w:p>
    <w:p w14:paraId="327A1ABF" w14:textId="77777777" w:rsidR="00A75AC2" w:rsidRDefault="00A75AC2">
      <w:pPr>
        <w:pStyle w:val="TOC1"/>
        <w:rPr>
          <w:rFonts w:asciiTheme="minorHAnsi" w:eastAsiaTheme="minorEastAsia" w:hAnsiTheme="minorHAnsi" w:cstheme="minorBidi"/>
          <w:b w:val="0"/>
          <w:sz w:val="22"/>
          <w:szCs w:val="22"/>
          <w:lang w:val="en-US" w:eastAsia="en-US"/>
        </w:rPr>
      </w:pPr>
      <w:hyperlink w:anchor="_Toc508609283" w:history="1">
        <w:r w:rsidRPr="00E87090">
          <w:rPr>
            <w:rStyle w:val="Hyperlink"/>
          </w:rPr>
          <w:t>5</w:t>
        </w:r>
        <w:r>
          <w:rPr>
            <w:rFonts w:asciiTheme="minorHAnsi" w:eastAsiaTheme="minorEastAsia" w:hAnsiTheme="minorHAnsi" w:cstheme="minorBidi"/>
            <w:b w:val="0"/>
            <w:sz w:val="22"/>
            <w:szCs w:val="22"/>
            <w:lang w:val="en-US" w:eastAsia="en-US"/>
          </w:rPr>
          <w:tab/>
        </w:r>
        <w:r w:rsidRPr="00E87090">
          <w:rPr>
            <w:rStyle w:val="Hyperlink"/>
          </w:rPr>
          <w:t>Project management</w:t>
        </w:r>
        <w:r>
          <w:rPr>
            <w:webHidden/>
          </w:rPr>
          <w:tab/>
        </w:r>
        <w:r>
          <w:rPr>
            <w:webHidden/>
          </w:rPr>
          <w:fldChar w:fldCharType="begin"/>
        </w:r>
        <w:r>
          <w:rPr>
            <w:webHidden/>
          </w:rPr>
          <w:instrText xml:space="preserve"> PAGEREF _Toc508609283 \h </w:instrText>
        </w:r>
        <w:r>
          <w:rPr>
            <w:webHidden/>
          </w:rPr>
        </w:r>
        <w:r>
          <w:rPr>
            <w:webHidden/>
          </w:rPr>
          <w:fldChar w:fldCharType="separate"/>
        </w:r>
        <w:r>
          <w:rPr>
            <w:webHidden/>
          </w:rPr>
          <w:t>7</w:t>
        </w:r>
        <w:r>
          <w:rPr>
            <w:webHidden/>
          </w:rPr>
          <w:fldChar w:fldCharType="end"/>
        </w:r>
      </w:hyperlink>
    </w:p>
    <w:p w14:paraId="1160DBA5" w14:textId="77777777" w:rsidR="00A75AC2" w:rsidRDefault="00A75AC2">
      <w:pPr>
        <w:pStyle w:val="TOC1"/>
        <w:rPr>
          <w:rFonts w:asciiTheme="minorHAnsi" w:eastAsiaTheme="minorEastAsia" w:hAnsiTheme="minorHAnsi" w:cstheme="minorBidi"/>
          <w:b w:val="0"/>
          <w:sz w:val="22"/>
          <w:szCs w:val="22"/>
          <w:lang w:val="en-US" w:eastAsia="en-US"/>
        </w:rPr>
      </w:pPr>
      <w:hyperlink w:anchor="_Toc508609284" w:history="1">
        <w:r w:rsidRPr="00E87090">
          <w:rPr>
            <w:rStyle w:val="Hyperlink"/>
          </w:rPr>
          <w:t>6</w:t>
        </w:r>
        <w:r>
          <w:rPr>
            <w:rFonts w:asciiTheme="minorHAnsi" w:eastAsiaTheme="minorEastAsia" w:hAnsiTheme="minorHAnsi" w:cstheme="minorBidi"/>
            <w:b w:val="0"/>
            <w:sz w:val="22"/>
            <w:szCs w:val="22"/>
            <w:lang w:val="en-US" w:eastAsia="en-US"/>
          </w:rPr>
          <w:tab/>
        </w:r>
        <w:r w:rsidRPr="00E87090">
          <w:rPr>
            <w:rStyle w:val="Hyperlink"/>
          </w:rPr>
          <w:t>Deliverables</w:t>
        </w:r>
        <w:r>
          <w:rPr>
            <w:webHidden/>
          </w:rPr>
          <w:tab/>
        </w:r>
        <w:r>
          <w:rPr>
            <w:webHidden/>
          </w:rPr>
          <w:fldChar w:fldCharType="begin"/>
        </w:r>
        <w:r>
          <w:rPr>
            <w:webHidden/>
          </w:rPr>
          <w:instrText xml:space="preserve"> PAGEREF _Toc508609284 \h </w:instrText>
        </w:r>
        <w:r>
          <w:rPr>
            <w:webHidden/>
          </w:rPr>
        </w:r>
        <w:r>
          <w:rPr>
            <w:webHidden/>
          </w:rPr>
          <w:fldChar w:fldCharType="separate"/>
        </w:r>
        <w:r>
          <w:rPr>
            <w:webHidden/>
          </w:rPr>
          <w:t>8</w:t>
        </w:r>
        <w:r>
          <w:rPr>
            <w:webHidden/>
          </w:rPr>
          <w:fldChar w:fldCharType="end"/>
        </w:r>
      </w:hyperlink>
    </w:p>
    <w:p w14:paraId="4BD6FCA4" w14:textId="77777777" w:rsidR="00A75AC2" w:rsidRDefault="00A75AC2">
      <w:pPr>
        <w:pStyle w:val="TOC1"/>
        <w:rPr>
          <w:rFonts w:asciiTheme="minorHAnsi" w:eastAsiaTheme="minorEastAsia" w:hAnsiTheme="minorHAnsi" w:cstheme="minorBidi"/>
          <w:b w:val="0"/>
          <w:sz w:val="22"/>
          <w:szCs w:val="22"/>
          <w:lang w:val="en-US" w:eastAsia="en-US"/>
        </w:rPr>
      </w:pPr>
      <w:hyperlink w:anchor="_Toc508609285" w:history="1">
        <w:r w:rsidRPr="00E87090">
          <w:rPr>
            <w:rStyle w:val="Hyperlink"/>
          </w:rPr>
          <w:t>7</w:t>
        </w:r>
        <w:r>
          <w:rPr>
            <w:rFonts w:asciiTheme="minorHAnsi" w:eastAsiaTheme="minorEastAsia" w:hAnsiTheme="minorHAnsi" w:cstheme="minorBidi"/>
            <w:b w:val="0"/>
            <w:sz w:val="22"/>
            <w:szCs w:val="22"/>
            <w:lang w:val="en-US" w:eastAsia="en-US"/>
          </w:rPr>
          <w:tab/>
        </w:r>
        <w:r w:rsidRPr="00E87090">
          <w:rPr>
            <w:rStyle w:val="Hyperlink"/>
          </w:rPr>
          <w:t>Budget</w:t>
        </w:r>
        <w:r>
          <w:rPr>
            <w:webHidden/>
          </w:rPr>
          <w:tab/>
        </w:r>
        <w:r>
          <w:rPr>
            <w:webHidden/>
          </w:rPr>
          <w:fldChar w:fldCharType="begin"/>
        </w:r>
        <w:r>
          <w:rPr>
            <w:webHidden/>
          </w:rPr>
          <w:instrText xml:space="preserve"> PAGEREF _Toc508609285 \h </w:instrText>
        </w:r>
        <w:r>
          <w:rPr>
            <w:webHidden/>
          </w:rPr>
        </w:r>
        <w:r>
          <w:rPr>
            <w:webHidden/>
          </w:rPr>
          <w:fldChar w:fldCharType="separate"/>
        </w:r>
        <w:r>
          <w:rPr>
            <w:webHidden/>
          </w:rPr>
          <w:t>9</w:t>
        </w:r>
        <w:r>
          <w:rPr>
            <w:webHidden/>
          </w:rPr>
          <w:fldChar w:fldCharType="end"/>
        </w:r>
      </w:hyperlink>
    </w:p>
    <w:p w14:paraId="11A70628" w14:textId="77777777" w:rsidR="00A75AC2" w:rsidRDefault="00A75AC2">
      <w:pPr>
        <w:pStyle w:val="TOC1"/>
        <w:rPr>
          <w:rFonts w:asciiTheme="minorHAnsi" w:eastAsiaTheme="minorEastAsia" w:hAnsiTheme="minorHAnsi" w:cstheme="minorBidi"/>
          <w:b w:val="0"/>
          <w:sz w:val="22"/>
          <w:szCs w:val="22"/>
          <w:lang w:val="en-US" w:eastAsia="en-US"/>
        </w:rPr>
      </w:pPr>
      <w:hyperlink w:anchor="_Toc508609286" w:history="1">
        <w:r w:rsidRPr="00E87090">
          <w:rPr>
            <w:rStyle w:val="Hyperlink"/>
          </w:rPr>
          <w:t>8</w:t>
        </w:r>
        <w:r>
          <w:rPr>
            <w:rFonts w:asciiTheme="minorHAnsi" w:eastAsiaTheme="minorEastAsia" w:hAnsiTheme="minorHAnsi" w:cstheme="minorBidi"/>
            <w:b w:val="0"/>
            <w:sz w:val="22"/>
            <w:szCs w:val="22"/>
            <w:lang w:val="en-US" w:eastAsia="en-US"/>
          </w:rPr>
          <w:tab/>
        </w:r>
        <w:r w:rsidRPr="00E87090">
          <w:rPr>
            <w:rStyle w:val="Hyperlink"/>
          </w:rPr>
          <w:t>Document information</w:t>
        </w:r>
        <w:r>
          <w:rPr>
            <w:webHidden/>
          </w:rPr>
          <w:tab/>
        </w:r>
        <w:r>
          <w:rPr>
            <w:webHidden/>
          </w:rPr>
          <w:fldChar w:fldCharType="begin"/>
        </w:r>
        <w:r>
          <w:rPr>
            <w:webHidden/>
          </w:rPr>
          <w:instrText xml:space="preserve"> PAGEREF _Toc508609286 \h </w:instrText>
        </w:r>
        <w:r>
          <w:rPr>
            <w:webHidden/>
          </w:rPr>
        </w:r>
        <w:r>
          <w:rPr>
            <w:webHidden/>
          </w:rPr>
          <w:fldChar w:fldCharType="separate"/>
        </w:r>
        <w:r>
          <w:rPr>
            <w:webHidden/>
          </w:rPr>
          <w:t>10</w:t>
        </w:r>
        <w:r>
          <w:rPr>
            <w:webHidden/>
          </w:rPr>
          <w:fldChar w:fldCharType="end"/>
        </w:r>
      </w:hyperlink>
    </w:p>
    <w:p w14:paraId="4FA3F98F" w14:textId="77777777" w:rsidR="00A75AC2" w:rsidRDefault="00A75AC2">
      <w:pPr>
        <w:pStyle w:val="TOC2"/>
        <w:rPr>
          <w:rFonts w:asciiTheme="minorHAnsi" w:eastAsiaTheme="minorEastAsia" w:hAnsiTheme="minorHAnsi" w:cstheme="minorBidi"/>
          <w:sz w:val="22"/>
          <w:szCs w:val="22"/>
          <w:lang w:val="en-US" w:eastAsia="en-US"/>
        </w:rPr>
      </w:pPr>
      <w:hyperlink w:anchor="_Toc508609287" w:history="1">
        <w:r w:rsidRPr="00E87090">
          <w:rPr>
            <w:rStyle w:val="Hyperlink"/>
          </w:rPr>
          <w:t>8.1</w:t>
        </w:r>
        <w:r>
          <w:rPr>
            <w:rFonts w:asciiTheme="minorHAnsi" w:eastAsiaTheme="minorEastAsia" w:hAnsiTheme="minorHAnsi" w:cstheme="minorBidi"/>
            <w:sz w:val="22"/>
            <w:szCs w:val="22"/>
            <w:lang w:val="en-US" w:eastAsia="en-US"/>
          </w:rPr>
          <w:tab/>
        </w:r>
        <w:r w:rsidRPr="00E87090">
          <w:rPr>
            <w:rStyle w:val="Hyperlink"/>
          </w:rPr>
          <w:t>Definitions/ Abbreviations</w:t>
        </w:r>
        <w:r>
          <w:rPr>
            <w:webHidden/>
          </w:rPr>
          <w:tab/>
        </w:r>
        <w:r>
          <w:rPr>
            <w:webHidden/>
          </w:rPr>
          <w:fldChar w:fldCharType="begin"/>
        </w:r>
        <w:r>
          <w:rPr>
            <w:webHidden/>
          </w:rPr>
          <w:instrText xml:space="preserve"> PAGEREF _Toc508609287 \h </w:instrText>
        </w:r>
        <w:r>
          <w:rPr>
            <w:webHidden/>
          </w:rPr>
        </w:r>
        <w:r>
          <w:rPr>
            <w:webHidden/>
          </w:rPr>
          <w:fldChar w:fldCharType="separate"/>
        </w:r>
        <w:r>
          <w:rPr>
            <w:webHidden/>
          </w:rPr>
          <w:t>10</w:t>
        </w:r>
        <w:r>
          <w:rPr>
            <w:webHidden/>
          </w:rPr>
          <w:fldChar w:fldCharType="end"/>
        </w:r>
      </w:hyperlink>
    </w:p>
    <w:p w14:paraId="60A9B24C" w14:textId="77777777" w:rsidR="00A75AC2" w:rsidRDefault="00A75AC2">
      <w:pPr>
        <w:pStyle w:val="TOC2"/>
        <w:rPr>
          <w:rFonts w:asciiTheme="minorHAnsi" w:eastAsiaTheme="minorEastAsia" w:hAnsiTheme="minorHAnsi" w:cstheme="minorBidi"/>
          <w:sz w:val="22"/>
          <w:szCs w:val="22"/>
          <w:lang w:val="en-US" w:eastAsia="en-US"/>
        </w:rPr>
      </w:pPr>
      <w:hyperlink w:anchor="_Toc508609288" w:history="1">
        <w:r w:rsidRPr="00E87090">
          <w:rPr>
            <w:rStyle w:val="Hyperlink"/>
          </w:rPr>
          <w:t>8.2</w:t>
        </w:r>
        <w:r>
          <w:rPr>
            <w:rFonts w:asciiTheme="minorHAnsi" w:eastAsiaTheme="minorEastAsia" w:hAnsiTheme="minorHAnsi" w:cstheme="minorBidi"/>
            <w:sz w:val="22"/>
            <w:szCs w:val="22"/>
            <w:lang w:val="en-US" w:eastAsia="en-US"/>
          </w:rPr>
          <w:tab/>
        </w:r>
        <w:r w:rsidRPr="00E87090">
          <w:rPr>
            <w:rStyle w:val="Hyperlink"/>
          </w:rPr>
          <w:t>References</w:t>
        </w:r>
        <w:r>
          <w:rPr>
            <w:webHidden/>
          </w:rPr>
          <w:tab/>
        </w:r>
        <w:r>
          <w:rPr>
            <w:webHidden/>
          </w:rPr>
          <w:fldChar w:fldCharType="begin"/>
        </w:r>
        <w:r>
          <w:rPr>
            <w:webHidden/>
          </w:rPr>
          <w:instrText xml:space="preserve"> PAGEREF _Toc508609288 \h </w:instrText>
        </w:r>
        <w:r>
          <w:rPr>
            <w:webHidden/>
          </w:rPr>
        </w:r>
        <w:r>
          <w:rPr>
            <w:webHidden/>
          </w:rPr>
          <w:fldChar w:fldCharType="separate"/>
        </w:r>
        <w:r>
          <w:rPr>
            <w:webHidden/>
          </w:rPr>
          <w:t>10</w:t>
        </w:r>
        <w:r>
          <w:rPr>
            <w:webHidden/>
          </w:rPr>
          <w:fldChar w:fldCharType="end"/>
        </w:r>
      </w:hyperlink>
    </w:p>
    <w:p w14:paraId="6929F528" w14:textId="77777777" w:rsidR="00A75AC2" w:rsidRDefault="00A75AC2">
      <w:pPr>
        <w:pStyle w:val="TOC2"/>
        <w:rPr>
          <w:rFonts w:asciiTheme="minorHAnsi" w:eastAsiaTheme="minorEastAsia" w:hAnsiTheme="minorHAnsi" w:cstheme="minorBidi"/>
          <w:sz w:val="22"/>
          <w:szCs w:val="22"/>
          <w:lang w:val="en-US" w:eastAsia="en-US"/>
        </w:rPr>
      </w:pPr>
      <w:hyperlink w:anchor="_Toc508609289" w:history="1">
        <w:r w:rsidRPr="00E87090">
          <w:rPr>
            <w:rStyle w:val="Hyperlink"/>
          </w:rPr>
          <w:t>8.3</w:t>
        </w:r>
        <w:r>
          <w:rPr>
            <w:rFonts w:asciiTheme="minorHAnsi" w:eastAsiaTheme="minorEastAsia" w:hAnsiTheme="minorHAnsi" w:cstheme="minorBidi"/>
            <w:sz w:val="22"/>
            <w:szCs w:val="22"/>
            <w:lang w:val="en-US" w:eastAsia="en-US"/>
          </w:rPr>
          <w:tab/>
        </w:r>
        <w:r w:rsidRPr="00E87090">
          <w:rPr>
            <w:rStyle w:val="Hyperlink"/>
          </w:rPr>
          <w:t>Revisions</w:t>
        </w:r>
        <w:r>
          <w:rPr>
            <w:webHidden/>
          </w:rPr>
          <w:tab/>
        </w:r>
        <w:r>
          <w:rPr>
            <w:webHidden/>
          </w:rPr>
          <w:fldChar w:fldCharType="begin"/>
        </w:r>
        <w:r>
          <w:rPr>
            <w:webHidden/>
          </w:rPr>
          <w:instrText xml:space="preserve"> PAGEREF _Toc508609289 \h </w:instrText>
        </w:r>
        <w:r>
          <w:rPr>
            <w:webHidden/>
          </w:rPr>
        </w:r>
        <w:r>
          <w:rPr>
            <w:webHidden/>
          </w:rPr>
          <w:fldChar w:fldCharType="separate"/>
        </w:r>
        <w:r>
          <w:rPr>
            <w:webHidden/>
          </w:rPr>
          <w:t>10</w:t>
        </w:r>
        <w:r>
          <w:rPr>
            <w:webHidden/>
          </w:rPr>
          <w:fldChar w:fldCharType="end"/>
        </w:r>
      </w:hyperlink>
    </w:p>
    <w:p w14:paraId="09AF00C9" w14:textId="77777777" w:rsidR="0018559A" w:rsidRPr="00C77855" w:rsidRDefault="00C77855" w:rsidP="00C77855">
      <w:r>
        <w:rPr>
          <w:b/>
        </w:rPr>
        <w:fldChar w:fldCharType="end"/>
      </w:r>
    </w:p>
    <w:p w14:paraId="19BDDF29" w14:textId="77777777" w:rsidR="00CC18E4" w:rsidRDefault="00CC18E4">
      <w:pPr>
        <w:spacing w:before="0" w:after="0"/>
        <w:rPr>
          <w:rFonts w:cs="Arial"/>
          <w:b/>
          <w:bCs/>
          <w:kern w:val="32"/>
          <w:sz w:val="32"/>
          <w:szCs w:val="32"/>
        </w:rPr>
      </w:pPr>
      <w:r>
        <w:br w:type="page"/>
      </w:r>
    </w:p>
    <w:p w14:paraId="2426EDF4" w14:textId="77777777" w:rsidR="00CC18E4" w:rsidRPr="00C77855" w:rsidRDefault="00CC18E4" w:rsidP="00CC18E4">
      <w:pPr>
        <w:pStyle w:val="Heading1"/>
        <w:pageBreakBefore w:val="0"/>
      </w:pPr>
      <w:bookmarkStart w:id="4" w:name="_Toc508609270"/>
      <w:r w:rsidRPr="00C77855">
        <w:lastRenderedPageBreak/>
        <w:t>Introduction</w:t>
      </w:r>
      <w:bookmarkEnd w:id="4"/>
    </w:p>
    <w:p w14:paraId="04837D1D" w14:textId="77777777" w:rsidR="00CC18E4" w:rsidRPr="00C77855" w:rsidRDefault="00CC18E4" w:rsidP="00CC18E4">
      <w:pPr>
        <w:pStyle w:val="Heading2"/>
      </w:pPr>
      <w:bookmarkStart w:id="5" w:name="_Toc508609271"/>
      <w:r w:rsidRPr="00C77855">
        <w:t>Summary</w:t>
      </w:r>
      <w:r>
        <w:t xml:space="preserve"> and purpose</w:t>
      </w:r>
      <w:bookmarkEnd w:id="5"/>
    </w:p>
    <w:p w14:paraId="43638259" w14:textId="77777777" w:rsidR="00CC18E4" w:rsidRDefault="00CC18E4" w:rsidP="00CC18E4">
      <w:pPr>
        <w:jc w:val="both"/>
      </w:pPr>
      <w:r w:rsidRPr="009F7F38">
        <w:rPr>
          <w:lang w:val="en-US"/>
        </w:rPr>
        <w:t xml:space="preserve">The present </w:t>
      </w:r>
      <w:r>
        <w:rPr>
          <w:lang w:val="en-US"/>
        </w:rPr>
        <w:t>Kopter</w:t>
      </w:r>
      <w:r w:rsidRPr="009F7F38">
        <w:rPr>
          <w:lang w:val="en-US"/>
        </w:rPr>
        <w:t xml:space="preserve"> – Document of </w:t>
      </w:r>
      <w:r>
        <w:rPr>
          <w:lang w:val="en-US"/>
        </w:rPr>
        <w:t>Kopter Group AG</w:t>
      </w:r>
      <w:r w:rsidRPr="009F7F38">
        <w:rPr>
          <w:lang w:val="en-US"/>
        </w:rPr>
        <w:t xml:space="preserve"> describes </w:t>
      </w:r>
      <w:r>
        <w:rPr>
          <w:lang w:val="en-US"/>
        </w:rPr>
        <w:t>a project proposal</w:t>
      </w:r>
      <w:r w:rsidRPr="009F7F38">
        <w:rPr>
          <w:lang w:val="en-US"/>
        </w:rPr>
        <w:t>.</w:t>
      </w:r>
      <w:r>
        <w:rPr>
          <w:lang w:val="en-US"/>
        </w:rPr>
        <w:t xml:space="preserve"> </w:t>
      </w:r>
      <w:r>
        <w:t>This consists on the implementation of</w:t>
      </w:r>
    </w:p>
    <w:p w14:paraId="5B8C6EBE" w14:textId="77777777" w:rsidR="00CC18E4" w:rsidRDefault="00CC18E4" w:rsidP="00CC18E4">
      <w:pPr>
        <w:pStyle w:val="Heading2"/>
      </w:pPr>
      <w:bookmarkStart w:id="6" w:name="_Toc508609272"/>
      <w:r>
        <w:t>Preamble</w:t>
      </w:r>
      <w:bookmarkEnd w:id="6"/>
    </w:p>
    <w:p w14:paraId="358143C5" w14:textId="77777777" w:rsidR="00CC18E4" w:rsidRDefault="00CC18E4" w:rsidP="00CC18E4">
      <w:r>
        <w:t xml:space="preserve">In preparation of the present document, several meetings have been held. Starting from the meeting held in </w:t>
      </w:r>
      <w:r w:rsidRPr="004A11DF">
        <w:t>02.03.2018</w:t>
      </w:r>
      <w:r>
        <w:t xml:space="preserve">, which minutes could be read under </w:t>
      </w:r>
      <w:r>
        <w:fldChar w:fldCharType="begin"/>
      </w:r>
      <w:r>
        <w:instrText xml:space="preserve"> REF _Ref508562619 \n \h </w:instrText>
      </w:r>
      <w:r>
        <w:fldChar w:fldCharType="separate"/>
      </w:r>
      <w:r>
        <w:t>[Ref 1]</w:t>
      </w:r>
      <w:r>
        <w:fldChar w:fldCharType="end"/>
      </w:r>
      <w:r>
        <w:t>.</w:t>
      </w:r>
    </w:p>
    <w:p w14:paraId="3B11A0C0" w14:textId="77777777" w:rsidR="00CC18E4" w:rsidRDefault="00CC18E4" w:rsidP="00CC18E4">
      <w:pPr>
        <w:pStyle w:val="Heading2"/>
      </w:pPr>
      <w:bookmarkStart w:id="7" w:name="_Toc508609273"/>
      <w:commentRangeStart w:id="8"/>
      <w:r>
        <w:t>Executive summary</w:t>
      </w:r>
      <w:commentRangeEnd w:id="8"/>
      <w:r>
        <w:rPr>
          <w:rStyle w:val="CommentReference"/>
          <w:rFonts w:cs="Tahoma"/>
          <w:b w:val="0"/>
          <w:bCs w:val="0"/>
          <w:iCs w:val="0"/>
          <w:kern w:val="0"/>
        </w:rPr>
        <w:commentReference w:id="8"/>
      </w:r>
      <w:bookmarkEnd w:id="7"/>
    </w:p>
    <w:p w14:paraId="2E50CAD4" w14:textId="77777777" w:rsidR="00CC18E4" w:rsidRDefault="00CC18E4" w:rsidP="00CC18E4">
      <w:r>
        <w:t xml:space="preserve">Aircraft System Identification consists on a </w:t>
      </w:r>
    </w:p>
    <w:p w14:paraId="6C820220" w14:textId="77777777" w:rsidR="00AA108F" w:rsidRDefault="00AA108F" w:rsidP="00CC18E4"/>
    <w:p w14:paraId="52988108" w14:textId="77777777" w:rsidR="00AA108F" w:rsidRDefault="00AA108F" w:rsidP="00CC18E4">
      <w:r>
        <w:t>The project proposed in this document intends to develop a technology to be implemented within Flight Physics Kopter department.</w:t>
      </w:r>
    </w:p>
    <w:p w14:paraId="3F9AF00A" w14:textId="77777777" w:rsidR="00CC18E4" w:rsidRDefault="00CC18E4" w:rsidP="00CC18E4">
      <w:pPr>
        <w:pStyle w:val="Heading1"/>
      </w:pPr>
      <w:bookmarkStart w:id="9" w:name="_Toc508609274"/>
      <w:r>
        <w:lastRenderedPageBreak/>
        <w:t>Statement of the problem</w:t>
      </w:r>
      <w:bookmarkEnd w:id="9"/>
    </w:p>
    <w:p w14:paraId="35F78B32" w14:textId="77777777" w:rsidR="00CC18E4" w:rsidRDefault="00CC18E4" w:rsidP="00CC18E4">
      <w:pPr>
        <w:pStyle w:val="Heading1"/>
      </w:pPr>
      <w:bookmarkStart w:id="10" w:name="_Toc508609275"/>
      <w:r>
        <w:lastRenderedPageBreak/>
        <w:t>Objectives</w:t>
      </w:r>
      <w:bookmarkEnd w:id="10"/>
    </w:p>
    <w:p w14:paraId="74A3D5A7" w14:textId="77777777" w:rsidR="00A75AC2" w:rsidRDefault="00A75AC2" w:rsidP="00A75AC2">
      <w:r>
        <w:t>There are several objective</w:t>
      </w:r>
      <w:r w:rsidR="00E94513">
        <w:t>s that are aimed to be achieved:</w:t>
      </w:r>
    </w:p>
    <w:p w14:paraId="4C48555D" w14:textId="77777777" w:rsidR="00E94513" w:rsidRDefault="00E94513" w:rsidP="00A75AC2">
      <w:r>
        <w:t xml:space="preserve">The main objective is to validate the Flightlab model. The second phase of the development </w:t>
      </w:r>
    </w:p>
    <w:p w14:paraId="0DFFA7A1" w14:textId="77777777" w:rsidR="00E94513" w:rsidRPr="00A75AC2" w:rsidRDefault="00E94513" w:rsidP="00A75AC2">
      <w:r>
        <w:rPr>
          <w:noProof/>
          <w:lang w:val="en-US" w:eastAsia="en-US"/>
        </w:rPr>
        <w:drawing>
          <wp:inline distT="0" distB="0" distL="0" distR="0" wp14:anchorId="600A4C50" wp14:editId="061E8F87">
            <wp:extent cx="5765879" cy="3285460"/>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1354" cy="3294278"/>
                    </a:xfrm>
                    <a:prstGeom prst="rect">
                      <a:avLst/>
                    </a:prstGeom>
                    <a:noFill/>
                  </pic:spPr>
                </pic:pic>
              </a:graphicData>
            </a:graphic>
          </wp:inline>
        </w:drawing>
      </w:r>
      <w:bookmarkStart w:id="11" w:name="_GoBack"/>
      <w:bookmarkEnd w:id="11"/>
    </w:p>
    <w:p w14:paraId="23CE92F9" w14:textId="77777777" w:rsidR="00CC18E4" w:rsidRDefault="00CC18E4" w:rsidP="00CC18E4">
      <w:pPr>
        <w:pStyle w:val="Heading1"/>
      </w:pPr>
      <w:bookmarkStart w:id="12" w:name="_Toc508609276"/>
      <w:r>
        <w:lastRenderedPageBreak/>
        <w:t>Technical approach</w:t>
      </w:r>
      <w:bookmarkEnd w:id="12"/>
    </w:p>
    <w:p w14:paraId="46E918DF" w14:textId="77777777" w:rsidR="00CC18E4" w:rsidRDefault="00CC18E4" w:rsidP="00CC18E4">
      <w:pPr>
        <w:pStyle w:val="Heading2"/>
      </w:pPr>
      <w:bookmarkStart w:id="13" w:name="_Toc508609277"/>
      <w:r>
        <w:t>Required technology</w:t>
      </w:r>
      <w:bookmarkEnd w:id="13"/>
    </w:p>
    <w:p w14:paraId="776C089D" w14:textId="77777777" w:rsidR="00CC18E4" w:rsidRDefault="00CC18E4" w:rsidP="00CC18E4">
      <w:pPr>
        <w:pStyle w:val="Heading3"/>
      </w:pPr>
      <w:bookmarkStart w:id="14" w:name="_Toc508609278"/>
      <w:r>
        <w:t>Software</w:t>
      </w:r>
      <w:bookmarkEnd w:id="14"/>
    </w:p>
    <w:p w14:paraId="06935491" w14:textId="77777777" w:rsidR="00CC18E4" w:rsidRDefault="00CC18E4" w:rsidP="00CC18E4">
      <w:pPr>
        <w:pStyle w:val="Heading3"/>
      </w:pPr>
      <w:bookmarkStart w:id="15" w:name="_Toc508609279"/>
      <w:r>
        <w:t>Flight Testing</w:t>
      </w:r>
      <w:bookmarkEnd w:id="15"/>
    </w:p>
    <w:p w14:paraId="5D1FF6F2" w14:textId="77777777" w:rsidR="00CC18E4" w:rsidRDefault="00CC18E4" w:rsidP="00CC18E4">
      <w:r>
        <w:t>The implementation of SID methods requires the implementation dedicated flight test manoeuvres as part of the flight test program. This makes it possible to obtain suitable flight test data for parameter estimation.</w:t>
      </w:r>
    </w:p>
    <w:p w14:paraId="2E518B90" w14:textId="77777777" w:rsidR="00AA108F" w:rsidRDefault="00AA108F" w:rsidP="00AA108F">
      <w:r>
        <w:t>Important considerations for the SID flight testing campaign:</w:t>
      </w:r>
    </w:p>
    <w:p w14:paraId="0963F180" w14:textId="77777777" w:rsidR="00AA108F" w:rsidRDefault="00AA108F" w:rsidP="00AA108F">
      <w:pPr>
        <w:pStyle w:val="ListParagraph"/>
        <w:numPr>
          <w:ilvl w:val="0"/>
          <w:numId w:val="24"/>
        </w:numPr>
      </w:pPr>
      <w:r w:rsidRPr="00310F15">
        <w:rPr>
          <w:u w:val="single"/>
        </w:rPr>
        <w:t>All parties involved in the testing campaign should be aware of what the objectives are</w:t>
      </w:r>
      <w:r>
        <w:t xml:space="preserve">. </w:t>
      </w:r>
      <w:r>
        <w:t>For example, w</w:t>
      </w:r>
      <w:r>
        <w:t>hat is the aimed accur</w:t>
      </w:r>
      <w:r>
        <w:t>acy for the parameter estimates?</w:t>
      </w:r>
      <w:r>
        <w:t xml:space="preserve"> This factor will drive how the flight testing and data analysis will be done.</w:t>
      </w:r>
    </w:p>
    <w:p w14:paraId="5A347B56" w14:textId="77777777" w:rsidR="00AA108F" w:rsidRPr="00783929" w:rsidRDefault="00AA108F" w:rsidP="00AA108F">
      <w:pPr>
        <w:pStyle w:val="ListParagraph"/>
        <w:numPr>
          <w:ilvl w:val="0"/>
          <w:numId w:val="24"/>
        </w:numPr>
      </w:pPr>
      <w:r>
        <w:t xml:space="preserve">Allow iteration into the plan. Best arrangement is to conduct an initial test flight, then </w:t>
      </w:r>
      <w:r w:rsidRPr="00310F15">
        <w:rPr>
          <w:u w:val="single"/>
        </w:rPr>
        <w:t>stop flight-test operations and analyse the data all the way through</w:t>
      </w:r>
      <w:r>
        <w:t xml:space="preserve"> to obtain model parameter estimates and error bounds.</w:t>
      </w:r>
      <w:r>
        <w:br/>
      </w:r>
    </w:p>
    <w:p w14:paraId="2A6C8928" w14:textId="77777777" w:rsidR="00AA108F" w:rsidRDefault="00AA108F" w:rsidP="00AA108F">
      <w:pPr>
        <w:spacing w:before="0" w:after="0"/>
      </w:pPr>
      <w:r>
        <w:t>The definition of the flight test manoeuvres need to take under consideration the following points:</w:t>
      </w:r>
    </w:p>
    <w:p w14:paraId="20D68120" w14:textId="77777777" w:rsidR="00AA108F" w:rsidRDefault="00AA108F" w:rsidP="00AA108F">
      <w:pPr>
        <w:pStyle w:val="ListParagraph"/>
        <w:numPr>
          <w:ilvl w:val="0"/>
          <w:numId w:val="22"/>
        </w:numPr>
      </w:pPr>
      <w:r w:rsidRPr="00310F15">
        <w:rPr>
          <w:u w:val="single"/>
        </w:rPr>
        <w:t>Amplitude constraints</w:t>
      </w:r>
      <w:r>
        <w:t xml:space="preserve"> on selected </w:t>
      </w:r>
      <w:r w:rsidRPr="00310F15">
        <w:rPr>
          <w:u w:val="single"/>
        </w:rPr>
        <w:t>aircraft response variables</w:t>
      </w:r>
      <w:r>
        <w:t>, imposed by:</w:t>
      </w:r>
    </w:p>
    <w:p w14:paraId="602467F0" w14:textId="77777777" w:rsidR="00AA108F" w:rsidRDefault="00AA108F" w:rsidP="00AA108F">
      <w:pPr>
        <w:pStyle w:val="ListParagraph"/>
        <w:numPr>
          <w:ilvl w:val="1"/>
          <w:numId w:val="22"/>
        </w:numPr>
      </w:pPr>
      <w:r>
        <w:t>Flight safety</w:t>
      </w:r>
    </w:p>
    <w:p w14:paraId="6FB44EAE" w14:textId="77777777" w:rsidR="00AA108F" w:rsidRDefault="00AA108F" w:rsidP="00AA108F">
      <w:pPr>
        <w:pStyle w:val="ListParagraph"/>
        <w:numPr>
          <w:ilvl w:val="1"/>
          <w:numId w:val="22"/>
        </w:numPr>
      </w:pPr>
      <w:r>
        <w:t>Maintaining data downlink to the ground</w:t>
      </w:r>
      <w:r>
        <w:br/>
      </w:r>
    </w:p>
    <w:p w14:paraId="733B6A03" w14:textId="77777777" w:rsidR="00AA108F" w:rsidRDefault="00AA108F" w:rsidP="00AA108F">
      <w:pPr>
        <w:pStyle w:val="ListParagraph"/>
        <w:numPr>
          <w:ilvl w:val="0"/>
          <w:numId w:val="22"/>
        </w:numPr>
      </w:pPr>
      <w:r w:rsidRPr="00310F15">
        <w:rPr>
          <w:u w:val="single"/>
        </w:rPr>
        <w:t>Inputs amplitudes</w:t>
      </w:r>
      <w:r>
        <w:t xml:space="preserve"> limited by:</w:t>
      </w:r>
    </w:p>
    <w:p w14:paraId="495ED838" w14:textId="77777777" w:rsidR="00AA108F" w:rsidRDefault="00AA108F" w:rsidP="00AA108F">
      <w:pPr>
        <w:pStyle w:val="ListParagraph"/>
        <w:numPr>
          <w:ilvl w:val="1"/>
          <w:numId w:val="22"/>
        </w:numPr>
      </w:pPr>
      <w:r>
        <w:t>Mechanical stops</w:t>
      </w:r>
    </w:p>
    <w:p w14:paraId="5699C22C" w14:textId="77777777" w:rsidR="00AA108F" w:rsidRDefault="00AA108F" w:rsidP="00AA108F">
      <w:pPr>
        <w:pStyle w:val="ListParagraph"/>
        <w:numPr>
          <w:ilvl w:val="1"/>
          <w:numId w:val="22"/>
        </w:numPr>
      </w:pPr>
      <w:r>
        <w:t>Flight Control software</w:t>
      </w:r>
    </w:p>
    <w:p w14:paraId="63BAE60D" w14:textId="77777777" w:rsidR="00AA108F" w:rsidRDefault="00AA108F" w:rsidP="00AA108F">
      <w:pPr>
        <w:pStyle w:val="Heading4"/>
      </w:pPr>
      <w:r>
        <w:t>Helicopter inputs</w:t>
      </w:r>
    </w:p>
    <w:p w14:paraId="14187949" w14:textId="77777777" w:rsidR="00CC18E4" w:rsidRDefault="00CC18E4" w:rsidP="00CC18E4">
      <w:r>
        <w:t>It is important to note that, the helicopter is a</w:t>
      </w:r>
      <w:r w:rsidR="00AA108F">
        <w:t>n</w:t>
      </w:r>
      <w:r>
        <w:t xml:space="preserve"> air vehicle in which multiple-inputs problems appear when considering the isolated longitudinal or lateral dynamics. Therefore, there are a number of considerations that need to be make:</w:t>
      </w:r>
    </w:p>
    <w:p w14:paraId="09F1A2F7" w14:textId="77777777" w:rsidR="00CC18E4" w:rsidRDefault="00CC18E4" w:rsidP="00CC18E4">
      <w:pPr>
        <w:pStyle w:val="ListParagraph"/>
        <w:numPr>
          <w:ilvl w:val="0"/>
          <w:numId w:val="25"/>
        </w:numPr>
      </w:pPr>
      <w:r>
        <w:t>Relative effectiveness</w:t>
      </w:r>
      <w:r>
        <w:br/>
        <w:t>It is necessary to consider the differences in control authority for each of the inputs considered.</w:t>
      </w:r>
      <w:r>
        <w:br/>
      </w:r>
    </w:p>
    <w:p w14:paraId="16058F1C" w14:textId="77777777" w:rsidR="00CC18E4" w:rsidRDefault="00CC18E4" w:rsidP="00CC18E4">
      <w:pPr>
        <w:pStyle w:val="ListParagraph"/>
        <w:numPr>
          <w:ilvl w:val="0"/>
          <w:numId w:val="25"/>
        </w:numPr>
      </w:pPr>
      <w:r>
        <w:t>Coordination</w:t>
      </w:r>
      <w:r>
        <w:br/>
        <w:t>Multiple inputs must be coordinated to maximize data information content and to make sure the aircraft response does not exceed the limits for model structure validity.</w:t>
      </w:r>
      <w:r>
        <w:br/>
      </w:r>
    </w:p>
    <w:p w14:paraId="6E4FF38B" w14:textId="77777777" w:rsidR="00CC18E4" w:rsidRDefault="00CC18E4" w:rsidP="00AA108F">
      <w:pPr>
        <w:pStyle w:val="ListParagraph"/>
        <w:numPr>
          <w:ilvl w:val="0"/>
          <w:numId w:val="25"/>
        </w:numPr>
      </w:pPr>
      <w:r>
        <w:t>Correlation</w:t>
      </w:r>
      <w:r>
        <w:br/>
        <w:t>The inputs need to be decorrelated to provide the most accurate control effectiveness.</w:t>
      </w:r>
      <w:r>
        <w:br/>
      </w:r>
    </w:p>
    <w:p w14:paraId="0C3F1B8D" w14:textId="77777777" w:rsidR="00CC18E4" w:rsidRDefault="00CC18E4" w:rsidP="00CC18E4">
      <w:r>
        <w:t>Input definition:</w:t>
      </w:r>
    </w:p>
    <w:p w14:paraId="6C10B408" w14:textId="77777777" w:rsidR="00CC18E4" w:rsidRDefault="00CC18E4" w:rsidP="00CC18E4">
      <w:pPr>
        <w:pStyle w:val="ListParagraph"/>
        <w:numPr>
          <w:ilvl w:val="0"/>
          <w:numId w:val="23"/>
        </w:numPr>
      </w:pPr>
      <w:r>
        <w:t>Pilot inputs or automatically generated inputs?</w:t>
      </w:r>
      <w:r>
        <w:br/>
      </w:r>
    </w:p>
    <w:p w14:paraId="57D77F81" w14:textId="77777777" w:rsidR="00CC18E4" w:rsidRDefault="00CC18E4" w:rsidP="00CC18E4">
      <w:pPr>
        <w:pStyle w:val="ListParagraph"/>
        <w:numPr>
          <w:ilvl w:val="0"/>
          <w:numId w:val="23"/>
        </w:numPr>
      </w:pPr>
      <w:r>
        <w:t>Manoeuvre time length</w:t>
      </w:r>
    </w:p>
    <w:p w14:paraId="01436796" w14:textId="77777777" w:rsidR="00CC18E4" w:rsidRDefault="00CC18E4" w:rsidP="00CC18E4">
      <w:pPr>
        <w:pStyle w:val="ListParagraph"/>
        <w:numPr>
          <w:ilvl w:val="1"/>
          <w:numId w:val="23"/>
        </w:numPr>
      </w:pPr>
      <w:r>
        <w:t>Longer manoeuvres provide more information</w:t>
      </w:r>
    </w:p>
    <w:p w14:paraId="11E9924D" w14:textId="77777777" w:rsidR="00CC18E4" w:rsidRDefault="00CC18E4" w:rsidP="00CC18E4">
      <w:pPr>
        <w:pStyle w:val="ListParagraph"/>
        <w:numPr>
          <w:ilvl w:val="1"/>
          <w:numId w:val="23"/>
        </w:numPr>
      </w:pPr>
      <w:r>
        <w:t>But it may be difficult to sustain certain flight conditions</w:t>
      </w:r>
    </w:p>
    <w:p w14:paraId="489E5F47" w14:textId="77777777" w:rsidR="00CC18E4" w:rsidRDefault="00CC18E4" w:rsidP="00CC18E4">
      <w:pPr>
        <w:pStyle w:val="ListParagraph"/>
        <w:numPr>
          <w:ilvl w:val="1"/>
          <w:numId w:val="23"/>
        </w:numPr>
      </w:pPr>
      <w:r>
        <w:t>Limited flight-test time available</w:t>
      </w:r>
      <w:r>
        <w:br/>
      </w:r>
    </w:p>
    <w:p w14:paraId="7EB9FAD2" w14:textId="77777777" w:rsidR="00CC18E4" w:rsidRDefault="00CC18E4" w:rsidP="00CC18E4">
      <w:pPr>
        <w:pStyle w:val="ListParagraph"/>
        <w:numPr>
          <w:ilvl w:val="0"/>
          <w:numId w:val="23"/>
        </w:numPr>
      </w:pPr>
      <w:r>
        <w:t>Input form: The aim to maximize the signal-to-noise ratio.</w:t>
      </w:r>
    </w:p>
    <w:p w14:paraId="3FD85282" w14:textId="77777777" w:rsidR="00CC18E4" w:rsidRDefault="00CC18E4" w:rsidP="00CC18E4">
      <w:pPr>
        <w:pStyle w:val="ListParagraph"/>
        <w:numPr>
          <w:ilvl w:val="1"/>
          <w:numId w:val="23"/>
        </w:numPr>
      </w:pPr>
      <w:r>
        <w:t>Shape</w:t>
      </w:r>
    </w:p>
    <w:p w14:paraId="68E227C1" w14:textId="77777777" w:rsidR="00CC18E4" w:rsidRDefault="00CC18E4" w:rsidP="00CC18E4">
      <w:pPr>
        <w:pStyle w:val="ListParagraph"/>
        <w:numPr>
          <w:ilvl w:val="1"/>
          <w:numId w:val="23"/>
        </w:numPr>
      </w:pPr>
      <w:r>
        <w:t>Amplitude</w:t>
      </w:r>
    </w:p>
    <w:p w14:paraId="471C11D9" w14:textId="77777777" w:rsidR="00CC18E4" w:rsidRDefault="00CC18E4" w:rsidP="00CC18E4">
      <w:pPr>
        <w:pStyle w:val="ListParagraph"/>
        <w:numPr>
          <w:ilvl w:val="1"/>
          <w:numId w:val="23"/>
        </w:numPr>
      </w:pPr>
      <w:r>
        <w:t>Frequency</w:t>
      </w:r>
    </w:p>
    <w:p w14:paraId="1AE5798A" w14:textId="77777777" w:rsidR="00CC18E4" w:rsidRDefault="00CC18E4" w:rsidP="00CC18E4">
      <w:pPr>
        <w:pStyle w:val="ListParagraph"/>
        <w:numPr>
          <w:ilvl w:val="2"/>
          <w:numId w:val="23"/>
        </w:numPr>
      </w:pPr>
      <w:r>
        <w:t>High frequency: Limited by: instrument dynamic response, reduced dynamic system response to high-frequency inputs and high-frequency limitations of the pilot and control system</w:t>
      </w:r>
    </w:p>
    <w:p w14:paraId="70747673" w14:textId="77777777" w:rsidR="00CC18E4" w:rsidRDefault="00CC18E4" w:rsidP="00CC18E4">
      <w:pPr>
        <w:pStyle w:val="ListParagraph"/>
        <w:numPr>
          <w:ilvl w:val="2"/>
          <w:numId w:val="23"/>
        </w:numPr>
      </w:pPr>
      <w:r>
        <w:t>Low frequency: May cause the aircraft to drift away from the flight condition selected for the manoeuvre.</w:t>
      </w:r>
      <w:r>
        <w:br/>
      </w:r>
    </w:p>
    <w:p w14:paraId="3EF11961" w14:textId="77777777" w:rsidR="00CC18E4" w:rsidRDefault="00CC18E4" w:rsidP="00CC18E4">
      <w:pPr>
        <w:pStyle w:val="ListParagraph"/>
        <w:numPr>
          <w:ilvl w:val="0"/>
          <w:numId w:val="23"/>
        </w:numPr>
      </w:pPr>
      <w:r>
        <w:t>Capacity to change the inputs:</w:t>
      </w:r>
    </w:p>
    <w:p w14:paraId="426784F7" w14:textId="77777777" w:rsidR="00CC18E4" w:rsidRDefault="00CC18E4" w:rsidP="00CC18E4">
      <w:pPr>
        <w:pStyle w:val="ListParagraph"/>
        <w:numPr>
          <w:ilvl w:val="1"/>
          <w:numId w:val="23"/>
        </w:numPr>
      </w:pPr>
      <w:r>
        <w:t>If pilot inputs in the range of [0.016, 1.6] Hz</w:t>
      </w:r>
    </w:p>
    <w:p w14:paraId="1864D2B2" w14:textId="77777777" w:rsidR="00CC18E4" w:rsidRDefault="00CC18E4" w:rsidP="00CC18E4">
      <w:pPr>
        <w:pStyle w:val="ListParagraph"/>
        <w:numPr>
          <w:ilvl w:val="1"/>
          <w:numId w:val="23"/>
        </w:numPr>
      </w:pPr>
      <w:r>
        <w:t>If automatic input, the limit is given by the rate of the control surface actuator rate limits</w:t>
      </w:r>
    </w:p>
    <w:p w14:paraId="6EF3BDC5" w14:textId="77777777" w:rsidR="00CC18E4" w:rsidRDefault="00CC18E4" w:rsidP="00CC18E4">
      <w:r>
        <w:t>Types of inputs:</w:t>
      </w:r>
    </w:p>
    <w:p w14:paraId="17C416DF" w14:textId="77777777" w:rsidR="00CC18E4" w:rsidRDefault="00CC18E4" w:rsidP="00CC18E4">
      <w:pPr>
        <w:pStyle w:val="ListParagraph"/>
        <w:numPr>
          <w:ilvl w:val="0"/>
          <w:numId w:val="24"/>
        </w:numPr>
      </w:pPr>
      <w:r>
        <w:t>Impulse:</w:t>
      </w:r>
      <w:r>
        <w:br/>
        <w:t xml:space="preserve">Useful when no </w:t>
      </w:r>
      <w:r>
        <w:rPr>
          <w:i/>
        </w:rPr>
        <w:t>a priori</w:t>
      </w:r>
      <w:r>
        <w:t xml:space="preserve"> information of the aircraft is available. Often impractical because of low input energy.</w:t>
      </w:r>
    </w:p>
    <w:p w14:paraId="58AE167E" w14:textId="77777777" w:rsidR="00CC18E4" w:rsidRDefault="00CC18E4" w:rsidP="00CC18E4">
      <w:pPr>
        <w:jc w:val="center"/>
      </w:pPr>
      <w:r>
        <w:rPr>
          <w:noProof/>
          <w:lang w:val="en-US" w:eastAsia="en-US"/>
        </w:rPr>
        <w:drawing>
          <wp:inline distT="0" distB="0" distL="0" distR="0" wp14:anchorId="04680227" wp14:editId="252733AA">
            <wp:extent cx="3369365" cy="2872352"/>
            <wp:effectExtent l="0" t="0" r="254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3281" cy="2875690"/>
                    </a:xfrm>
                    <a:prstGeom prst="rect">
                      <a:avLst/>
                    </a:prstGeom>
                  </pic:spPr>
                </pic:pic>
              </a:graphicData>
            </a:graphic>
          </wp:inline>
        </w:drawing>
      </w:r>
      <w:r>
        <w:br/>
      </w:r>
    </w:p>
    <w:p w14:paraId="29A1C36E" w14:textId="77777777" w:rsidR="00CC18E4" w:rsidRDefault="00CC18E4" w:rsidP="00CC18E4">
      <w:pPr>
        <w:pStyle w:val="ListParagraph"/>
        <w:numPr>
          <w:ilvl w:val="0"/>
          <w:numId w:val="24"/>
        </w:numPr>
      </w:pPr>
      <w:r>
        <w:t>Frequency sweeps:</w:t>
      </w:r>
      <w:r>
        <w:br/>
        <w:t>The frequency content of the input covers a frequency band of interest. Provide useful data to build a Bode plot of the system.</w:t>
      </w:r>
      <w:r>
        <w:br/>
      </w:r>
    </w:p>
    <w:p w14:paraId="3DD31CC4" w14:textId="77777777" w:rsidR="00CC18E4" w:rsidRDefault="00CC18E4" w:rsidP="00CC18E4">
      <w:pPr>
        <w:ind w:left="360"/>
        <w:jc w:val="center"/>
      </w:pPr>
      <w:r>
        <w:rPr>
          <w:noProof/>
          <w:lang w:val="en-US" w:eastAsia="en-US"/>
        </w:rPr>
        <w:drawing>
          <wp:inline distT="0" distB="0" distL="0" distR="0" wp14:anchorId="6BF5BBA6" wp14:editId="4D2CC6AA">
            <wp:extent cx="3743368" cy="2812774"/>
            <wp:effectExtent l="0" t="0" r="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4659" cy="2813744"/>
                    </a:xfrm>
                    <a:prstGeom prst="rect">
                      <a:avLst/>
                    </a:prstGeom>
                  </pic:spPr>
                </pic:pic>
              </a:graphicData>
            </a:graphic>
          </wp:inline>
        </w:drawing>
      </w:r>
    </w:p>
    <w:p w14:paraId="670361D1" w14:textId="77777777" w:rsidR="00CC18E4" w:rsidRDefault="00CC18E4" w:rsidP="00CC18E4">
      <w:pPr>
        <w:pStyle w:val="ListParagraph"/>
        <w:numPr>
          <w:ilvl w:val="0"/>
          <w:numId w:val="24"/>
        </w:numPr>
      </w:pPr>
      <w:r>
        <w:t>Doublet input</w:t>
      </w:r>
      <w:r>
        <w:br/>
        <w:t xml:space="preserve">When </w:t>
      </w:r>
      <w:r>
        <w:rPr>
          <w:i/>
        </w:rPr>
        <w:t xml:space="preserve">a priori </w:t>
      </w:r>
      <w:r>
        <w:t>information of the system dynamic response is available. The timing of the pulses is chosen so that the dominant frequency of in the input is at or close to the expected natural frequency of the dynamic system.</w:t>
      </w:r>
    </w:p>
    <w:p w14:paraId="07CC8E3C" w14:textId="77777777" w:rsidR="00CC18E4" w:rsidRDefault="00CC18E4" w:rsidP="00CC18E4">
      <w:pPr>
        <w:ind w:left="360"/>
        <w:jc w:val="center"/>
      </w:pPr>
      <w:r>
        <w:rPr>
          <w:noProof/>
          <w:lang w:val="en-US" w:eastAsia="en-US"/>
        </w:rPr>
        <w:drawing>
          <wp:inline distT="0" distB="0" distL="0" distR="0" wp14:anchorId="49CE4F3C" wp14:editId="0AC284B8">
            <wp:extent cx="3935896" cy="3376863"/>
            <wp:effectExtent l="0" t="0" r="762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7873" cy="3378559"/>
                    </a:xfrm>
                    <a:prstGeom prst="rect">
                      <a:avLst/>
                    </a:prstGeom>
                  </pic:spPr>
                </pic:pic>
              </a:graphicData>
            </a:graphic>
          </wp:inline>
        </w:drawing>
      </w:r>
    </w:p>
    <w:p w14:paraId="4D793836" w14:textId="77777777" w:rsidR="00CC18E4" w:rsidRDefault="00CC18E4" w:rsidP="00CC18E4">
      <w:pPr>
        <w:pStyle w:val="ListParagraph"/>
        <w:numPr>
          <w:ilvl w:val="0"/>
          <w:numId w:val="24"/>
        </w:numPr>
      </w:pPr>
      <w:r>
        <w:t>Multi-steps inputs (3-2-1-1 and 2-1-1)</w:t>
      </w:r>
      <w:r>
        <w:br/>
        <w:t>They provide much richer frequency content than a doublet. The 3-2-1-1 may be difficult to achieve as the 3 pulse may make the aircraft to depart. To address this, a 2-1-1 input can be used instead.</w:t>
      </w:r>
    </w:p>
    <w:p w14:paraId="3E6E5419" w14:textId="77777777" w:rsidR="00CC18E4" w:rsidRDefault="00CC18E4" w:rsidP="00CC18E4">
      <w:pPr>
        <w:jc w:val="center"/>
      </w:pPr>
      <w:r>
        <w:rPr>
          <w:noProof/>
          <w:lang w:val="en-US" w:eastAsia="en-US"/>
        </w:rPr>
        <w:drawing>
          <wp:inline distT="0" distB="0" distL="0" distR="0" wp14:anchorId="636A4B1A" wp14:editId="7FD0107D">
            <wp:extent cx="4204252" cy="3703746"/>
            <wp:effectExtent l="0" t="0" r="635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06308" cy="3705557"/>
                    </a:xfrm>
                    <a:prstGeom prst="rect">
                      <a:avLst/>
                    </a:prstGeom>
                  </pic:spPr>
                </pic:pic>
              </a:graphicData>
            </a:graphic>
          </wp:inline>
        </w:drawing>
      </w:r>
      <w:r>
        <w:br/>
      </w:r>
    </w:p>
    <w:p w14:paraId="299D0CD0" w14:textId="77777777" w:rsidR="00CC18E4" w:rsidRDefault="00CC18E4" w:rsidP="00CC18E4">
      <w:pPr>
        <w:ind w:left="360"/>
      </w:pPr>
    </w:p>
    <w:p w14:paraId="09015737" w14:textId="77777777" w:rsidR="00CC18E4" w:rsidRDefault="00CC18E4">
      <w:pPr>
        <w:spacing w:before="0" w:after="0"/>
        <w:rPr>
          <w:rFonts w:cs="Arial"/>
          <w:b/>
          <w:bCs/>
          <w:kern w:val="32"/>
          <w:sz w:val="32"/>
          <w:szCs w:val="32"/>
        </w:rPr>
      </w:pPr>
      <w:r>
        <w:br w:type="page"/>
      </w:r>
    </w:p>
    <w:p w14:paraId="137B8FAE" w14:textId="77777777" w:rsidR="00CC18E4" w:rsidRDefault="00CC18E4" w:rsidP="00CC18E4">
      <w:pPr>
        <w:pStyle w:val="Heading2"/>
      </w:pPr>
      <w:bookmarkStart w:id="16" w:name="_Toc508609280"/>
      <w:r>
        <w:t>Implementation</w:t>
      </w:r>
      <w:bookmarkEnd w:id="16"/>
    </w:p>
    <w:p w14:paraId="0643D09E" w14:textId="77777777" w:rsidR="00CC18E4" w:rsidRDefault="00CC18E4" w:rsidP="00CC18E4">
      <w:pPr>
        <w:pStyle w:val="Heading3"/>
      </w:pPr>
      <w:bookmarkStart w:id="17" w:name="_Toc508609281"/>
      <w:r>
        <w:t>Development</w:t>
      </w:r>
      <w:bookmarkEnd w:id="17"/>
    </w:p>
    <w:p w14:paraId="72A6FF08" w14:textId="77777777" w:rsidR="00CC18E4" w:rsidRDefault="00CC18E4" w:rsidP="00CC18E4">
      <w:pPr>
        <w:pStyle w:val="Heading3"/>
      </w:pPr>
      <w:bookmarkStart w:id="18" w:name="_Toc508609282"/>
      <w:r>
        <w:t>Involvement of third parties</w:t>
      </w:r>
      <w:bookmarkEnd w:id="18"/>
    </w:p>
    <w:p w14:paraId="0B92DA9C" w14:textId="77777777" w:rsidR="00A75AC2" w:rsidRDefault="00A75AC2" w:rsidP="00CC18E4">
      <w:pPr>
        <w:pStyle w:val="Heading1"/>
      </w:pPr>
      <w:bookmarkStart w:id="19" w:name="_Toc508609283"/>
      <w:r>
        <w:lastRenderedPageBreak/>
        <w:t>Project management</w:t>
      </w:r>
      <w:bookmarkEnd w:id="19"/>
    </w:p>
    <w:p w14:paraId="1BD93A29" w14:textId="77777777" w:rsidR="00AA108F" w:rsidRDefault="00AA108F" w:rsidP="00AA108F">
      <w:r>
        <w:t>The calen</w:t>
      </w:r>
      <w:r w:rsidR="00691A20">
        <w:t xml:space="preserve">dar of activities that follow the implementation of this technology. </w:t>
      </w:r>
    </w:p>
    <w:p w14:paraId="7799062A" w14:textId="77777777" w:rsidR="00691A20" w:rsidRDefault="00691A20" w:rsidP="00AA108F"/>
    <w:p w14:paraId="448E8034" w14:textId="77777777" w:rsidR="00AA108F" w:rsidRDefault="00AA108F" w:rsidP="00AA108F">
      <w:r>
        <w:t>In the scope of this project proposal, only the initial steps of the implementation of System Identification methodologies are considered. Further applications within Kopter shall be defined in attendance to future interests that require of SID to be properly address.</w:t>
      </w:r>
    </w:p>
    <w:p w14:paraId="29D929FA" w14:textId="77777777" w:rsidR="00AA108F" w:rsidRPr="00AA108F" w:rsidRDefault="00AA108F" w:rsidP="00AA108F"/>
    <w:p w14:paraId="0B2C228E" w14:textId="77777777" w:rsidR="00A75AC2" w:rsidRDefault="00A75AC2" w:rsidP="00CC18E4">
      <w:pPr>
        <w:pStyle w:val="Heading1"/>
      </w:pPr>
      <w:bookmarkStart w:id="20" w:name="_Toc508609284"/>
      <w:r>
        <w:lastRenderedPageBreak/>
        <w:t>Deliverables</w:t>
      </w:r>
      <w:bookmarkEnd w:id="20"/>
    </w:p>
    <w:p w14:paraId="3736670C" w14:textId="77777777" w:rsidR="00CC18E4" w:rsidRPr="00CC18E4" w:rsidRDefault="00A75AC2" w:rsidP="00CC18E4">
      <w:pPr>
        <w:pStyle w:val="Heading1"/>
      </w:pPr>
      <w:bookmarkStart w:id="21" w:name="_Toc508609285"/>
      <w:r>
        <w:lastRenderedPageBreak/>
        <w:t>Budget</w:t>
      </w:r>
      <w:bookmarkEnd w:id="21"/>
    </w:p>
    <w:p w14:paraId="3D1BF972" w14:textId="77777777" w:rsidR="00CC18E4" w:rsidRDefault="00CC18E4">
      <w:pPr>
        <w:spacing w:before="0" w:after="0"/>
        <w:rPr>
          <w:rFonts w:cs="Arial"/>
          <w:b/>
          <w:bCs/>
          <w:kern w:val="32"/>
          <w:sz w:val="32"/>
          <w:szCs w:val="32"/>
        </w:rPr>
      </w:pPr>
      <w:r>
        <w:br w:type="page"/>
      </w:r>
    </w:p>
    <w:p w14:paraId="753D6C31" w14:textId="77777777" w:rsidR="00CC18E4" w:rsidRPr="00C77855" w:rsidRDefault="00CC18E4" w:rsidP="00CC18E4">
      <w:pPr>
        <w:pStyle w:val="Heading1"/>
        <w:pageBreakBefore w:val="0"/>
      </w:pPr>
      <w:bookmarkStart w:id="22" w:name="_Toc508609286"/>
      <w:r w:rsidRPr="00C77855">
        <w:lastRenderedPageBreak/>
        <w:t>Document information</w:t>
      </w:r>
      <w:bookmarkEnd w:id="22"/>
    </w:p>
    <w:p w14:paraId="506C9593" w14:textId="77777777" w:rsidR="00CC18E4" w:rsidRPr="00C77855" w:rsidRDefault="00CC18E4" w:rsidP="00CC18E4">
      <w:pPr>
        <w:pStyle w:val="Heading2"/>
      </w:pPr>
      <w:bookmarkStart w:id="23" w:name="_Toc508609287"/>
      <w:r w:rsidRPr="00C77855">
        <w:t>Definitions/ Abbreviations</w:t>
      </w:r>
      <w:bookmarkEnd w:id="23"/>
    </w:p>
    <w:tbl>
      <w:tblPr>
        <w:tblStyle w:val="MS-Tabelle2"/>
        <w:tblW w:w="0" w:type="auto"/>
        <w:tblLook w:val="04A0" w:firstRow="1" w:lastRow="0" w:firstColumn="1" w:lastColumn="0" w:noHBand="0" w:noVBand="1"/>
      </w:tblPr>
      <w:tblGrid>
        <w:gridCol w:w="3065"/>
        <w:gridCol w:w="5975"/>
      </w:tblGrid>
      <w:tr w:rsidR="00CC18E4" w14:paraId="0A027C08" w14:textId="77777777" w:rsidTr="00074D22">
        <w:trPr>
          <w:cnfStyle w:val="100000000000" w:firstRow="1" w:lastRow="0" w:firstColumn="0" w:lastColumn="0" w:oddVBand="0" w:evenVBand="0" w:oddHBand="0" w:evenHBand="0" w:firstRowFirstColumn="0" w:firstRowLastColumn="0" w:lastRowFirstColumn="0" w:lastRowLastColumn="0"/>
        </w:trPr>
        <w:tc>
          <w:tcPr>
            <w:tcW w:w="3065" w:type="dxa"/>
            <w:hideMark/>
          </w:tcPr>
          <w:p w14:paraId="70B31951" w14:textId="77777777" w:rsidR="00CC18E4" w:rsidRDefault="00CC18E4" w:rsidP="00074D22">
            <w:r>
              <w:t>Abbreviation</w:t>
            </w:r>
          </w:p>
        </w:tc>
        <w:tc>
          <w:tcPr>
            <w:tcW w:w="5975" w:type="dxa"/>
            <w:hideMark/>
          </w:tcPr>
          <w:p w14:paraId="21DF2E5D" w14:textId="77777777" w:rsidR="00CC18E4" w:rsidRDefault="00CC18E4" w:rsidP="00074D22">
            <w:r>
              <w:t>Meaning</w:t>
            </w:r>
          </w:p>
        </w:tc>
      </w:tr>
      <w:tr w:rsidR="00CC18E4" w14:paraId="0E7FAFFF" w14:textId="77777777" w:rsidTr="00074D22">
        <w:tc>
          <w:tcPr>
            <w:tcW w:w="3065" w:type="dxa"/>
            <w:tcBorders>
              <w:top w:val="single" w:sz="4" w:space="0" w:color="auto"/>
              <w:left w:val="single" w:sz="12" w:space="0" w:color="auto"/>
              <w:bottom w:val="single" w:sz="4" w:space="0" w:color="auto"/>
              <w:right w:val="single" w:sz="4" w:space="0" w:color="auto"/>
            </w:tcBorders>
          </w:tcPr>
          <w:p w14:paraId="1C5CF502" w14:textId="77777777" w:rsidR="00CC18E4" w:rsidRDefault="00CC18E4" w:rsidP="00074D22">
            <w:r>
              <w:t>SID</w:t>
            </w:r>
          </w:p>
        </w:tc>
        <w:tc>
          <w:tcPr>
            <w:tcW w:w="5975" w:type="dxa"/>
            <w:tcBorders>
              <w:top w:val="single" w:sz="4" w:space="0" w:color="auto"/>
              <w:left w:val="single" w:sz="4" w:space="0" w:color="auto"/>
              <w:bottom w:val="single" w:sz="4" w:space="0" w:color="auto"/>
              <w:right w:val="single" w:sz="12" w:space="0" w:color="auto"/>
            </w:tcBorders>
          </w:tcPr>
          <w:p w14:paraId="353006BF" w14:textId="77777777" w:rsidR="00CC18E4" w:rsidRDefault="00CC18E4" w:rsidP="00074D22">
            <w:pPr>
              <w:keepNext/>
            </w:pPr>
            <w:r>
              <w:t>System Identification</w:t>
            </w:r>
          </w:p>
        </w:tc>
      </w:tr>
    </w:tbl>
    <w:p w14:paraId="538F7E9C" w14:textId="77777777" w:rsidR="00CC18E4" w:rsidRDefault="00CC18E4" w:rsidP="00CC18E4">
      <w:pPr>
        <w:pStyle w:val="Caption"/>
        <w:jc w:val="left"/>
      </w:pPr>
      <w:r>
        <w:t xml:space="preserve">Table </w:t>
      </w:r>
      <w:r>
        <w:fldChar w:fldCharType="begin"/>
      </w:r>
      <w:r>
        <w:instrText xml:space="preserve"> SEQ Table \* ARABIC </w:instrText>
      </w:r>
      <w:r>
        <w:fldChar w:fldCharType="separate"/>
      </w:r>
      <w:r>
        <w:rPr>
          <w:noProof/>
        </w:rPr>
        <w:t>1</w:t>
      </w:r>
      <w:r>
        <w:fldChar w:fldCharType="end"/>
      </w:r>
      <w:r>
        <w:t>: Abbreviations</w:t>
      </w:r>
    </w:p>
    <w:p w14:paraId="42F9109F" w14:textId="77777777" w:rsidR="00CC18E4" w:rsidRPr="00C77855" w:rsidRDefault="00CC18E4" w:rsidP="00CC18E4">
      <w:pPr>
        <w:pStyle w:val="1pt"/>
      </w:pPr>
    </w:p>
    <w:p w14:paraId="67FF7774" w14:textId="77777777" w:rsidR="00CC18E4" w:rsidRPr="00C77855" w:rsidRDefault="00CC18E4" w:rsidP="00CC18E4">
      <w:pPr>
        <w:pStyle w:val="Heading2"/>
      </w:pPr>
      <w:bookmarkStart w:id="24" w:name="_Toc508609288"/>
      <w:r w:rsidRPr="00C77855">
        <w:t>References</w:t>
      </w:r>
      <w:bookmarkEnd w:id="24"/>
    </w:p>
    <w:p w14:paraId="4E969939" w14:textId="77777777" w:rsidR="00CC18E4" w:rsidRDefault="00CC18E4" w:rsidP="00CC18E4">
      <w:pPr>
        <w:pStyle w:val="1pt"/>
      </w:pPr>
    </w:p>
    <w:tbl>
      <w:tblPr>
        <w:tblStyle w:val="MS-Tabelle2"/>
        <w:tblW w:w="9322" w:type="dxa"/>
        <w:tblLook w:val="04A0" w:firstRow="1" w:lastRow="0" w:firstColumn="1" w:lastColumn="0" w:noHBand="0" w:noVBand="1"/>
      </w:tblPr>
      <w:tblGrid>
        <w:gridCol w:w="2708"/>
        <w:gridCol w:w="2600"/>
        <w:gridCol w:w="4014"/>
      </w:tblGrid>
      <w:tr w:rsidR="00CC18E4" w14:paraId="0D0AFD41" w14:textId="77777777" w:rsidTr="00074D22">
        <w:trPr>
          <w:cnfStyle w:val="100000000000" w:firstRow="1" w:lastRow="0" w:firstColumn="0" w:lastColumn="0" w:oddVBand="0" w:evenVBand="0" w:oddHBand="0" w:evenHBand="0" w:firstRowFirstColumn="0" w:firstRowLastColumn="0" w:lastRowFirstColumn="0" w:lastRowLastColumn="0"/>
        </w:trPr>
        <w:tc>
          <w:tcPr>
            <w:tcW w:w="2708" w:type="dxa"/>
            <w:hideMark/>
          </w:tcPr>
          <w:p w14:paraId="0280F1C2" w14:textId="77777777" w:rsidR="00CC18E4" w:rsidRDefault="00CC18E4" w:rsidP="00074D22">
            <w:r>
              <w:t>Reference description</w:t>
            </w:r>
          </w:p>
        </w:tc>
        <w:tc>
          <w:tcPr>
            <w:tcW w:w="2600" w:type="dxa"/>
            <w:hideMark/>
          </w:tcPr>
          <w:p w14:paraId="27C74EFC" w14:textId="77777777" w:rsidR="00CC18E4" w:rsidRDefault="00CC18E4" w:rsidP="00074D22">
            <w:r>
              <w:t>Reference identifier</w:t>
            </w:r>
          </w:p>
        </w:tc>
        <w:tc>
          <w:tcPr>
            <w:tcW w:w="4014" w:type="dxa"/>
            <w:hideMark/>
          </w:tcPr>
          <w:p w14:paraId="242DD32C" w14:textId="77777777" w:rsidR="00CC18E4" w:rsidRDefault="00CC18E4" w:rsidP="00074D22">
            <w:r>
              <w:t>Name / Description</w:t>
            </w:r>
          </w:p>
        </w:tc>
      </w:tr>
      <w:tr w:rsidR="00CC18E4" w14:paraId="020DC00B" w14:textId="77777777" w:rsidTr="00074D22">
        <w:tc>
          <w:tcPr>
            <w:tcW w:w="2708" w:type="dxa"/>
            <w:tcBorders>
              <w:top w:val="single" w:sz="4" w:space="0" w:color="auto"/>
              <w:left w:val="single" w:sz="12" w:space="0" w:color="auto"/>
              <w:bottom w:val="single" w:sz="12" w:space="0" w:color="auto"/>
              <w:right w:val="single" w:sz="4" w:space="0" w:color="auto"/>
            </w:tcBorders>
            <w:hideMark/>
          </w:tcPr>
          <w:p w14:paraId="79A257EA" w14:textId="77777777" w:rsidR="00CC18E4" w:rsidRPr="00A75AC2" w:rsidRDefault="00CC18E4" w:rsidP="00074D22">
            <w:pPr>
              <w:pStyle w:val="MS-ReferenzTabelle"/>
              <w:numPr>
                <w:ilvl w:val="0"/>
                <w:numId w:val="9"/>
              </w:numPr>
              <w:rPr>
                <w:lang w:val="en-GB"/>
              </w:rPr>
            </w:pPr>
            <w:bookmarkStart w:id="25" w:name="_Ref508562619"/>
            <w:r w:rsidRPr="00A75AC2">
              <w:rPr>
                <w:lang w:val="en-GB"/>
              </w:rPr>
              <w:t>MoM</w:t>
            </w:r>
            <w:bookmarkEnd w:id="25"/>
            <w:r w:rsidR="00A75AC2" w:rsidRPr="00A75AC2">
              <w:rPr>
                <w:lang w:val="en-GB"/>
              </w:rPr>
              <w:t xml:space="preserve"> – 02.03.2018</w:t>
            </w:r>
          </w:p>
        </w:tc>
        <w:tc>
          <w:tcPr>
            <w:tcW w:w="2600" w:type="dxa"/>
            <w:tcBorders>
              <w:top w:val="single" w:sz="4" w:space="0" w:color="auto"/>
              <w:left w:val="single" w:sz="4" w:space="0" w:color="auto"/>
              <w:bottom w:val="single" w:sz="12" w:space="0" w:color="auto"/>
              <w:right w:val="single" w:sz="4" w:space="0" w:color="auto"/>
            </w:tcBorders>
          </w:tcPr>
          <w:p w14:paraId="641399C7" w14:textId="77777777" w:rsidR="00CC18E4" w:rsidRPr="00A75AC2" w:rsidRDefault="00CC18E4" w:rsidP="00074D22">
            <w:r w:rsidRPr="00A75AC2">
              <w:t>10158326/18M/EN/00/01</w:t>
            </w:r>
          </w:p>
        </w:tc>
        <w:tc>
          <w:tcPr>
            <w:tcW w:w="4014" w:type="dxa"/>
            <w:tcBorders>
              <w:top w:val="single" w:sz="4" w:space="0" w:color="auto"/>
              <w:left w:val="single" w:sz="4" w:space="0" w:color="auto"/>
              <w:bottom w:val="single" w:sz="12" w:space="0" w:color="auto"/>
              <w:right w:val="single" w:sz="12" w:space="0" w:color="auto"/>
            </w:tcBorders>
          </w:tcPr>
          <w:p w14:paraId="5EFF452D" w14:textId="77777777" w:rsidR="00CC18E4" w:rsidRPr="00A75AC2" w:rsidRDefault="00A75AC2" w:rsidP="00074D22">
            <w:pPr>
              <w:keepNext/>
              <w:rPr>
                <w:szCs w:val="20"/>
              </w:rPr>
            </w:pPr>
            <w:r w:rsidRPr="00A75AC2">
              <w:rPr>
                <w:bCs/>
                <w:szCs w:val="20"/>
              </w:rPr>
              <w:t>Minutes of meeting he</w:t>
            </w:r>
            <w:r w:rsidR="00CC18E4" w:rsidRPr="00A75AC2">
              <w:rPr>
                <w:bCs/>
                <w:szCs w:val="20"/>
              </w:rPr>
              <w:t>ld on 02.03.2018</w:t>
            </w:r>
          </w:p>
        </w:tc>
      </w:tr>
    </w:tbl>
    <w:p w14:paraId="648D20AA" w14:textId="77777777" w:rsidR="00CC18E4" w:rsidRDefault="00CC18E4" w:rsidP="00CC18E4">
      <w:pPr>
        <w:pStyle w:val="Caption"/>
        <w:jc w:val="left"/>
      </w:pPr>
      <w:r>
        <w:t xml:space="preserve">Table </w:t>
      </w:r>
      <w:r>
        <w:fldChar w:fldCharType="begin"/>
      </w:r>
      <w:r>
        <w:instrText xml:space="preserve"> SEQ Table \* ARABIC </w:instrText>
      </w:r>
      <w:r>
        <w:fldChar w:fldCharType="separate"/>
      </w:r>
      <w:r>
        <w:rPr>
          <w:noProof/>
        </w:rPr>
        <w:t>2</w:t>
      </w:r>
      <w:r>
        <w:fldChar w:fldCharType="end"/>
      </w:r>
      <w:r>
        <w:t>: References</w:t>
      </w:r>
    </w:p>
    <w:p w14:paraId="152AFC38" w14:textId="77777777" w:rsidR="00CC18E4" w:rsidRPr="00C77855" w:rsidRDefault="00CC18E4" w:rsidP="00CC18E4">
      <w:pPr>
        <w:pStyle w:val="1pt"/>
      </w:pPr>
    </w:p>
    <w:p w14:paraId="2D1AAE63" w14:textId="77777777" w:rsidR="00CC18E4" w:rsidRPr="00C77855" w:rsidRDefault="00CC18E4" w:rsidP="00CC18E4">
      <w:pPr>
        <w:pStyle w:val="1pt"/>
      </w:pPr>
      <w:r>
        <w:t>&lt;Rey/&gt;</w:t>
      </w:r>
    </w:p>
    <w:p w14:paraId="73A0CEB9" w14:textId="77777777" w:rsidR="00CC18E4" w:rsidRPr="00C77855" w:rsidRDefault="00CC18E4" w:rsidP="00CC18E4">
      <w:pPr>
        <w:pStyle w:val="Heading2"/>
      </w:pPr>
      <w:bookmarkStart w:id="26" w:name="_Toc508609289"/>
      <w:r w:rsidRPr="00C77855">
        <w:t>Revisions</w:t>
      </w:r>
      <w:bookmarkEnd w:id="26"/>
    </w:p>
    <w:tbl>
      <w:tblPr>
        <w:tblW w:w="0" w:type="auto"/>
        <w:tblBorders>
          <w:top w:val="single" w:sz="8"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596"/>
        <w:gridCol w:w="972"/>
        <w:gridCol w:w="5289"/>
        <w:gridCol w:w="2429"/>
      </w:tblGrid>
      <w:tr w:rsidR="00CC18E4" w14:paraId="6BEE87D3" w14:textId="77777777" w:rsidTr="00CC18E4">
        <w:tc>
          <w:tcPr>
            <w:tcW w:w="596" w:type="dxa"/>
            <w:tcBorders>
              <w:top w:val="single" w:sz="12" w:space="0" w:color="auto"/>
              <w:left w:val="single" w:sz="12" w:space="0" w:color="auto"/>
              <w:bottom w:val="single" w:sz="12" w:space="0" w:color="auto"/>
              <w:right w:val="single" w:sz="4" w:space="0" w:color="auto"/>
            </w:tcBorders>
            <w:shd w:val="clear" w:color="auto" w:fill="D9D9D9"/>
            <w:hideMark/>
          </w:tcPr>
          <w:p w14:paraId="7B278956" w14:textId="77777777" w:rsidR="00CC18E4" w:rsidRDefault="00CC18E4" w:rsidP="00074D22">
            <w:pPr>
              <w:rPr>
                <w:rStyle w:val="Formatvorlage9PtFett"/>
              </w:rPr>
            </w:pPr>
            <w:r>
              <w:rPr>
                <w:rStyle w:val="Formatvorlage9PtFett"/>
              </w:rPr>
              <w:t>Rev</w:t>
            </w:r>
          </w:p>
        </w:tc>
        <w:tc>
          <w:tcPr>
            <w:tcW w:w="972" w:type="dxa"/>
            <w:tcBorders>
              <w:top w:val="single" w:sz="12" w:space="0" w:color="auto"/>
              <w:left w:val="single" w:sz="4" w:space="0" w:color="auto"/>
              <w:bottom w:val="single" w:sz="12" w:space="0" w:color="auto"/>
              <w:right w:val="single" w:sz="4" w:space="0" w:color="auto"/>
            </w:tcBorders>
            <w:shd w:val="clear" w:color="auto" w:fill="D9D9D9"/>
            <w:hideMark/>
          </w:tcPr>
          <w:p w14:paraId="36CCAB71" w14:textId="77777777" w:rsidR="00CC18E4" w:rsidRDefault="00CC18E4" w:rsidP="00074D22">
            <w:pPr>
              <w:rPr>
                <w:rStyle w:val="Formatvorlage9PtFett"/>
              </w:rPr>
            </w:pPr>
            <w:r>
              <w:rPr>
                <w:rStyle w:val="Formatvorlage9PtFett"/>
              </w:rPr>
              <w:t>Version</w:t>
            </w:r>
          </w:p>
        </w:tc>
        <w:tc>
          <w:tcPr>
            <w:tcW w:w="5289" w:type="dxa"/>
            <w:tcBorders>
              <w:top w:val="single" w:sz="12" w:space="0" w:color="auto"/>
              <w:left w:val="single" w:sz="4" w:space="0" w:color="auto"/>
              <w:bottom w:val="single" w:sz="12" w:space="0" w:color="auto"/>
              <w:right w:val="single" w:sz="4" w:space="0" w:color="auto"/>
            </w:tcBorders>
            <w:shd w:val="clear" w:color="auto" w:fill="D9D9D9"/>
            <w:hideMark/>
          </w:tcPr>
          <w:p w14:paraId="64D9E9FC" w14:textId="77777777" w:rsidR="00CC18E4" w:rsidRDefault="00CC18E4" w:rsidP="00074D22">
            <w:pPr>
              <w:rPr>
                <w:rStyle w:val="Formatvorlage9PtFett"/>
              </w:rPr>
            </w:pPr>
            <w:r>
              <w:rPr>
                <w:rStyle w:val="Formatvorlage9PtFett"/>
              </w:rPr>
              <w:t>Comment</w:t>
            </w:r>
          </w:p>
        </w:tc>
        <w:tc>
          <w:tcPr>
            <w:tcW w:w="2429" w:type="dxa"/>
            <w:tcBorders>
              <w:top w:val="single" w:sz="12" w:space="0" w:color="auto"/>
              <w:left w:val="single" w:sz="4" w:space="0" w:color="auto"/>
              <w:bottom w:val="single" w:sz="12" w:space="0" w:color="auto"/>
              <w:right w:val="single" w:sz="12" w:space="0" w:color="auto"/>
            </w:tcBorders>
            <w:shd w:val="clear" w:color="auto" w:fill="D9D9D9"/>
            <w:hideMark/>
          </w:tcPr>
          <w:p w14:paraId="16F263E2" w14:textId="77777777" w:rsidR="00CC18E4" w:rsidRDefault="00CC18E4" w:rsidP="00074D22">
            <w:pPr>
              <w:rPr>
                <w:rStyle w:val="Formatvorlage9PtFett"/>
              </w:rPr>
            </w:pPr>
            <w:r>
              <w:rPr>
                <w:rStyle w:val="Formatvorlage9PtFett"/>
              </w:rPr>
              <w:t>Name</w:t>
            </w:r>
          </w:p>
        </w:tc>
      </w:tr>
      <w:tr w:rsidR="00CC18E4" w14:paraId="0A1678F6" w14:textId="77777777" w:rsidTr="00CC18E4">
        <w:trPr>
          <w:cantSplit/>
        </w:trPr>
        <w:tc>
          <w:tcPr>
            <w:tcW w:w="596" w:type="dxa"/>
            <w:tcBorders>
              <w:top w:val="single" w:sz="4" w:space="0" w:color="auto"/>
              <w:left w:val="single" w:sz="12" w:space="0" w:color="auto"/>
              <w:bottom w:val="single" w:sz="4" w:space="0" w:color="auto"/>
              <w:right w:val="single" w:sz="4" w:space="0" w:color="auto"/>
            </w:tcBorders>
          </w:tcPr>
          <w:p w14:paraId="38DDA8BB" w14:textId="77777777" w:rsidR="00CC18E4" w:rsidRDefault="00CC18E4" w:rsidP="00074D22">
            <w:pPr>
              <w:pStyle w:val="MS-TabelleZeile"/>
            </w:pPr>
            <w:r>
              <w:t>A</w:t>
            </w:r>
          </w:p>
        </w:tc>
        <w:tc>
          <w:tcPr>
            <w:tcW w:w="972" w:type="dxa"/>
            <w:tcBorders>
              <w:top w:val="single" w:sz="4" w:space="0" w:color="auto"/>
              <w:left w:val="single" w:sz="4" w:space="0" w:color="auto"/>
              <w:bottom w:val="single" w:sz="4" w:space="0" w:color="auto"/>
              <w:right w:val="single" w:sz="4" w:space="0" w:color="auto"/>
            </w:tcBorders>
          </w:tcPr>
          <w:p w14:paraId="2A9EEA2C" w14:textId="77777777" w:rsidR="00CC18E4" w:rsidRDefault="00CC18E4" w:rsidP="00074D22">
            <w:pPr>
              <w:pStyle w:val="MS-TabelleZeile"/>
            </w:pPr>
            <w:r>
              <w:t>00</w:t>
            </w:r>
          </w:p>
        </w:tc>
        <w:tc>
          <w:tcPr>
            <w:tcW w:w="5289" w:type="dxa"/>
            <w:tcBorders>
              <w:top w:val="single" w:sz="4" w:space="0" w:color="auto"/>
              <w:left w:val="single" w:sz="4" w:space="0" w:color="auto"/>
              <w:bottom w:val="single" w:sz="4" w:space="0" w:color="auto"/>
              <w:right w:val="single" w:sz="4" w:space="0" w:color="auto"/>
            </w:tcBorders>
          </w:tcPr>
          <w:p w14:paraId="2D8A6477" w14:textId="77777777" w:rsidR="00CC18E4" w:rsidRDefault="00CC18E4" w:rsidP="00074D22">
            <w:pPr>
              <w:pStyle w:val="MS-TabelleZeile"/>
            </w:pPr>
            <w:r>
              <w:t>Initial version</w:t>
            </w:r>
          </w:p>
        </w:tc>
        <w:tc>
          <w:tcPr>
            <w:tcW w:w="2429" w:type="dxa"/>
            <w:tcBorders>
              <w:top w:val="single" w:sz="4" w:space="0" w:color="auto"/>
              <w:left w:val="single" w:sz="4" w:space="0" w:color="auto"/>
              <w:bottom w:val="single" w:sz="4" w:space="0" w:color="auto"/>
              <w:right w:val="single" w:sz="12" w:space="0" w:color="auto"/>
            </w:tcBorders>
          </w:tcPr>
          <w:p w14:paraId="313CF1D6" w14:textId="77777777" w:rsidR="00CC18E4" w:rsidRDefault="00CC18E4" w:rsidP="00CC18E4">
            <w:pPr>
              <w:pStyle w:val="MS-TabelleZeile"/>
              <w:keepNext/>
            </w:pPr>
            <w:r>
              <w:t>A. Valverde</w:t>
            </w:r>
          </w:p>
        </w:tc>
      </w:tr>
    </w:tbl>
    <w:p w14:paraId="1B2B1D28" w14:textId="77777777" w:rsidR="00CC18E4" w:rsidRPr="00C77855" w:rsidRDefault="00CC18E4" w:rsidP="00CC18E4">
      <w:pPr>
        <w:pStyle w:val="Caption"/>
        <w:jc w:val="left"/>
      </w:pPr>
      <w:r>
        <w:t xml:space="preserve">Table </w:t>
      </w:r>
      <w:r>
        <w:fldChar w:fldCharType="begin"/>
      </w:r>
      <w:r>
        <w:instrText xml:space="preserve"> SEQ Table \* ARABIC </w:instrText>
      </w:r>
      <w:r>
        <w:fldChar w:fldCharType="separate"/>
      </w:r>
      <w:r>
        <w:rPr>
          <w:noProof/>
        </w:rPr>
        <w:t>3</w:t>
      </w:r>
      <w:r>
        <w:fldChar w:fldCharType="end"/>
      </w:r>
      <w:r>
        <w:t>: Revisions</w:t>
      </w:r>
    </w:p>
    <w:bookmarkEnd w:id="3"/>
    <w:sectPr w:rsidR="00CC18E4" w:rsidRPr="00C77855" w:rsidSect="00121F39">
      <w:headerReference w:type="even" r:id="rId17"/>
      <w:headerReference w:type="default" r:id="rId18"/>
      <w:footerReference w:type="even" r:id="rId19"/>
      <w:footerReference w:type="default" r:id="rId20"/>
      <w:headerReference w:type="first" r:id="rId21"/>
      <w:footerReference w:type="first" r:id="rId22"/>
      <w:pgSz w:w="11906" w:h="16838" w:code="9"/>
      <w:pgMar w:top="1418" w:right="1418" w:bottom="1418" w:left="1418" w:header="510" w:footer="510"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Alejandro Valverde" w:date="2018-03-11T20:38:00Z" w:initials="AV">
    <w:p w14:paraId="6C1588C3" w14:textId="77777777" w:rsidR="00CC18E4" w:rsidRDefault="00CC18E4" w:rsidP="00CC18E4">
      <w:pPr>
        <w:pStyle w:val="CommentText"/>
      </w:pPr>
      <w:r>
        <w:rPr>
          <w:rStyle w:val="CommentReference"/>
        </w:rPr>
        <w:annotationRef/>
      </w:r>
      <w:r>
        <w:t>highlighting of the proposed technical and management approach</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1588C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E0CF22" w14:textId="77777777" w:rsidR="00C77855" w:rsidRPr="00C77855" w:rsidRDefault="00C77855" w:rsidP="00183B58">
      <w:r w:rsidRPr="00C77855">
        <w:separator/>
      </w:r>
    </w:p>
  </w:endnote>
  <w:endnote w:type="continuationSeparator" w:id="0">
    <w:p w14:paraId="26E02EB5" w14:textId="77777777" w:rsidR="00C77855" w:rsidRPr="00C77855" w:rsidRDefault="00C77855" w:rsidP="00183B58">
      <w:r w:rsidRPr="00C7785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FBA13D" w14:textId="77777777" w:rsidR="001F5C56" w:rsidRPr="00C77855" w:rsidRDefault="001F5C56">
    <w:pPr>
      <w:spacing w:before="0" w:after="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49980" w14:textId="77777777" w:rsidR="001F5C56" w:rsidRPr="00C77855" w:rsidRDefault="001F5C56" w:rsidP="002C0418">
    <w:pPr>
      <w:pStyle w:val="MS-Dokfuss-Text"/>
    </w:pPr>
  </w:p>
  <w:tbl>
    <w:tblPr>
      <w:tblW w:w="5000" w:type="pct"/>
      <w:jc w:val="right"/>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4925"/>
      <w:gridCol w:w="873"/>
      <w:gridCol w:w="872"/>
      <w:gridCol w:w="872"/>
      <w:gridCol w:w="872"/>
      <w:gridCol w:w="872"/>
    </w:tblGrid>
    <w:tr w:rsidR="004C10AF" w:rsidRPr="00C77855" w14:paraId="310932DA" w14:textId="77777777" w:rsidTr="000C24E1">
      <w:trPr>
        <w:jc w:val="right"/>
      </w:trPr>
      <w:tc>
        <w:tcPr>
          <w:tcW w:w="4926" w:type="dxa"/>
          <w:tcBorders>
            <w:top w:val="single" w:sz="4" w:space="0" w:color="auto"/>
            <w:bottom w:val="nil"/>
            <w:right w:val="single" w:sz="4" w:space="0" w:color="auto"/>
          </w:tcBorders>
          <w:shd w:val="clear" w:color="auto" w:fill="auto"/>
          <w:vAlign w:val="center"/>
        </w:tcPr>
        <w:p w14:paraId="1381B4DF" w14:textId="77777777" w:rsidR="004C10AF" w:rsidRPr="00C77855" w:rsidRDefault="00565CA0" w:rsidP="00C8333C">
          <w:pPr>
            <w:pStyle w:val="MS-Dokfuss-Text"/>
          </w:pPr>
          <w:r w:rsidRPr="00C77855">
            <w:fldChar w:fldCharType="begin"/>
          </w:r>
          <w:r w:rsidRPr="00C77855">
            <w:instrText xml:space="preserve"> DOCPROPERTY "Doc.DocumentDescription"\*CHARFORMAT </w:instrText>
          </w:r>
          <w:r w:rsidRPr="00C77855">
            <w:fldChar w:fldCharType="separate"/>
          </w:r>
          <w:r w:rsidR="00CC18E4">
            <w:t>Document Description</w:t>
          </w:r>
          <w:r w:rsidRPr="00C77855">
            <w:fldChar w:fldCharType="end"/>
          </w:r>
        </w:p>
      </w:tc>
      <w:tc>
        <w:tcPr>
          <w:tcW w:w="4361" w:type="dxa"/>
          <w:gridSpan w:val="5"/>
          <w:tcBorders>
            <w:top w:val="single" w:sz="4" w:space="0" w:color="auto"/>
            <w:bottom w:val="nil"/>
            <w:right w:val="single" w:sz="4" w:space="0" w:color="auto"/>
          </w:tcBorders>
        </w:tcPr>
        <w:p w14:paraId="72047BAB" w14:textId="77777777" w:rsidR="004C10AF" w:rsidRPr="00C77855" w:rsidRDefault="00565CA0" w:rsidP="00C8333C">
          <w:pPr>
            <w:pStyle w:val="MS-Dokfuss-Text"/>
          </w:pPr>
          <w:r w:rsidRPr="00C77855">
            <w:fldChar w:fldCharType="begin"/>
          </w:r>
          <w:r w:rsidRPr="00C77855">
            <w:instrText xml:space="preserve"> DOCPROPERTY "Doc.Document"\*CHARFORMAT </w:instrText>
          </w:r>
          <w:r w:rsidRPr="00C77855">
            <w:fldChar w:fldCharType="separate"/>
          </w:r>
          <w:r w:rsidR="00CC18E4">
            <w:t>Document</w:t>
          </w:r>
          <w:r w:rsidRPr="00C77855">
            <w:fldChar w:fldCharType="end"/>
          </w:r>
          <w:r w:rsidR="002B0CB1">
            <w:t xml:space="preserve"> // Template no. </w:t>
          </w:r>
          <w:r w:rsidR="00E94513">
            <w:fldChar w:fldCharType="begin"/>
          </w:r>
          <w:r w:rsidR="00E94513">
            <w:instrText xml:space="preserve"> DOCPROPERTY  SAP_Z_DVS_TEMPLATE  \* MERGEFORMAT </w:instrText>
          </w:r>
          <w:r w:rsidR="00E94513">
            <w:fldChar w:fldCharType="separate"/>
          </w:r>
          <w:r w:rsidR="00CC18E4">
            <w:t>23M/10051628/EN/02</w:t>
          </w:r>
          <w:r w:rsidR="00E94513">
            <w:fldChar w:fldCharType="end"/>
          </w:r>
        </w:p>
      </w:tc>
    </w:tr>
    <w:tr w:rsidR="004C10AF" w:rsidRPr="00C77855" w14:paraId="5FBCFD0F" w14:textId="77777777" w:rsidTr="000C24E1">
      <w:trPr>
        <w:trHeight w:val="290"/>
        <w:jc w:val="right"/>
      </w:trPr>
      <w:tc>
        <w:tcPr>
          <w:tcW w:w="4926" w:type="dxa"/>
          <w:vMerge w:val="restart"/>
          <w:tcBorders>
            <w:top w:val="nil"/>
            <w:right w:val="single" w:sz="4" w:space="0" w:color="auto"/>
          </w:tcBorders>
          <w:shd w:val="clear" w:color="auto" w:fill="auto"/>
          <w:vAlign w:val="center"/>
        </w:tcPr>
        <w:p w14:paraId="48F0A60B" w14:textId="77777777" w:rsidR="004C10AF" w:rsidRPr="00C77855" w:rsidRDefault="00D36BC0" w:rsidP="00C8333C">
          <w:pPr>
            <w:pStyle w:val="MS-Dokfuss-EintragGross"/>
          </w:pPr>
          <w:fldSimple w:instr=" DOCPROPERTY  SAP_DKTXT  \* MERGEFORMAT ">
            <w:r w:rsidR="00CC18E4">
              <w:t>System Identification project proposal</w:t>
            </w:r>
          </w:fldSimple>
        </w:p>
      </w:tc>
      <w:tc>
        <w:tcPr>
          <w:tcW w:w="4361" w:type="dxa"/>
          <w:gridSpan w:val="5"/>
          <w:tcBorders>
            <w:top w:val="nil"/>
            <w:bottom w:val="single" w:sz="4" w:space="0" w:color="auto"/>
            <w:right w:val="single" w:sz="4" w:space="0" w:color="auto"/>
          </w:tcBorders>
        </w:tcPr>
        <w:p w14:paraId="531ECD76" w14:textId="77777777" w:rsidR="004C10AF" w:rsidRPr="00C77855" w:rsidRDefault="00D36BC0" w:rsidP="00C8333C">
          <w:pPr>
            <w:pStyle w:val="MS-Dokfuss-EintragGross"/>
          </w:pPr>
          <w:fldSimple w:instr=" DOCPROPERTY  SAP_DOKNR  \* MERGEFORMAT ">
            <w:r w:rsidR="00CC18E4">
              <w:t>10158442</w:t>
            </w:r>
          </w:fldSimple>
        </w:p>
      </w:tc>
    </w:tr>
    <w:tr w:rsidR="004C10AF" w:rsidRPr="00C77855" w14:paraId="14D9F62D" w14:textId="77777777" w:rsidTr="000C24E1">
      <w:trPr>
        <w:trHeight w:val="120"/>
        <w:jc w:val="right"/>
      </w:trPr>
      <w:tc>
        <w:tcPr>
          <w:tcW w:w="4926" w:type="dxa"/>
          <w:vMerge/>
          <w:tcBorders>
            <w:right w:val="single" w:sz="4" w:space="0" w:color="auto"/>
          </w:tcBorders>
          <w:shd w:val="clear" w:color="auto" w:fill="auto"/>
          <w:vAlign w:val="center"/>
        </w:tcPr>
        <w:p w14:paraId="70451671" w14:textId="77777777" w:rsidR="004C10AF" w:rsidRPr="00C77855" w:rsidRDefault="004C10AF" w:rsidP="00C8333C"/>
      </w:tc>
      <w:tc>
        <w:tcPr>
          <w:tcW w:w="873" w:type="dxa"/>
          <w:tcBorders>
            <w:top w:val="single" w:sz="4" w:space="0" w:color="auto"/>
            <w:bottom w:val="nil"/>
            <w:right w:val="single" w:sz="4" w:space="0" w:color="auto"/>
          </w:tcBorders>
        </w:tcPr>
        <w:p w14:paraId="257ADFC5" w14:textId="77777777" w:rsidR="004C10AF" w:rsidRPr="00C77855" w:rsidRDefault="00565CA0" w:rsidP="00C8333C">
          <w:pPr>
            <w:pStyle w:val="MS-Dokfuss-Text"/>
            <w:jc w:val="center"/>
          </w:pPr>
          <w:r w:rsidRPr="00C77855">
            <w:fldChar w:fldCharType="begin"/>
          </w:r>
          <w:r w:rsidRPr="00C77855">
            <w:instrText xml:space="preserve"> DOCPROPERTY "Doc.Type"\*CHARFORMAT </w:instrText>
          </w:r>
          <w:r w:rsidRPr="00C77855">
            <w:fldChar w:fldCharType="separate"/>
          </w:r>
          <w:r w:rsidR="00CC18E4">
            <w:t>Type</w:t>
          </w:r>
          <w:r w:rsidRPr="00C77855">
            <w:fldChar w:fldCharType="end"/>
          </w:r>
        </w:p>
      </w:tc>
      <w:tc>
        <w:tcPr>
          <w:tcW w:w="872" w:type="dxa"/>
          <w:tcBorders>
            <w:top w:val="single" w:sz="4" w:space="0" w:color="auto"/>
            <w:bottom w:val="nil"/>
            <w:right w:val="single" w:sz="4" w:space="0" w:color="auto"/>
          </w:tcBorders>
        </w:tcPr>
        <w:p w14:paraId="75E73FA3" w14:textId="77777777" w:rsidR="004C10AF" w:rsidRPr="00C77855" w:rsidRDefault="00565CA0" w:rsidP="00C8333C">
          <w:pPr>
            <w:pStyle w:val="MS-Dokfuss-Text"/>
            <w:jc w:val="center"/>
          </w:pPr>
          <w:r w:rsidRPr="00C77855">
            <w:fldChar w:fldCharType="begin"/>
          </w:r>
          <w:r w:rsidRPr="00C77855">
            <w:instrText xml:space="preserve"> DOCPROPERTY "Doc.Part"\*CHARFORMAT </w:instrText>
          </w:r>
          <w:r w:rsidRPr="00C77855">
            <w:fldChar w:fldCharType="separate"/>
          </w:r>
          <w:r w:rsidR="00CC18E4">
            <w:t>Part</w:t>
          </w:r>
          <w:r w:rsidRPr="00C77855">
            <w:fldChar w:fldCharType="end"/>
          </w:r>
          <w:r w:rsidR="004C10AF" w:rsidRPr="00C77855">
            <w:t>.</w:t>
          </w:r>
        </w:p>
      </w:tc>
      <w:tc>
        <w:tcPr>
          <w:tcW w:w="872" w:type="dxa"/>
          <w:tcBorders>
            <w:top w:val="single" w:sz="4" w:space="0" w:color="auto"/>
            <w:bottom w:val="nil"/>
            <w:right w:val="single" w:sz="4" w:space="0" w:color="auto"/>
          </w:tcBorders>
        </w:tcPr>
        <w:p w14:paraId="43813D76" w14:textId="77777777" w:rsidR="004C10AF" w:rsidRPr="00C77855" w:rsidRDefault="00565CA0" w:rsidP="00C8333C">
          <w:pPr>
            <w:pStyle w:val="MS-Dokfuss-Text"/>
            <w:jc w:val="center"/>
          </w:pPr>
          <w:r w:rsidRPr="00C77855">
            <w:fldChar w:fldCharType="begin"/>
          </w:r>
          <w:r w:rsidRPr="00C77855">
            <w:instrText xml:space="preserve"> DOCPROPERTY "Doc.Version"\*CHARFORMAT </w:instrText>
          </w:r>
          <w:r w:rsidRPr="00C77855">
            <w:fldChar w:fldCharType="separate"/>
          </w:r>
          <w:r w:rsidR="00CC18E4">
            <w:t>Version</w:t>
          </w:r>
          <w:r w:rsidRPr="00C77855">
            <w:fldChar w:fldCharType="end"/>
          </w:r>
        </w:p>
      </w:tc>
      <w:tc>
        <w:tcPr>
          <w:tcW w:w="872" w:type="dxa"/>
          <w:tcBorders>
            <w:top w:val="single" w:sz="4" w:space="0" w:color="auto"/>
            <w:bottom w:val="nil"/>
            <w:right w:val="single" w:sz="4" w:space="0" w:color="auto"/>
          </w:tcBorders>
        </w:tcPr>
        <w:p w14:paraId="501FAB69" w14:textId="77777777" w:rsidR="004C10AF" w:rsidRPr="00C77855" w:rsidRDefault="00565CA0" w:rsidP="00C8333C">
          <w:pPr>
            <w:pStyle w:val="MS-Dokfuss-Text"/>
            <w:jc w:val="center"/>
          </w:pPr>
          <w:r w:rsidRPr="00C77855">
            <w:fldChar w:fldCharType="begin"/>
          </w:r>
          <w:r w:rsidRPr="00C77855">
            <w:instrText xml:space="preserve"> DOCPROPERTY "Doc.Revision"\*CHARFORMAT </w:instrText>
          </w:r>
          <w:r w:rsidRPr="00C77855">
            <w:fldChar w:fldCharType="separate"/>
          </w:r>
          <w:r w:rsidR="00CC18E4">
            <w:t>Revision</w:t>
          </w:r>
          <w:r w:rsidRPr="00C77855">
            <w:fldChar w:fldCharType="end"/>
          </w:r>
        </w:p>
      </w:tc>
      <w:tc>
        <w:tcPr>
          <w:tcW w:w="872" w:type="dxa"/>
          <w:tcBorders>
            <w:top w:val="single" w:sz="4" w:space="0" w:color="auto"/>
            <w:bottom w:val="nil"/>
            <w:right w:val="single" w:sz="4" w:space="0" w:color="auto"/>
          </w:tcBorders>
        </w:tcPr>
        <w:p w14:paraId="69FFC949" w14:textId="77777777" w:rsidR="004C10AF" w:rsidRPr="00C77855" w:rsidRDefault="00565CA0" w:rsidP="00C8333C">
          <w:pPr>
            <w:pStyle w:val="MS-Dokfuss-Text"/>
            <w:jc w:val="center"/>
          </w:pPr>
          <w:r w:rsidRPr="00C77855">
            <w:fldChar w:fldCharType="begin"/>
          </w:r>
          <w:r w:rsidRPr="00C77855">
            <w:instrText xml:space="preserve"> DOCPROPERTY "Doc.Page"\*CHARFORMAT </w:instrText>
          </w:r>
          <w:r w:rsidRPr="00C77855">
            <w:fldChar w:fldCharType="separate"/>
          </w:r>
          <w:r w:rsidR="00CC18E4">
            <w:t>Page</w:t>
          </w:r>
          <w:r w:rsidRPr="00C77855">
            <w:fldChar w:fldCharType="end"/>
          </w:r>
        </w:p>
      </w:tc>
    </w:tr>
    <w:tr w:rsidR="004C10AF" w:rsidRPr="00C77855" w14:paraId="12837A20" w14:textId="77777777" w:rsidTr="000C24E1">
      <w:trPr>
        <w:trHeight w:val="120"/>
        <w:jc w:val="right"/>
      </w:trPr>
      <w:tc>
        <w:tcPr>
          <w:tcW w:w="4926" w:type="dxa"/>
          <w:vMerge/>
          <w:tcBorders>
            <w:right w:val="single" w:sz="4" w:space="0" w:color="auto"/>
          </w:tcBorders>
          <w:shd w:val="clear" w:color="auto" w:fill="auto"/>
          <w:vAlign w:val="center"/>
        </w:tcPr>
        <w:p w14:paraId="08C5CB1B" w14:textId="77777777" w:rsidR="004C10AF" w:rsidRPr="00C77855" w:rsidRDefault="004C10AF" w:rsidP="00C8333C"/>
      </w:tc>
      <w:tc>
        <w:tcPr>
          <w:tcW w:w="873" w:type="dxa"/>
          <w:tcBorders>
            <w:top w:val="nil"/>
            <w:bottom w:val="single" w:sz="4" w:space="0" w:color="auto"/>
            <w:right w:val="single" w:sz="4" w:space="0" w:color="auto"/>
          </w:tcBorders>
        </w:tcPr>
        <w:p w14:paraId="270D8B79" w14:textId="77777777" w:rsidR="004C10AF" w:rsidRPr="00C77855" w:rsidRDefault="00D36BC0" w:rsidP="00C8333C">
          <w:pPr>
            <w:pStyle w:val="MS-Dokfuss-EintragKlein"/>
          </w:pPr>
          <w:fldSimple w:instr=" DOCPROPERTY  SAP_DOKAR  \* MERGEFORMAT ">
            <w:r w:rsidR="00CC18E4">
              <w:t>37M</w:t>
            </w:r>
          </w:fldSimple>
        </w:p>
      </w:tc>
      <w:tc>
        <w:tcPr>
          <w:tcW w:w="872" w:type="dxa"/>
          <w:tcBorders>
            <w:top w:val="nil"/>
            <w:bottom w:val="single" w:sz="4" w:space="0" w:color="auto"/>
            <w:right w:val="single" w:sz="4" w:space="0" w:color="auto"/>
          </w:tcBorders>
        </w:tcPr>
        <w:p w14:paraId="4DAC716E" w14:textId="77777777" w:rsidR="004C10AF" w:rsidRPr="00C77855" w:rsidRDefault="00D36BC0" w:rsidP="00C8333C">
          <w:pPr>
            <w:pStyle w:val="MS-Dokfuss-EintragKlein"/>
          </w:pPr>
          <w:fldSimple w:instr=" DOCPROPERTY  SAP_DOKTL  \* MERGEFORMAT ">
            <w:r w:rsidR="00CC18E4">
              <w:t>EN</w:t>
            </w:r>
          </w:fldSimple>
        </w:p>
      </w:tc>
      <w:tc>
        <w:tcPr>
          <w:tcW w:w="872" w:type="dxa"/>
          <w:tcBorders>
            <w:top w:val="nil"/>
            <w:bottom w:val="single" w:sz="4" w:space="0" w:color="auto"/>
            <w:right w:val="single" w:sz="4" w:space="0" w:color="auto"/>
          </w:tcBorders>
        </w:tcPr>
        <w:p w14:paraId="6B8865F2" w14:textId="77777777" w:rsidR="004C10AF" w:rsidRPr="00C77855" w:rsidRDefault="00D36BC0" w:rsidP="00C8333C">
          <w:pPr>
            <w:pStyle w:val="MS-Dokfuss-EintragKlein"/>
          </w:pPr>
          <w:fldSimple w:instr=" DOCPROPERTY  SAP_DOKVR  \* MERGEFORMAT ">
            <w:r w:rsidR="00CC18E4">
              <w:t>00</w:t>
            </w:r>
          </w:fldSimple>
        </w:p>
      </w:tc>
      <w:tc>
        <w:tcPr>
          <w:tcW w:w="872" w:type="dxa"/>
          <w:tcBorders>
            <w:top w:val="nil"/>
            <w:bottom w:val="single" w:sz="4" w:space="0" w:color="auto"/>
            <w:right w:val="single" w:sz="4" w:space="0" w:color="auto"/>
          </w:tcBorders>
        </w:tcPr>
        <w:p w14:paraId="6ABBDEB6" w14:textId="77777777" w:rsidR="004C10AF" w:rsidRPr="00C77855" w:rsidRDefault="00D36BC0" w:rsidP="00C8333C">
          <w:pPr>
            <w:pStyle w:val="MS-Dokfuss-EintragKlein"/>
          </w:pPr>
          <w:fldSimple w:instr=" DOCPROPERTY  SAP_REVLV  \* MERGEFORMAT ">
            <w:r w:rsidR="00CC18E4">
              <w:t>A</w:t>
            </w:r>
          </w:fldSimple>
        </w:p>
      </w:tc>
      <w:tc>
        <w:tcPr>
          <w:tcW w:w="872" w:type="dxa"/>
          <w:tcBorders>
            <w:top w:val="nil"/>
            <w:bottom w:val="single" w:sz="4" w:space="0" w:color="auto"/>
            <w:right w:val="single" w:sz="4" w:space="0" w:color="auto"/>
          </w:tcBorders>
        </w:tcPr>
        <w:p w14:paraId="445BD83D" w14:textId="69D490CC" w:rsidR="004C10AF" w:rsidRPr="00C77855" w:rsidRDefault="004C10AF" w:rsidP="00C8333C">
          <w:pPr>
            <w:pStyle w:val="MS-Dokfuss-EintragKlein"/>
          </w:pPr>
          <w:r w:rsidRPr="00C77855">
            <w:fldChar w:fldCharType="begin"/>
          </w:r>
          <w:r w:rsidRPr="00C77855">
            <w:instrText>PAGE</w:instrText>
          </w:r>
          <w:r w:rsidRPr="00C77855">
            <w:fldChar w:fldCharType="separate"/>
          </w:r>
          <w:r w:rsidR="00E94513">
            <w:rPr>
              <w:noProof/>
            </w:rPr>
            <w:t>5</w:t>
          </w:r>
          <w:r w:rsidRPr="00C77855">
            <w:fldChar w:fldCharType="end"/>
          </w:r>
          <w:r w:rsidRPr="00C77855">
            <w:t>/</w:t>
          </w:r>
          <w:r w:rsidRPr="00C77855">
            <w:fldChar w:fldCharType="begin"/>
          </w:r>
          <w:r w:rsidRPr="00C77855">
            <w:instrText>NUMPAGES</w:instrText>
          </w:r>
          <w:r w:rsidRPr="00C77855">
            <w:fldChar w:fldCharType="separate"/>
          </w:r>
          <w:r w:rsidR="00E94513">
            <w:rPr>
              <w:noProof/>
            </w:rPr>
            <w:t>14</w:t>
          </w:r>
          <w:r w:rsidRPr="00C77855">
            <w:fldChar w:fldCharType="end"/>
          </w:r>
        </w:p>
      </w:tc>
    </w:tr>
  </w:tbl>
  <w:p w14:paraId="58F0C88F" w14:textId="77777777" w:rsidR="009F1BE8" w:rsidRPr="00C77855" w:rsidRDefault="009F1BE8" w:rsidP="00CA5A05">
    <w:pPr>
      <w:pStyle w:val="1p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7E0D4" w14:textId="77777777" w:rsidR="001F5C56" w:rsidRPr="00C77855" w:rsidRDefault="001F5C56" w:rsidP="00E92662">
    <w:pPr>
      <w:pStyle w:val="MS-Dokfuss-Text"/>
    </w:pPr>
  </w:p>
  <w:p w14:paraId="3998D02D" w14:textId="77777777" w:rsidR="000B2EDA" w:rsidRPr="00C77855" w:rsidRDefault="000B2EDA" w:rsidP="00E92662">
    <w:pPr>
      <w:pStyle w:val="MS-Dokfuss-Text"/>
    </w:pPr>
  </w:p>
  <w:tbl>
    <w:tblPr>
      <w:tblW w:w="9288" w:type="dxa"/>
      <w:jc w:val="right"/>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3888"/>
      <w:gridCol w:w="1080"/>
      <w:gridCol w:w="1080"/>
      <w:gridCol w:w="1080"/>
      <w:gridCol w:w="1080"/>
      <w:gridCol w:w="1080"/>
    </w:tblGrid>
    <w:tr w:rsidR="004D7138" w:rsidRPr="00C77855" w14:paraId="490F1F8E" w14:textId="77777777" w:rsidTr="00C8333C">
      <w:trPr>
        <w:jc w:val="right"/>
      </w:trPr>
      <w:tc>
        <w:tcPr>
          <w:tcW w:w="3888" w:type="dxa"/>
          <w:vMerge w:val="restart"/>
          <w:tcBorders>
            <w:top w:val="nil"/>
            <w:bottom w:val="single" w:sz="4" w:space="0" w:color="auto"/>
            <w:right w:val="single" w:sz="4" w:space="0" w:color="auto"/>
          </w:tcBorders>
        </w:tcPr>
        <w:p w14:paraId="367719CD" w14:textId="77777777" w:rsidR="004D7138" w:rsidRPr="00C77855" w:rsidRDefault="004D7138" w:rsidP="00C8333C"/>
      </w:tc>
      <w:tc>
        <w:tcPr>
          <w:tcW w:w="5400" w:type="dxa"/>
          <w:gridSpan w:val="5"/>
          <w:tcBorders>
            <w:top w:val="nil"/>
            <w:left w:val="single" w:sz="4" w:space="0" w:color="auto"/>
            <w:bottom w:val="single" w:sz="4" w:space="0" w:color="auto"/>
          </w:tcBorders>
        </w:tcPr>
        <w:p w14:paraId="1225A3F1" w14:textId="77777777" w:rsidR="004D7138" w:rsidRPr="00C77855" w:rsidRDefault="00D36BC0" w:rsidP="00C8333C">
          <w:pPr>
            <w:pStyle w:val="MS-Dokfuss-EintragGross"/>
          </w:pPr>
          <w:fldSimple w:instr=" DOCPROPERTY  SAP_DOKNR  \* MERGEFORMAT ">
            <w:r w:rsidR="00CC18E4">
              <w:t>10158442</w:t>
            </w:r>
          </w:fldSimple>
        </w:p>
      </w:tc>
    </w:tr>
    <w:tr w:rsidR="004D7138" w:rsidRPr="00C77855" w14:paraId="1DA682BA" w14:textId="77777777" w:rsidTr="00C8333C">
      <w:trPr>
        <w:jc w:val="right"/>
      </w:trPr>
      <w:tc>
        <w:tcPr>
          <w:tcW w:w="3888" w:type="dxa"/>
          <w:vMerge/>
          <w:tcBorders>
            <w:top w:val="nil"/>
            <w:bottom w:val="single" w:sz="4" w:space="0" w:color="auto"/>
            <w:right w:val="single" w:sz="4" w:space="0" w:color="auto"/>
          </w:tcBorders>
        </w:tcPr>
        <w:p w14:paraId="643A5D9B" w14:textId="77777777" w:rsidR="004D7138" w:rsidRPr="00C77855" w:rsidRDefault="004D7138" w:rsidP="00C8333C"/>
      </w:tc>
      <w:tc>
        <w:tcPr>
          <w:tcW w:w="1080" w:type="dxa"/>
          <w:tcBorders>
            <w:top w:val="single" w:sz="4" w:space="0" w:color="auto"/>
            <w:left w:val="single" w:sz="4" w:space="0" w:color="auto"/>
            <w:bottom w:val="nil"/>
            <w:right w:val="single" w:sz="4" w:space="0" w:color="auto"/>
          </w:tcBorders>
          <w:vAlign w:val="center"/>
        </w:tcPr>
        <w:p w14:paraId="2E25E70A" w14:textId="77777777" w:rsidR="004D7138" w:rsidRPr="00C77855" w:rsidRDefault="004D7138" w:rsidP="00C8333C">
          <w:pPr>
            <w:pStyle w:val="MS-Dokfuss-Text"/>
            <w:jc w:val="center"/>
          </w:pPr>
          <w:r w:rsidRPr="00C77855">
            <w:t>Art</w:t>
          </w:r>
        </w:p>
      </w:tc>
      <w:tc>
        <w:tcPr>
          <w:tcW w:w="1080" w:type="dxa"/>
          <w:tcBorders>
            <w:top w:val="single" w:sz="4" w:space="0" w:color="auto"/>
            <w:left w:val="single" w:sz="4" w:space="0" w:color="auto"/>
            <w:bottom w:val="nil"/>
            <w:right w:val="single" w:sz="4" w:space="0" w:color="auto"/>
          </w:tcBorders>
          <w:vAlign w:val="center"/>
        </w:tcPr>
        <w:p w14:paraId="7F1D3B67" w14:textId="77777777" w:rsidR="004D7138" w:rsidRPr="00C77855" w:rsidRDefault="004D7138" w:rsidP="00C8333C">
          <w:pPr>
            <w:pStyle w:val="MS-Dokfuss-Text"/>
            <w:jc w:val="center"/>
          </w:pPr>
          <w:r w:rsidRPr="00C77855">
            <w:t>Teildok.</w:t>
          </w:r>
        </w:p>
      </w:tc>
      <w:tc>
        <w:tcPr>
          <w:tcW w:w="1080" w:type="dxa"/>
          <w:tcBorders>
            <w:top w:val="single" w:sz="4" w:space="0" w:color="auto"/>
            <w:left w:val="single" w:sz="4" w:space="0" w:color="auto"/>
            <w:bottom w:val="nil"/>
            <w:right w:val="single" w:sz="4" w:space="0" w:color="auto"/>
          </w:tcBorders>
          <w:vAlign w:val="center"/>
        </w:tcPr>
        <w:p w14:paraId="1F7CD748" w14:textId="77777777" w:rsidR="004D7138" w:rsidRPr="00C77855" w:rsidRDefault="004D7138" w:rsidP="00C8333C">
          <w:pPr>
            <w:pStyle w:val="MS-Dokfuss-Text"/>
            <w:jc w:val="center"/>
          </w:pPr>
          <w:r w:rsidRPr="00C77855">
            <w:t>Version</w:t>
          </w:r>
        </w:p>
      </w:tc>
      <w:tc>
        <w:tcPr>
          <w:tcW w:w="1080" w:type="dxa"/>
          <w:tcBorders>
            <w:top w:val="single" w:sz="4" w:space="0" w:color="auto"/>
            <w:left w:val="single" w:sz="4" w:space="0" w:color="auto"/>
            <w:bottom w:val="nil"/>
            <w:right w:val="single" w:sz="4" w:space="0" w:color="auto"/>
          </w:tcBorders>
          <w:vAlign w:val="center"/>
        </w:tcPr>
        <w:p w14:paraId="135B982F" w14:textId="77777777" w:rsidR="004D7138" w:rsidRPr="00C77855" w:rsidRDefault="004D7138" w:rsidP="00C8333C">
          <w:pPr>
            <w:pStyle w:val="MS-Dokfuss-Text"/>
            <w:jc w:val="center"/>
          </w:pPr>
          <w:r w:rsidRPr="00C77855">
            <w:t>Revision</w:t>
          </w:r>
        </w:p>
      </w:tc>
      <w:tc>
        <w:tcPr>
          <w:tcW w:w="1080" w:type="dxa"/>
          <w:tcBorders>
            <w:top w:val="single" w:sz="4" w:space="0" w:color="auto"/>
            <w:left w:val="single" w:sz="4" w:space="0" w:color="auto"/>
            <w:bottom w:val="nil"/>
          </w:tcBorders>
          <w:vAlign w:val="center"/>
        </w:tcPr>
        <w:p w14:paraId="3BEA114D" w14:textId="77777777" w:rsidR="004D7138" w:rsidRPr="00C77855" w:rsidRDefault="004D7138" w:rsidP="00C8333C">
          <w:pPr>
            <w:pStyle w:val="MS-Dokfuss-Text"/>
            <w:jc w:val="center"/>
          </w:pPr>
          <w:r w:rsidRPr="00C77855">
            <w:t>Seite</w:t>
          </w:r>
        </w:p>
      </w:tc>
    </w:tr>
    <w:tr w:rsidR="004D7138" w:rsidRPr="00C77855" w14:paraId="47CD00AB" w14:textId="77777777" w:rsidTr="00C8333C">
      <w:trPr>
        <w:jc w:val="right"/>
      </w:trPr>
      <w:tc>
        <w:tcPr>
          <w:tcW w:w="3888" w:type="dxa"/>
          <w:vMerge/>
          <w:tcBorders>
            <w:top w:val="nil"/>
            <w:bottom w:val="single" w:sz="4" w:space="0" w:color="auto"/>
            <w:right w:val="single" w:sz="4" w:space="0" w:color="auto"/>
          </w:tcBorders>
        </w:tcPr>
        <w:p w14:paraId="17F1E58D" w14:textId="77777777" w:rsidR="004D7138" w:rsidRPr="00C77855" w:rsidRDefault="004D7138" w:rsidP="00C8333C"/>
      </w:tc>
      <w:tc>
        <w:tcPr>
          <w:tcW w:w="1080" w:type="dxa"/>
          <w:tcBorders>
            <w:top w:val="nil"/>
            <w:left w:val="single" w:sz="4" w:space="0" w:color="auto"/>
            <w:bottom w:val="single" w:sz="4" w:space="0" w:color="auto"/>
            <w:right w:val="single" w:sz="4" w:space="0" w:color="auto"/>
          </w:tcBorders>
          <w:vAlign w:val="center"/>
        </w:tcPr>
        <w:p w14:paraId="36000CBE" w14:textId="77777777" w:rsidR="004D7138" w:rsidRPr="00C77855" w:rsidRDefault="00D36BC0" w:rsidP="00C8333C">
          <w:pPr>
            <w:pStyle w:val="MS-Dokfuss-EintragKlein"/>
          </w:pPr>
          <w:fldSimple w:instr=" DOCPROPERTY  SAP_DOKAR  \* MERGEFORMAT ">
            <w:r w:rsidR="00CC18E4">
              <w:t>37M</w:t>
            </w:r>
          </w:fldSimple>
        </w:p>
      </w:tc>
      <w:tc>
        <w:tcPr>
          <w:tcW w:w="1080" w:type="dxa"/>
          <w:tcBorders>
            <w:top w:val="nil"/>
            <w:left w:val="single" w:sz="4" w:space="0" w:color="auto"/>
            <w:bottom w:val="single" w:sz="4" w:space="0" w:color="auto"/>
            <w:right w:val="single" w:sz="4" w:space="0" w:color="auto"/>
          </w:tcBorders>
          <w:vAlign w:val="center"/>
        </w:tcPr>
        <w:p w14:paraId="3AF5A98B" w14:textId="77777777" w:rsidR="004D7138" w:rsidRPr="00C77855" w:rsidRDefault="00D36BC0" w:rsidP="00C8333C">
          <w:pPr>
            <w:pStyle w:val="MS-Dokfuss-EintragKlein"/>
          </w:pPr>
          <w:fldSimple w:instr=" DOCPROPERTY  SAP_DOKTL  \* MERGEFORMAT ">
            <w:r w:rsidR="00CC18E4">
              <w:t>EN</w:t>
            </w:r>
          </w:fldSimple>
        </w:p>
      </w:tc>
      <w:tc>
        <w:tcPr>
          <w:tcW w:w="1080" w:type="dxa"/>
          <w:tcBorders>
            <w:top w:val="nil"/>
            <w:left w:val="single" w:sz="4" w:space="0" w:color="auto"/>
            <w:bottom w:val="single" w:sz="4" w:space="0" w:color="auto"/>
            <w:right w:val="single" w:sz="4" w:space="0" w:color="auto"/>
          </w:tcBorders>
          <w:vAlign w:val="center"/>
        </w:tcPr>
        <w:p w14:paraId="7D760F23" w14:textId="77777777" w:rsidR="004D7138" w:rsidRPr="00C77855" w:rsidRDefault="00D36BC0" w:rsidP="00C8333C">
          <w:pPr>
            <w:pStyle w:val="MS-Dokfuss-EintragKlein"/>
          </w:pPr>
          <w:fldSimple w:instr=" DOCPROPERTY  SAP_DOKVR  \* MERGEFORMAT ">
            <w:r w:rsidR="00CC18E4">
              <w:t>00</w:t>
            </w:r>
          </w:fldSimple>
        </w:p>
      </w:tc>
      <w:tc>
        <w:tcPr>
          <w:tcW w:w="1080" w:type="dxa"/>
          <w:tcBorders>
            <w:top w:val="nil"/>
            <w:left w:val="single" w:sz="4" w:space="0" w:color="auto"/>
            <w:bottom w:val="single" w:sz="4" w:space="0" w:color="auto"/>
            <w:right w:val="single" w:sz="4" w:space="0" w:color="auto"/>
          </w:tcBorders>
          <w:vAlign w:val="center"/>
        </w:tcPr>
        <w:p w14:paraId="352FA328" w14:textId="77777777" w:rsidR="004D7138" w:rsidRPr="00C77855" w:rsidRDefault="00D36BC0" w:rsidP="00C8333C">
          <w:pPr>
            <w:pStyle w:val="MS-Dokfuss-EintragKlein"/>
          </w:pPr>
          <w:fldSimple w:instr=" DOCPROPERTY  SAP_REVLV  \* MERGEFORMAT ">
            <w:r w:rsidR="00CC18E4">
              <w:t>A</w:t>
            </w:r>
          </w:fldSimple>
        </w:p>
      </w:tc>
      <w:tc>
        <w:tcPr>
          <w:tcW w:w="1080" w:type="dxa"/>
          <w:tcBorders>
            <w:top w:val="nil"/>
            <w:left w:val="single" w:sz="4" w:space="0" w:color="auto"/>
            <w:bottom w:val="single" w:sz="4" w:space="0" w:color="auto"/>
          </w:tcBorders>
          <w:vAlign w:val="center"/>
        </w:tcPr>
        <w:p w14:paraId="7F930FAB" w14:textId="77777777" w:rsidR="004D7138" w:rsidRPr="00C77855" w:rsidRDefault="004D7138" w:rsidP="00C8333C">
          <w:pPr>
            <w:pStyle w:val="MS-Dokfuss-EintragKlein"/>
          </w:pPr>
          <w:r w:rsidRPr="00C77855">
            <w:fldChar w:fldCharType="begin"/>
          </w:r>
          <w:r w:rsidRPr="00C77855">
            <w:instrText>PAGE</w:instrText>
          </w:r>
          <w:r w:rsidRPr="00C77855">
            <w:fldChar w:fldCharType="separate"/>
          </w:r>
          <w:r w:rsidR="008F4FFE">
            <w:rPr>
              <w:noProof/>
            </w:rPr>
            <w:t>5</w:t>
          </w:r>
          <w:r w:rsidRPr="00C77855">
            <w:fldChar w:fldCharType="end"/>
          </w:r>
          <w:r w:rsidRPr="00C77855">
            <w:t>/</w:t>
          </w:r>
          <w:r w:rsidRPr="00C77855">
            <w:fldChar w:fldCharType="begin"/>
          </w:r>
          <w:r w:rsidRPr="00C77855">
            <w:instrText>NUMPAGES</w:instrText>
          </w:r>
          <w:r w:rsidRPr="00C77855">
            <w:fldChar w:fldCharType="separate"/>
          </w:r>
          <w:r w:rsidR="008F4FFE">
            <w:rPr>
              <w:noProof/>
            </w:rPr>
            <w:t>5</w:t>
          </w:r>
          <w:r w:rsidRPr="00C77855">
            <w:fldChar w:fldCharType="end"/>
          </w:r>
        </w:p>
      </w:tc>
    </w:tr>
  </w:tbl>
  <w:p w14:paraId="1E9F692E" w14:textId="77777777" w:rsidR="001F5C56" w:rsidRPr="00C77855" w:rsidRDefault="001F5C56" w:rsidP="00E92662">
    <w:pPr>
      <w:pStyle w:val="MS-Dokfuss-Tex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843C3E" w14:textId="77777777" w:rsidR="00C77855" w:rsidRPr="00C77855" w:rsidRDefault="00C77855" w:rsidP="00183B58">
      <w:r w:rsidRPr="00C77855">
        <w:separator/>
      </w:r>
    </w:p>
  </w:footnote>
  <w:footnote w:type="continuationSeparator" w:id="0">
    <w:p w14:paraId="78EA36F1" w14:textId="77777777" w:rsidR="00C77855" w:rsidRPr="00C77855" w:rsidRDefault="00C77855" w:rsidP="00183B58">
      <w:r w:rsidRPr="00C77855">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59FE1" w14:textId="77777777" w:rsidR="001F5C56" w:rsidRPr="00C77855" w:rsidRDefault="001F5C56">
    <w:pPr>
      <w:spacing w:before="0" w:after="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61" w:type="pct"/>
      <w:jc w:val="right"/>
      <w:tblBorders>
        <w:bottom w:val="single" w:sz="4" w:space="0" w:color="auto"/>
      </w:tblBorders>
      <w:tblLayout w:type="fixed"/>
      <w:tblLook w:val="01E0" w:firstRow="1" w:lastRow="1" w:firstColumn="1" w:lastColumn="1" w:noHBand="0" w:noVBand="0"/>
    </w:tblPr>
    <w:tblGrid>
      <w:gridCol w:w="6107"/>
      <w:gridCol w:w="3183"/>
    </w:tblGrid>
    <w:tr w:rsidR="00D574D0" w:rsidRPr="00C77855" w14:paraId="2BD48B1B" w14:textId="77777777" w:rsidTr="00BC0AD3">
      <w:trPr>
        <w:trHeight w:val="1140"/>
        <w:jc w:val="right"/>
      </w:trPr>
      <w:tc>
        <w:tcPr>
          <w:tcW w:w="3287" w:type="pct"/>
          <w:tcBorders>
            <w:top w:val="nil"/>
            <w:left w:val="nil"/>
            <w:bottom w:val="single" w:sz="4" w:space="0" w:color="auto"/>
            <w:right w:val="nil"/>
          </w:tcBorders>
          <w:tcMar>
            <w:right w:w="108" w:type="dxa"/>
          </w:tcMar>
          <w:vAlign w:val="bottom"/>
          <w:hideMark/>
        </w:tcPr>
        <w:p w14:paraId="72ED8385" w14:textId="77777777" w:rsidR="00D574D0" w:rsidRPr="00C77855" w:rsidRDefault="00D36BC0">
          <w:pPr>
            <w:pStyle w:val="MS-Dokkopf-Zeile"/>
          </w:pPr>
          <w:fldSimple w:instr=" DOCPROPERTY  SAP_DARTXT\* MERGEFORMAT ">
            <w:r w:rsidR="00CC18E4">
              <w:t>Plan [M]</w:t>
            </w:r>
          </w:fldSimple>
        </w:p>
        <w:p w14:paraId="1CDB6BAC" w14:textId="77777777" w:rsidR="00D574D0" w:rsidRPr="00C77855" w:rsidRDefault="00E94513">
          <w:pPr>
            <w:pStyle w:val="MS-Dokkopf-Zeile"/>
          </w:pPr>
          <w:r>
            <w:fldChar w:fldCharType="begin"/>
          </w:r>
          <w:r>
            <w:instrText xml:space="preserve"> DOCPROPERTY  SAP_PLMDVSDOCUMENTTYPE  \* MERGEFORMAT </w:instrText>
          </w:r>
          <w:r>
            <w:fldChar w:fldCharType="separate"/>
          </w:r>
          <w:r w:rsidR="00CC18E4">
            <w:t>Plan (M)</w:t>
          </w:r>
          <w:r>
            <w:fldChar w:fldCharType="end"/>
          </w:r>
        </w:p>
      </w:tc>
      <w:tc>
        <w:tcPr>
          <w:tcW w:w="1713" w:type="pct"/>
          <w:tcBorders>
            <w:top w:val="nil"/>
            <w:left w:val="nil"/>
            <w:bottom w:val="single" w:sz="4" w:space="0" w:color="auto"/>
            <w:right w:val="nil"/>
          </w:tcBorders>
          <w:tcMar>
            <w:right w:w="0" w:type="dxa"/>
          </w:tcMar>
          <w:vAlign w:val="bottom"/>
          <w:hideMark/>
        </w:tcPr>
        <w:p w14:paraId="28BE6925" w14:textId="77777777" w:rsidR="00D574D0" w:rsidRPr="00C77855" w:rsidRDefault="00C77855" w:rsidP="00BC0AD3">
          <w:pPr>
            <w:jc w:val="right"/>
          </w:pPr>
          <w:bookmarkStart w:id="27" w:name="Logo1stPage"/>
          <w:r w:rsidRPr="00C77855">
            <w:rPr>
              <w:noProof/>
              <w:lang w:val="en-US" w:eastAsia="en-US"/>
            </w:rPr>
            <w:drawing>
              <wp:inline distT="0" distB="0" distL="0" distR="0" wp14:anchorId="5468C05E" wp14:editId="51A8CB56">
                <wp:extent cx="1952625" cy="633095"/>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952625" cy="633095"/>
                        </a:xfrm>
                        <a:prstGeom prst="rect">
                          <a:avLst/>
                        </a:prstGeom>
                      </pic:spPr>
                    </pic:pic>
                  </a:graphicData>
                </a:graphic>
              </wp:inline>
            </w:drawing>
          </w:r>
          <w:bookmarkEnd w:id="27"/>
        </w:p>
      </w:tc>
    </w:tr>
  </w:tbl>
  <w:p w14:paraId="13E95C69" w14:textId="77777777" w:rsidR="001A7E63" w:rsidRPr="00C77855" w:rsidRDefault="001A7E63" w:rsidP="00D574D0">
    <w:pPr>
      <w:pStyle w:val="MS-Dokfuss-Tex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87" w:type="dxa"/>
      <w:jc w:val="right"/>
      <w:tblBorders>
        <w:bottom w:val="single" w:sz="4" w:space="0" w:color="auto"/>
      </w:tblBorders>
      <w:tblLayout w:type="fixed"/>
      <w:tblLook w:val="01E0" w:firstRow="1" w:lastRow="1" w:firstColumn="1" w:lastColumn="1" w:noHBand="0" w:noVBand="0"/>
    </w:tblPr>
    <w:tblGrid>
      <w:gridCol w:w="5637"/>
      <w:gridCol w:w="3650"/>
    </w:tblGrid>
    <w:tr w:rsidR="001F5C56" w:rsidRPr="00C77855" w14:paraId="09FED6BF" w14:textId="77777777" w:rsidTr="006537EE">
      <w:trPr>
        <w:trHeight w:val="1137"/>
        <w:jc w:val="right"/>
      </w:trPr>
      <w:tc>
        <w:tcPr>
          <w:tcW w:w="5637" w:type="dxa"/>
          <w:vAlign w:val="bottom"/>
        </w:tcPr>
        <w:p w14:paraId="5E53C4C0" w14:textId="77777777" w:rsidR="001F5C56" w:rsidRPr="00C77855" w:rsidRDefault="00E94513" w:rsidP="00754A84">
          <w:pPr>
            <w:pStyle w:val="MS-Dokkopf-Zeile"/>
          </w:pPr>
          <w:r>
            <w:fldChar w:fldCharType="begin"/>
          </w:r>
          <w:r>
            <w:instrText xml:space="preserve"> DOCPROPERTY  SAP_DARTXT\* MERGEFORMAT </w:instrText>
          </w:r>
          <w:r>
            <w:fldChar w:fldCharType="separate"/>
          </w:r>
          <w:r w:rsidR="00CC18E4">
            <w:t>Plan [M]</w:t>
          </w:r>
          <w:r>
            <w:fldChar w:fldCharType="end"/>
          </w:r>
        </w:p>
        <w:p w14:paraId="4EAFE9FE" w14:textId="77777777" w:rsidR="001F5C56" w:rsidRPr="00C77855" w:rsidRDefault="00D36BC0" w:rsidP="00754A84">
          <w:pPr>
            <w:pStyle w:val="MS-Dokkopf-Zeile"/>
          </w:pPr>
          <w:fldSimple w:instr=" DOCPROPERTY  SAP_PLMDVSDOCUMENTTYPE  \* MERGEFORMAT ">
            <w:r w:rsidR="00CC18E4">
              <w:t>Plan (M)</w:t>
            </w:r>
          </w:fldSimple>
        </w:p>
      </w:tc>
      <w:tc>
        <w:tcPr>
          <w:tcW w:w="3650" w:type="dxa"/>
        </w:tcPr>
        <w:p w14:paraId="4DB092DC" w14:textId="77777777" w:rsidR="001F5C56" w:rsidRPr="00C77855" w:rsidRDefault="005554D7" w:rsidP="00C37183">
          <w:r w:rsidRPr="00C77855">
            <w:rPr>
              <w:noProof/>
              <w:color w:val="1F497D"/>
              <w:lang w:val="en-US" w:eastAsia="en-US"/>
            </w:rPr>
            <w:drawing>
              <wp:inline distT="0" distB="0" distL="0" distR="0" wp14:anchorId="538D7F61" wp14:editId="765C7D9B">
                <wp:extent cx="1926000" cy="612000"/>
                <wp:effectExtent l="0" t="0" r="0" b="0"/>
                <wp:docPr id="3" name="Grafik 3" descr="K:\mar_admin\VORLAGEN\Logos\MSH\marenco_swisshelicopter_Logo_50mmx16mm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ar_admin\VORLAGEN\Logos\MSH\marenco_swisshelicopter_Logo_50mmx16mm_300d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6000" cy="612000"/>
                        </a:xfrm>
                        <a:prstGeom prst="rect">
                          <a:avLst/>
                        </a:prstGeom>
                        <a:noFill/>
                        <a:ln>
                          <a:noFill/>
                        </a:ln>
                      </pic:spPr>
                    </pic:pic>
                  </a:graphicData>
                </a:graphic>
              </wp:inline>
            </w:drawing>
          </w:r>
        </w:p>
      </w:tc>
    </w:tr>
  </w:tbl>
  <w:p w14:paraId="1081022E" w14:textId="77777777" w:rsidR="001F5C56" w:rsidRPr="00C77855" w:rsidRDefault="001F5C56" w:rsidP="00E92662">
    <w:pPr>
      <w:pStyle w:val="MS-Dokfuss-Tex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065E80EA"/>
    <w:lvl w:ilvl="0">
      <w:start w:val="1"/>
      <w:numFmt w:val="decimal"/>
      <w:pStyle w:val="ListNumber2"/>
      <w:lvlText w:val="%1."/>
      <w:lvlJc w:val="left"/>
      <w:pPr>
        <w:tabs>
          <w:tab w:val="num" w:pos="643"/>
        </w:tabs>
        <w:ind w:left="643" w:hanging="360"/>
      </w:pPr>
    </w:lvl>
  </w:abstractNum>
  <w:abstractNum w:abstractNumId="1" w15:restartNumberingAfterBreak="0">
    <w:nsid w:val="FFFFFF80"/>
    <w:multiLevelType w:val="singleLevel"/>
    <w:tmpl w:val="234C8E02"/>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FFFFFF82"/>
    <w:multiLevelType w:val="singleLevel"/>
    <w:tmpl w:val="060EB2EE"/>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FFFF88"/>
    <w:multiLevelType w:val="singleLevel"/>
    <w:tmpl w:val="1FC2CCFC"/>
    <w:lvl w:ilvl="0">
      <w:start w:val="1"/>
      <w:numFmt w:val="decimal"/>
      <w:pStyle w:val="ListNumber"/>
      <w:lvlText w:val="%1."/>
      <w:lvlJc w:val="left"/>
      <w:pPr>
        <w:tabs>
          <w:tab w:val="num" w:pos="360"/>
        </w:tabs>
        <w:ind w:left="360" w:hanging="360"/>
      </w:pPr>
    </w:lvl>
  </w:abstractNum>
  <w:abstractNum w:abstractNumId="4" w15:restartNumberingAfterBreak="0">
    <w:nsid w:val="03533EEA"/>
    <w:multiLevelType w:val="hybridMultilevel"/>
    <w:tmpl w:val="28CA519A"/>
    <w:lvl w:ilvl="0" w:tplc="6018DAEC">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05763CE3"/>
    <w:multiLevelType w:val="multilevel"/>
    <w:tmpl w:val="416EACEA"/>
    <w:name w:val="2226"/>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6" w15:restartNumberingAfterBreak="0">
    <w:nsid w:val="0640739B"/>
    <w:multiLevelType w:val="multilevel"/>
    <w:tmpl w:val="722698DE"/>
    <w:numStyleLink w:val="MS-Ueberschriften"/>
  </w:abstractNum>
  <w:abstractNum w:abstractNumId="7" w15:restartNumberingAfterBreak="0">
    <w:nsid w:val="06FE61C7"/>
    <w:multiLevelType w:val="singleLevel"/>
    <w:tmpl w:val="0407000F"/>
    <w:name w:val="222"/>
    <w:lvl w:ilvl="0">
      <w:start w:val="1"/>
      <w:numFmt w:val="decimal"/>
      <w:lvlText w:val="%1."/>
      <w:lvlJc w:val="left"/>
      <w:pPr>
        <w:tabs>
          <w:tab w:val="num" w:pos="284"/>
        </w:tabs>
        <w:ind w:left="567" w:hanging="283"/>
      </w:pPr>
      <w:rPr>
        <w:rFonts w:hint="default"/>
        <w:b w:val="0"/>
        <w:i w:val="0"/>
        <w:sz w:val="20"/>
      </w:rPr>
    </w:lvl>
  </w:abstractNum>
  <w:abstractNum w:abstractNumId="8" w15:restartNumberingAfterBreak="0">
    <w:nsid w:val="079518E1"/>
    <w:multiLevelType w:val="multilevel"/>
    <w:tmpl w:val="FBEAE21C"/>
    <w:styleLink w:val="MS-AufzhlungTabelle"/>
    <w:lvl w:ilvl="0">
      <w:start w:val="1"/>
      <w:numFmt w:val="decimal"/>
      <w:pStyle w:val="MS-AufzhlungTabelle1"/>
      <w:lvlText w:val="%1"/>
      <w:lvlJc w:val="left"/>
      <w:pPr>
        <w:ind w:left="284" w:hanging="284"/>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624" w:hanging="62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284" w:hanging="284"/>
      </w:pPr>
      <w:rPr>
        <w:rFonts w:hint="default"/>
      </w:rPr>
    </w:lvl>
    <w:lvl w:ilvl="5">
      <w:start w:val="1"/>
      <w:numFmt w:val="lowerRoman"/>
      <w:lvlText w:val="(%6)"/>
      <w:lvlJc w:val="left"/>
      <w:pPr>
        <w:ind w:left="284" w:hanging="284"/>
      </w:pPr>
      <w:rPr>
        <w:rFonts w:hint="default"/>
      </w:rPr>
    </w:lvl>
    <w:lvl w:ilvl="6">
      <w:start w:val="1"/>
      <w:numFmt w:val="decimal"/>
      <w:lvlText w:val="%7."/>
      <w:lvlJc w:val="left"/>
      <w:pPr>
        <w:ind w:left="284" w:hanging="284"/>
      </w:pPr>
      <w:rPr>
        <w:rFonts w:hint="default"/>
      </w:rPr>
    </w:lvl>
    <w:lvl w:ilvl="7">
      <w:start w:val="1"/>
      <w:numFmt w:val="lowerLetter"/>
      <w:lvlText w:val="%8."/>
      <w:lvlJc w:val="left"/>
      <w:pPr>
        <w:ind w:left="284" w:hanging="284"/>
      </w:pPr>
      <w:rPr>
        <w:rFonts w:hint="default"/>
      </w:rPr>
    </w:lvl>
    <w:lvl w:ilvl="8">
      <w:start w:val="1"/>
      <w:numFmt w:val="lowerRoman"/>
      <w:lvlText w:val="%9."/>
      <w:lvlJc w:val="left"/>
      <w:pPr>
        <w:ind w:left="284" w:hanging="284"/>
      </w:pPr>
      <w:rPr>
        <w:rFonts w:hint="default"/>
      </w:rPr>
    </w:lvl>
  </w:abstractNum>
  <w:abstractNum w:abstractNumId="9" w15:restartNumberingAfterBreak="0">
    <w:nsid w:val="0BC40300"/>
    <w:multiLevelType w:val="multilevel"/>
    <w:tmpl w:val="416EACEA"/>
    <w:name w:val="2225222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10" w15:restartNumberingAfterBreak="0">
    <w:nsid w:val="15D77F5D"/>
    <w:multiLevelType w:val="multilevel"/>
    <w:tmpl w:val="722698DE"/>
    <w:styleLink w:val="MS-Ueberschriften"/>
    <w:lvl w:ilvl="0">
      <w:start w:val="1"/>
      <w:numFmt w:val="decimal"/>
      <w:pStyle w:val="Heading1"/>
      <w:lvlText w:val="%1"/>
      <w:lvlJc w:val="left"/>
      <w:pPr>
        <w:tabs>
          <w:tab w:val="num" w:pos="1276"/>
        </w:tabs>
        <w:ind w:left="1276" w:hanging="1276"/>
      </w:pPr>
      <w:rPr>
        <w:rFonts w:hint="default"/>
      </w:rPr>
    </w:lvl>
    <w:lvl w:ilvl="1">
      <w:start w:val="1"/>
      <w:numFmt w:val="decimal"/>
      <w:pStyle w:val="Heading2"/>
      <w:lvlText w:val="%1.%2"/>
      <w:lvlJc w:val="left"/>
      <w:pPr>
        <w:tabs>
          <w:tab w:val="num" w:pos="1276"/>
        </w:tabs>
        <w:ind w:left="1276" w:hanging="1276"/>
      </w:pPr>
      <w:rPr>
        <w:rFonts w:hint="default"/>
      </w:rPr>
    </w:lvl>
    <w:lvl w:ilvl="2">
      <w:start w:val="1"/>
      <w:numFmt w:val="decimal"/>
      <w:pStyle w:val="Heading3"/>
      <w:lvlText w:val="%1.%2.%3"/>
      <w:lvlJc w:val="left"/>
      <w:pPr>
        <w:tabs>
          <w:tab w:val="num" w:pos="1276"/>
        </w:tabs>
        <w:ind w:left="1276" w:hanging="1276"/>
      </w:pPr>
      <w:rPr>
        <w:rFonts w:hint="default"/>
      </w:rPr>
    </w:lvl>
    <w:lvl w:ilvl="3">
      <w:start w:val="1"/>
      <w:numFmt w:val="decimal"/>
      <w:pStyle w:val="Heading4"/>
      <w:lvlText w:val="%1.%2.%3.%4"/>
      <w:lvlJc w:val="left"/>
      <w:pPr>
        <w:tabs>
          <w:tab w:val="num" w:pos="1276"/>
        </w:tabs>
        <w:ind w:left="1276" w:hanging="1276"/>
      </w:pPr>
      <w:rPr>
        <w:rFonts w:hint="default"/>
      </w:rPr>
    </w:lvl>
    <w:lvl w:ilvl="4">
      <w:start w:val="1"/>
      <w:numFmt w:val="decimal"/>
      <w:pStyle w:val="Heading5"/>
      <w:lvlText w:val="%1.%2.%3.%4.%5"/>
      <w:lvlJc w:val="left"/>
      <w:pPr>
        <w:tabs>
          <w:tab w:val="num" w:pos="1276"/>
        </w:tabs>
        <w:ind w:left="1276" w:hanging="1276"/>
      </w:pPr>
      <w:rPr>
        <w:rFonts w:hint="default"/>
      </w:rPr>
    </w:lvl>
    <w:lvl w:ilvl="5">
      <w:start w:val="1"/>
      <w:numFmt w:val="decimal"/>
      <w:pStyle w:val="Heading6"/>
      <w:lvlText w:val="%1.%2.%3.%4.%5.%6"/>
      <w:lvlJc w:val="left"/>
      <w:pPr>
        <w:tabs>
          <w:tab w:val="num" w:pos="1276"/>
        </w:tabs>
        <w:ind w:left="1276" w:hanging="1276"/>
      </w:pPr>
      <w:rPr>
        <w:rFonts w:hint="default"/>
      </w:rPr>
    </w:lvl>
    <w:lvl w:ilvl="6">
      <w:start w:val="1"/>
      <w:numFmt w:val="decimal"/>
      <w:pStyle w:val="Heading7"/>
      <w:lvlText w:val="%1.%2.%3.%4.%5.%6.%7"/>
      <w:lvlJc w:val="left"/>
      <w:pPr>
        <w:tabs>
          <w:tab w:val="num" w:pos="1276"/>
        </w:tabs>
        <w:ind w:left="1276" w:hanging="1276"/>
      </w:pPr>
      <w:rPr>
        <w:rFonts w:hint="default"/>
      </w:rPr>
    </w:lvl>
    <w:lvl w:ilvl="7">
      <w:start w:val="1"/>
      <w:numFmt w:val="decimal"/>
      <w:lvlText w:val="%1.%2.%3.%4.%5.%6.%7.%8"/>
      <w:lvlJc w:val="left"/>
      <w:pPr>
        <w:tabs>
          <w:tab w:val="num" w:pos="1276"/>
        </w:tabs>
        <w:ind w:left="1701" w:hanging="1701"/>
      </w:pPr>
      <w:rPr>
        <w:rFonts w:hint="default"/>
      </w:rPr>
    </w:lvl>
    <w:lvl w:ilvl="8">
      <w:start w:val="1"/>
      <w:numFmt w:val="lowerRoman"/>
      <w:lvlText w:val="%9."/>
      <w:lvlJc w:val="left"/>
      <w:pPr>
        <w:tabs>
          <w:tab w:val="num" w:pos="1276"/>
        </w:tabs>
        <w:ind w:left="1418" w:hanging="1418"/>
      </w:pPr>
      <w:rPr>
        <w:rFonts w:hint="default"/>
      </w:rPr>
    </w:lvl>
  </w:abstractNum>
  <w:abstractNum w:abstractNumId="11" w15:restartNumberingAfterBreak="0">
    <w:nsid w:val="168767C1"/>
    <w:multiLevelType w:val="multilevel"/>
    <w:tmpl w:val="416EACEA"/>
    <w:name w:val="22252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12" w15:restartNumberingAfterBreak="0">
    <w:nsid w:val="1A473F36"/>
    <w:multiLevelType w:val="hybridMultilevel"/>
    <w:tmpl w:val="CA7A482E"/>
    <w:lvl w:ilvl="0" w:tplc="CF825936">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1EE162CF"/>
    <w:multiLevelType w:val="multilevel"/>
    <w:tmpl w:val="416EACEA"/>
    <w:name w:val="2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14" w15:restartNumberingAfterBreak="0">
    <w:nsid w:val="204E063F"/>
    <w:multiLevelType w:val="multilevel"/>
    <w:tmpl w:val="416EACEA"/>
    <w:name w:val="2224"/>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15" w15:restartNumberingAfterBreak="0">
    <w:nsid w:val="27367F49"/>
    <w:multiLevelType w:val="multilevel"/>
    <w:tmpl w:val="416EACEA"/>
    <w:name w:val="2227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16" w15:restartNumberingAfterBreak="0">
    <w:nsid w:val="28615663"/>
    <w:multiLevelType w:val="multilevel"/>
    <w:tmpl w:val="CBA8810E"/>
    <w:styleLink w:val="MS-AuflistungTabelle"/>
    <w:lvl w:ilvl="0">
      <w:start w:val="1"/>
      <w:numFmt w:val="bullet"/>
      <w:lvlText w:val="►"/>
      <w:lvlJc w:val="left"/>
      <w:pPr>
        <w:tabs>
          <w:tab w:val="num" w:pos="227"/>
        </w:tabs>
        <w:ind w:left="227" w:hanging="227"/>
      </w:pPr>
      <w:rPr>
        <w:rFonts w:ascii="Arial" w:hAnsi="Arial" w:hint="default"/>
        <w:color w:val="auto"/>
      </w:rPr>
    </w:lvl>
    <w:lvl w:ilvl="1">
      <w:start w:val="1"/>
      <w:numFmt w:val="bullet"/>
      <w:lvlText w:val="■"/>
      <w:lvlJc w:val="left"/>
      <w:pPr>
        <w:tabs>
          <w:tab w:val="num" w:pos="454"/>
        </w:tabs>
        <w:ind w:left="454" w:hanging="227"/>
      </w:pPr>
      <w:rPr>
        <w:rFonts w:ascii="Arial" w:hAnsi="Aria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Arial" w:hAnsi="Arial" w:hint="default"/>
        <w:color w:val="auto"/>
      </w:rPr>
    </w:lvl>
    <w:lvl w:ilvl="4">
      <w:start w:val="1"/>
      <w:numFmt w:val="bullet"/>
      <w:lvlText w:val="▪"/>
      <w:lvlJc w:val="left"/>
      <w:pPr>
        <w:ind w:left="1800" w:hanging="360"/>
      </w:pPr>
      <w:rPr>
        <w:rFonts w:ascii="Arial" w:hAnsi="Aria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9683738"/>
    <w:multiLevelType w:val="multilevel"/>
    <w:tmpl w:val="416EACEA"/>
    <w:name w:val="2227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18" w15:restartNumberingAfterBreak="0">
    <w:nsid w:val="2F3841B1"/>
    <w:multiLevelType w:val="multilevel"/>
    <w:tmpl w:val="416EACEA"/>
    <w:name w:val="2223"/>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19" w15:restartNumberingAfterBreak="0">
    <w:nsid w:val="31887BC9"/>
    <w:multiLevelType w:val="multilevel"/>
    <w:tmpl w:val="416EACEA"/>
    <w:name w:val="2225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20" w15:restartNumberingAfterBreak="0">
    <w:nsid w:val="3316064E"/>
    <w:multiLevelType w:val="multilevel"/>
    <w:tmpl w:val="416EACEA"/>
    <w:name w:val="2226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21" w15:restartNumberingAfterBreak="0">
    <w:nsid w:val="36841172"/>
    <w:multiLevelType w:val="multilevel"/>
    <w:tmpl w:val="416EACEA"/>
    <w:name w:val="222522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22" w15:restartNumberingAfterBreak="0">
    <w:nsid w:val="3CB64F67"/>
    <w:multiLevelType w:val="multilevel"/>
    <w:tmpl w:val="416EACEA"/>
    <w:name w:val="22252222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23" w15:restartNumberingAfterBreak="0">
    <w:nsid w:val="3CFC3D44"/>
    <w:multiLevelType w:val="hybridMultilevel"/>
    <w:tmpl w:val="56DC9F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5F50C6"/>
    <w:multiLevelType w:val="multilevel"/>
    <w:tmpl w:val="34B21D5A"/>
    <w:styleLink w:val="Referenznummer"/>
    <w:lvl w:ilvl="0">
      <w:start w:val="1"/>
      <w:numFmt w:val="decimal"/>
      <w:pStyle w:val="MS-ReferenzTabelle"/>
      <w:lvlText w:val="[Ref %1]"/>
      <w:lvlJc w:val="left"/>
      <w:pPr>
        <w:ind w:left="737" w:hanging="737"/>
      </w:pPr>
      <w:rPr>
        <w:rFonts w:hint="default"/>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2E47A42"/>
    <w:multiLevelType w:val="multilevel"/>
    <w:tmpl w:val="0D3ADFAE"/>
    <w:lvl w:ilvl="0">
      <w:start w:val="1"/>
      <w:numFmt w:val="decimal"/>
      <w:lvlText w:val="%1"/>
      <w:lvlJc w:val="left"/>
      <w:pPr>
        <w:ind w:left="1276" w:hanging="1276"/>
      </w:pPr>
      <w:rPr>
        <w:rFonts w:hint="default"/>
      </w:rPr>
    </w:lvl>
    <w:lvl w:ilvl="1">
      <w:start w:val="1"/>
      <w:numFmt w:val="decimal"/>
      <w:lvlText w:val="%1.%2"/>
      <w:lvlJc w:val="left"/>
      <w:pPr>
        <w:ind w:left="1276" w:hanging="1276"/>
      </w:pPr>
      <w:rPr>
        <w:rFonts w:hint="default"/>
      </w:rPr>
    </w:lvl>
    <w:lvl w:ilvl="2">
      <w:start w:val="1"/>
      <w:numFmt w:val="decimal"/>
      <w:lvlText w:val="%1.%2.%3"/>
      <w:lvlJc w:val="left"/>
      <w:pPr>
        <w:ind w:left="1276" w:hanging="1276"/>
      </w:pPr>
      <w:rPr>
        <w:rFonts w:hint="default"/>
      </w:rPr>
    </w:lvl>
    <w:lvl w:ilvl="3">
      <w:start w:val="1"/>
      <w:numFmt w:val="decimal"/>
      <w:lvlText w:val="%1.%2.%3.%4"/>
      <w:lvlJc w:val="left"/>
      <w:pPr>
        <w:ind w:left="1276" w:hanging="1276"/>
      </w:pPr>
      <w:rPr>
        <w:rFonts w:hint="default"/>
      </w:rPr>
    </w:lvl>
    <w:lvl w:ilvl="4">
      <w:start w:val="1"/>
      <w:numFmt w:val="decimal"/>
      <w:lvlText w:val="%1.%2.%3.%4.%5"/>
      <w:lvlJc w:val="left"/>
      <w:pPr>
        <w:ind w:left="1276" w:hanging="1276"/>
      </w:pPr>
      <w:rPr>
        <w:rFonts w:hint="default"/>
      </w:rPr>
    </w:lvl>
    <w:lvl w:ilvl="5">
      <w:start w:val="1"/>
      <w:numFmt w:val="decimal"/>
      <w:lvlText w:val="%1.%2.%3.%4.%5.%6"/>
      <w:lvlJc w:val="left"/>
      <w:pPr>
        <w:ind w:left="1276" w:hanging="1276"/>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276" w:hanging="1276"/>
      </w:pPr>
      <w:rPr>
        <w:rFonts w:hint="default"/>
      </w:rPr>
    </w:lvl>
    <w:lvl w:ilvl="8">
      <w:start w:val="1"/>
      <w:numFmt w:val="decimal"/>
      <w:pStyle w:val="Heading9"/>
      <w:lvlText w:val="%1.%2.%3.%4.%5.%6.%7.%8.%9"/>
      <w:lvlJc w:val="left"/>
      <w:pPr>
        <w:ind w:left="1276" w:hanging="1276"/>
      </w:pPr>
      <w:rPr>
        <w:rFonts w:hint="default"/>
      </w:rPr>
    </w:lvl>
  </w:abstractNum>
  <w:abstractNum w:abstractNumId="26" w15:restartNumberingAfterBreak="0">
    <w:nsid w:val="438F1620"/>
    <w:multiLevelType w:val="multilevel"/>
    <w:tmpl w:val="43E4D9FA"/>
    <w:styleLink w:val="MS-Auflistung"/>
    <w:lvl w:ilvl="0">
      <w:start w:val="1"/>
      <w:numFmt w:val="bullet"/>
      <w:pStyle w:val="MS-Auflistung1"/>
      <w:lvlText w:val="►"/>
      <w:lvlJc w:val="left"/>
      <w:pPr>
        <w:tabs>
          <w:tab w:val="num" w:pos="454"/>
        </w:tabs>
        <w:ind w:left="454" w:hanging="227"/>
      </w:pPr>
      <w:rPr>
        <w:rFonts w:ascii="Arial" w:hAnsi="Arial" w:hint="default"/>
        <w:color w:val="auto"/>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Arial" w:hAnsi="Arial"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Tahoma" w:hAnsi="Tahoma"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27" w15:restartNumberingAfterBreak="0">
    <w:nsid w:val="4C5E0090"/>
    <w:multiLevelType w:val="singleLevel"/>
    <w:tmpl w:val="1A1853DC"/>
    <w:name w:val="222722"/>
    <w:lvl w:ilvl="0">
      <w:start w:val="1"/>
      <w:numFmt w:val="bullet"/>
      <w:lvlText w:val=""/>
      <w:lvlJc w:val="left"/>
      <w:pPr>
        <w:ind w:left="360" w:hanging="360"/>
      </w:pPr>
      <w:rPr>
        <w:rFonts w:ascii="Symbol" w:hAnsi="Symbol" w:hint="default"/>
        <w:b w:val="0"/>
        <w:i w:val="0"/>
        <w:sz w:val="20"/>
      </w:rPr>
    </w:lvl>
  </w:abstractNum>
  <w:abstractNum w:abstractNumId="28" w15:restartNumberingAfterBreak="0">
    <w:nsid w:val="51B67D21"/>
    <w:multiLevelType w:val="multilevel"/>
    <w:tmpl w:val="416EACEA"/>
    <w:name w:val="2224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29" w15:restartNumberingAfterBreak="0">
    <w:nsid w:val="581721D1"/>
    <w:multiLevelType w:val="hybridMultilevel"/>
    <w:tmpl w:val="205A9D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8253E88"/>
    <w:multiLevelType w:val="multilevel"/>
    <w:tmpl w:val="416EACEA"/>
    <w:name w:val="2224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31" w15:restartNumberingAfterBreak="0">
    <w:nsid w:val="5B8F49CA"/>
    <w:multiLevelType w:val="multilevel"/>
    <w:tmpl w:val="416EACEA"/>
    <w:name w:val="2225"/>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32" w15:restartNumberingAfterBreak="0">
    <w:nsid w:val="5C046136"/>
    <w:multiLevelType w:val="multilevel"/>
    <w:tmpl w:val="416EACEA"/>
    <w:name w:val="22252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33" w15:restartNumberingAfterBreak="0">
    <w:nsid w:val="5EAB1A90"/>
    <w:multiLevelType w:val="multilevel"/>
    <w:tmpl w:val="416EACEA"/>
    <w:lvl w:ilvl="0">
      <w:start w:val="1"/>
      <w:numFmt w:val="bullet"/>
      <w:pStyle w:val="Auflistung"/>
      <w:lvlText w:val="●"/>
      <w:lvlJc w:val="left"/>
      <w:pPr>
        <w:tabs>
          <w:tab w:val="num" w:pos="454"/>
        </w:tabs>
        <w:ind w:left="454" w:hanging="227"/>
      </w:pPr>
      <w:rPr>
        <w:rFonts w:ascii="Tahoma" w:hAnsi="Tahoma" w:hint="default"/>
        <w:sz w:val="20"/>
      </w:rPr>
    </w:lvl>
    <w:lvl w:ilvl="1">
      <w:start w:val="1"/>
      <w:numFmt w:val="bullet"/>
      <w:pStyle w:val="Auflistung2"/>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34" w15:restartNumberingAfterBreak="0">
    <w:nsid w:val="6580323E"/>
    <w:multiLevelType w:val="hybridMultilevel"/>
    <w:tmpl w:val="63A065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BDD46E6"/>
    <w:multiLevelType w:val="multilevel"/>
    <w:tmpl w:val="416EACEA"/>
    <w:name w:val="222422"/>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abstractNum w:abstractNumId="36" w15:restartNumberingAfterBreak="0">
    <w:nsid w:val="6E3F2FA4"/>
    <w:multiLevelType w:val="multilevel"/>
    <w:tmpl w:val="009E2056"/>
    <w:styleLink w:val="MS-Aufzhlung"/>
    <w:lvl w:ilvl="0">
      <w:start w:val="1"/>
      <w:numFmt w:val="decimal"/>
      <w:pStyle w:val="MS-Aufzhlung1"/>
      <w:lvlText w:val="%1"/>
      <w:lvlJc w:val="left"/>
      <w:pPr>
        <w:ind w:left="397" w:hanging="284"/>
      </w:pPr>
      <w:rPr>
        <w:rFonts w:hint="default"/>
      </w:rPr>
    </w:lvl>
    <w:lvl w:ilvl="1">
      <w:start w:val="1"/>
      <w:numFmt w:val="decimal"/>
      <w:lvlText w:val="%1.%2"/>
      <w:lvlJc w:val="left"/>
      <w:pPr>
        <w:ind w:left="567" w:hanging="454"/>
      </w:pPr>
      <w:rPr>
        <w:rFonts w:hint="default"/>
      </w:rPr>
    </w:lvl>
    <w:lvl w:ilvl="2">
      <w:start w:val="1"/>
      <w:numFmt w:val="decimal"/>
      <w:lvlText w:val="%1.%2.%3"/>
      <w:lvlJc w:val="left"/>
      <w:pPr>
        <w:ind w:left="737" w:hanging="624"/>
      </w:pPr>
      <w:rPr>
        <w:rFonts w:hint="default"/>
      </w:rPr>
    </w:lvl>
    <w:lvl w:ilvl="3">
      <w:start w:val="1"/>
      <w:numFmt w:val="decimal"/>
      <w:lvlText w:val="%1.%2.%3.%4"/>
      <w:lvlJc w:val="left"/>
      <w:pPr>
        <w:ind w:left="907" w:hanging="794"/>
      </w:pPr>
      <w:rPr>
        <w:rFonts w:hint="default"/>
      </w:rPr>
    </w:lvl>
    <w:lvl w:ilvl="4">
      <w:start w:val="1"/>
      <w:numFmt w:val="decimal"/>
      <w:lvlText w:val="%1.%2.%3.%4.%5"/>
      <w:lvlJc w:val="left"/>
      <w:pPr>
        <w:ind w:left="1077" w:hanging="964"/>
      </w:pPr>
      <w:rPr>
        <w:rFonts w:hint="default"/>
      </w:rPr>
    </w:lvl>
    <w:lvl w:ilvl="5">
      <w:start w:val="1"/>
      <w:numFmt w:val="decimal"/>
      <w:lvlText w:val="%1.%2.%3.%4.%5.%6"/>
      <w:lvlJc w:val="left"/>
      <w:pPr>
        <w:ind w:left="1247" w:hanging="1134"/>
      </w:pPr>
      <w:rPr>
        <w:rFonts w:hint="default"/>
      </w:rPr>
    </w:lvl>
    <w:lvl w:ilvl="6">
      <w:start w:val="1"/>
      <w:numFmt w:val="decimal"/>
      <w:lvlText w:val="%1.%2.%3.%4.%5.%6.%7"/>
      <w:lvlJc w:val="left"/>
      <w:pPr>
        <w:ind w:left="1418" w:hanging="1305"/>
      </w:pPr>
      <w:rPr>
        <w:rFonts w:hint="default"/>
      </w:rPr>
    </w:lvl>
    <w:lvl w:ilvl="7">
      <w:start w:val="1"/>
      <w:numFmt w:val="decimal"/>
      <w:lvlText w:val="%1.%2.%3.%4.%5.%6.%7.%8"/>
      <w:lvlJc w:val="left"/>
      <w:pPr>
        <w:ind w:left="1588" w:hanging="1475"/>
      </w:pPr>
      <w:rPr>
        <w:rFonts w:hint="default"/>
      </w:rPr>
    </w:lvl>
    <w:lvl w:ilvl="8">
      <w:start w:val="1"/>
      <w:numFmt w:val="decimal"/>
      <w:lvlText w:val="%1.%2.%3.%4.%5.%6.%7.%8.%9"/>
      <w:lvlJc w:val="left"/>
      <w:pPr>
        <w:ind w:left="1758" w:hanging="1645"/>
      </w:pPr>
      <w:rPr>
        <w:rFonts w:hint="default"/>
      </w:rPr>
    </w:lvl>
  </w:abstractNum>
  <w:abstractNum w:abstractNumId="37" w15:restartNumberingAfterBreak="0">
    <w:nsid w:val="70FA6CD4"/>
    <w:multiLevelType w:val="hybridMultilevel"/>
    <w:tmpl w:val="99221F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2FF6C3E"/>
    <w:multiLevelType w:val="hybridMultilevel"/>
    <w:tmpl w:val="30DA60FC"/>
    <w:lvl w:ilvl="0" w:tplc="2890722C">
      <w:start w:val="1"/>
      <w:numFmt w:val="decimal"/>
      <w:pStyle w:val="TableTitle"/>
      <w:lvlText w:val="Table %1:"/>
      <w:lvlJc w:val="left"/>
      <w:pPr>
        <w:tabs>
          <w:tab w:val="num" w:pos="4899"/>
        </w:tabs>
        <w:ind w:left="1701" w:hanging="56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745359C4"/>
    <w:multiLevelType w:val="hybridMultilevel"/>
    <w:tmpl w:val="75FE0C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89F4EC2"/>
    <w:multiLevelType w:val="hybridMultilevel"/>
    <w:tmpl w:val="32F2F96E"/>
    <w:lvl w:ilvl="0" w:tplc="CF8AA068">
      <w:start w:val="1"/>
      <w:numFmt w:val="upp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41" w15:restartNumberingAfterBreak="0">
    <w:nsid w:val="7A847EC7"/>
    <w:multiLevelType w:val="multilevel"/>
    <w:tmpl w:val="747C3AF2"/>
    <w:lvl w:ilvl="0">
      <w:start w:val="1"/>
      <w:numFmt w:val="bullet"/>
      <w:pStyle w:val="MS-AuflistungTabelle1"/>
      <w:lvlText w:val="►"/>
      <w:lvlJc w:val="left"/>
      <w:pPr>
        <w:tabs>
          <w:tab w:val="num" w:pos="227"/>
        </w:tabs>
        <w:ind w:left="227" w:hanging="227"/>
      </w:pPr>
      <w:rPr>
        <w:rFonts w:ascii="Arial" w:hAnsi="Arial" w:hint="default"/>
        <w:color w:val="auto"/>
      </w:rPr>
    </w:lvl>
    <w:lvl w:ilvl="1">
      <w:start w:val="1"/>
      <w:numFmt w:val="bullet"/>
      <w:lvlText w:val="■"/>
      <w:lvlJc w:val="left"/>
      <w:pPr>
        <w:tabs>
          <w:tab w:val="num" w:pos="454"/>
        </w:tabs>
        <w:ind w:left="454" w:hanging="227"/>
      </w:pPr>
      <w:rPr>
        <w:rFonts w:ascii="Arial" w:hAnsi="Arial" w:hint="default"/>
        <w:color w:val="auto"/>
      </w:rPr>
    </w:lvl>
    <w:lvl w:ilvl="2">
      <w:start w:val="1"/>
      <w:numFmt w:val="bullet"/>
      <w:lvlText w:val=""/>
      <w:lvlJc w:val="left"/>
      <w:pPr>
        <w:tabs>
          <w:tab w:val="num" w:pos="680"/>
        </w:tabs>
        <w:ind w:left="680" w:hanging="226"/>
      </w:pPr>
      <w:rPr>
        <w:rFonts w:ascii="Symbol" w:hAnsi="Symbol" w:hint="default"/>
        <w:color w:val="auto"/>
      </w:rPr>
    </w:lvl>
    <w:lvl w:ilvl="3">
      <w:start w:val="1"/>
      <w:numFmt w:val="bullet"/>
      <w:lvlText w:val="○"/>
      <w:lvlJc w:val="left"/>
      <w:pPr>
        <w:tabs>
          <w:tab w:val="num" w:pos="907"/>
        </w:tabs>
        <w:ind w:left="907" w:hanging="227"/>
      </w:pPr>
      <w:rPr>
        <w:rFonts w:ascii="Arial" w:hAnsi="Arial" w:hint="default"/>
        <w:color w:val="auto"/>
      </w:rPr>
    </w:lvl>
    <w:lvl w:ilvl="4">
      <w:start w:val="1"/>
      <w:numFmt w:val="bullet"/>
      <w:lvlText w:val="▪"/>
      <w:lvlJc w:val="left"/>
      <w:pPr>
        <w:tabs>
          <w:tab w:val="num" w:pos="1134"/>
        </w:tabs>
        <w:ind w:left="1134" w:hanging="227"/>
      </w:pPr>
      <w:rPr>
        <w:rFonts w:ascii="Arial" w:hAnsi="Aria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D3B01E3"/>
    <w:multiLevelType w:val="multilevel"/>
    <w:tmpl w:val="0407001D"/>
    <w:name w:val="2225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E68250A"/>
    <w:multiLevelType w:val="hybridMultilevel"/>
    <w:tmpl w:val="5B261936"/>
    <w:lvl w:ilvl="0" w:tplc="FB84896C">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4" w15:restartNumberingAfterBreak="0">
    <w:nsid w:val="7F9C5679"/>
    <w:multiLevelType w:val="multilevel"/>
    <w:tmpl w:val="416EACEA"/>
    <w:name w:val="2227"/>
    <w:lvl w:ilvl="0">
      <w:start w:val="1"/>
      <w:numFmt w:val="bullet"/>
      <w:lvlText w:val="●"/>
      <w:lvlJc w:val="left"/>
      <w:pPr>
        <w:tabs>
          <w:tab w:val="num" w:pos="454"/>
        </w:tabs>
        <w:ind w:left="454" w:hanging="227"/>
      </w:pPr>
      <w:rPr>
        <w:rFonts w:ascii="Tahoma" w:hAnsi="Tahoma" w:hint="default"/>
        <w:sz w:val="20"/>
      </w:rPr>
    </w:lvl>
    <w:lvl w:ilvl="1">
      <w:start w:val="1"/>
      <w:numFmt w:val="bullet"/>
      <w:lvlText w:val="○"/>
      <w:lvlJc w:val="left"/>
      <w:pPr>
        <w:tabs>
          <w:tab w:val="num" w:pos="908"/>
        </w:tabs>
        <w:ind w:left="908" w:hanging="227"/>
      </w:pPr>
      <w:rPr>
        <w:rFonts w:ascii="Arial" w:hAnsi="Arial" w:hint="default"/>
      </w:rPr>
    </w:lvl>
    <w:lvl w:ilvl="2">
      <w:start w:val="1"/>
      <w:numFmt w:val="bullet"/>
      <w:lvlText w:val="–"/>
      <w:lvlJc w:val="left"/>
      <w:pPr>
        <w:tabs>
          <w:tab w:val="num" w:pos="1362"/>
        </w:tabs>
        <w:ind w:left="1362" w:hanging="227"/>
      </w:pPr>
      <w:rPr>
        <w:rFonts w:ascii="Tahoma" w:hAnsi="Tahoma" w:hint="default"/>
      </w:rPr>
    </w:lvl>
    <w:lvl w:ilvl="3">
      <w:start w:val="1"/>
      <w:numFmt w:val="bullet"/>
      <w:lvlText w:val="○"/>
      <w:lvlJc w:val="left"/>
      <w:pPr>
        <w:tabs>
          <w:tab w:val="num" w:pos="1816"/>
        </w:tabs>
        <w:ind w:left="1816" w:hanging="227"/>
      </w:pPr>
      <w:rPr>
        <w:rFonts w:ascii="Arial" w:hAnsi="Arial" w:hint="default"/>
      </w:rPr>
    </w:lvl>
    <w:lvl w:ilvl="4">
      <w:start w:val="1"/>
      <w:numFmt w:val="bullet"/>
      <w:lvlText w:val="○"/>
      <w:lvlJc w:val="left"/>
      <w:pPr>
        <w:tabs>
          <w:tab w:val="num" w:pos="2270"/>
        </w:tabs>
        <w:ind w:left="2270" w:hanging="227"/>
      </w:pPr>
      <w:rPr>
        <w:rFonts w:ascii="Arial" w:hAnsi="Arial" w:hint="default"/>
      </w:rPr>
    </w:lvl>
    <w:lvl w:ilvl="5">
      <w:start w:val="1"/>
      <w:numFmt w:val="bullet"/>
      <w:lvlText w:val="○"/>
      <w:lvlJc w:val="left"/>
      <w:pPr>
        <w:tabs>
          <w:tab w:val="num" w:pos="2724"/>
        </w:tabs>
        <w:ind w:left="2724" w:hanging="227"/>
      </w:pPr>
      <w:rPr>
        <w:rFonts w:ascii="Arial" w:hAnsi="Arial" w:hint="default"/>
      </w:rPr>
    </w:lvl>
    <w:lvl w:ilvl="6">
      <w:start w:val="1"/>
      <w:numFmt w:val="bullet"/>
      <w:lvlText w:val="○"/>
      <w:lvlJc w:val="left"/>
      <w:pPr>
        <w:tabs>
          <w:tab w:val="num" w:pos="3178"/>
        </w:tabs>
        <w:ind w:left="3178" w:hanging="227"/>
      </w:pPr>
      <w:rPr>
        <w:rFonts w:ascii="Arial" w:hAnsi="Arial" w:hint="default"/>
      </w:rPr>
    </w:lvl>
    <w:lvl w:ilvl="7">
      <w:start w:val="1"/>
      <w:numFmt w:val="bullet"/>
      <w:lvlText w:val="○"/>
      <w:lvlJc w:val="left"/>
      <w:pPr>
        <w:tabs>
          <w:tab w:val="num" w:pos="3632"/>
        </w:tabs>
        <w:ind w:left="3632" w:hanging="227"/>
      </w:pPr>
      <w:rPr>
        <w:rFonts w:ascii="Arial" w:hAnsi="Arial" w:hint="default"/>
      </w:rPr>
    </w:lvl>
    <w:lvl w:ilvl="8">
      <w:start w:val="1"/>
      <w:numFmt w:val="bullet"/>
      <w:lvlText w:val="○"/>
      <w:lvlJc w:val="left"/>
      <w:pPr>
        <w:tabs>
          <w:tab w:val="num" w:pos="4086"/>
        </w:tabs>
        <w:ind w:left="4086" w:hanging="227"/>
      </w:pPr>
      <w:rPr>
        <w:rFonts w:ascii="Arial" w:hAnsi="Arial" w:hint="default"/>
      </w:rPr>
    </w:lvl>
  </w:abstractNum>
  <w:num w:numId="1">
    <w:abstractNumId w:val="3"/>
  </w:num>
  <w:num w:numId="2">
    <w:abstractNumId w:val="0"/>
  </w:num>
  <w:num w:numId="3">
    <w:abstractNumId w:val="25"/>
  </w:num>
  <w:num w:numId="4">
    <w:abstractNumId w:val="38"/>
  </w:num>
  <w:num w:numId="5">
    <w:abstractNumId w:val="2"/>
  </w:num>
  <w:num w:numId="6">
    <w:abstractNumId w:val="1"/>
  </w:num>
  <w:num w:numId="7">
    <w:abstractNumId w:val="26"/>
  </w:num>
  <w:num w:numId="8">
    <w:abstractNumId w:val="10"/>
  </w:num>
  <w:num w:numId="9">
    <w:abstractNumId w:val="24"/>
  </w:num>
  <w:num w:numId="10">
    <w:abstractNumId w:val="6"/>
  </w:num>
  <w:num w:numId="11">
    <w:abstractNumId w:val="36"/>
  </w:num>
  <w:num w:numId="12">
    <w:abstractNumId w:val="36"/>
  </w:num>
  <w:num w:numId="13">
    <w:abstractNumId w:val="33"/>
  </w:num>
  <w:num w:numId="14">
    <w:abstractNumId w:val="24"/>
  </w:num>
  <w:num w:numId="15">
    <w:abstractNumId w:val="16"/>
  </w:num>
  <w:num w:numId="16">
    <w:abstractNumId w:val="41"/>
  </w:num>
  <w:num w:numId="17">
    <w:abstractNumId w:val="8"/>
  </w:num>
  <w:num w:numId="18">
    <w:abstractNumId w:val="43"/>
  </w:num>
  <w:num w:numId="19">
    <w:abstractNumId w:val="40"/>
  </w:num>
  <w:num w:numId="20">
    <w:abstractNumId w:val="12"/>
  </w:num>
  <w:num w:numId="21">
    <w:abstractNumId w:val="4"/>
  </w:num>
  <w:num w:numId="22">
    <w:abstractNumId w:val="29"/>
  </w:num>
  <w:num w:numId="23">
    <w:abstractNumId w:val="34"/>
  </w:num>
  <w:num w:numId="24">
    <w:abstractNumId w:val="39"/>
  </w:num>
  <w:num w:numId="25">
    <w:abstractNumId w:val="37"/>
  </w:num>
  <w:num w:numId="26">
    <w:abstractNumId w:val="23"/>
  </w:num>
  <w:numIdMacAtCleanup w:val="18"/>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jandro Valverde">
    <w15:presenceInfo w15:providerId="Windows Live" w15:userId="c958a437d2e395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nforcement="0"/>
  <w:autoFormatOverride/>
  <w:defaultTabStop w:val="709"/>
  <w:hyphenationZone w:val="425"/>
  <w:drawingGridHorizontalSpacing w:val="100"/>
  <w:displayHorizontalDrawingGridEvery w:val="2"/>
  <w:noPunctuationKerning/>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awAttachedTemplate" w:val="MSH MASTER GENERAL.OWS"/>
    <w:docVar w:name="OawBuiltInDocProps" w:val="&lt;OawBuiltInDocProps&gt;&lt;default profileUID=&quot;0&quot;&gt;&lt;word&gt;&lt;title&gt;&lt;/title&gt;&lt;subject&gt;&lt;/subject&gt;&lt;author&gt;&lt;/author&gt;&lt;manager&gt;&lt;/manager&gt;&lt;company&gt;&lt;/company&gt;&lt;category&gt;&lt;/category&gt;&lt;keywords&gt;&lt;/keywords&gt;&lt;comments&gt;&lt;/comments&gt;&lt;hyperlinkBase&gt;&lt;/hyperlinkBase&gt;&lt;contentType&gt;&lt;/contentType&gt;&lt;contentStatus&gt;&lt;/contentStatus&gt;&lt;language&gt;&lt;/language&gt;&lt;documentVersion&gt;&lt;/documentVersion&gt;&lt;fileName&gt;&lt;/fileName&gt;&lt;/word&gt;&lt;/default&gt;&lt;/OawBuiltInDocProps&gt;_x000d_"/>
    <w:docVar w:name="OawCreatedWithOfficeatworkVersion" w:val="4.3 SP2 (4.3.3384)"/>
    <w:docVar w:name="OawCreatedWithProjectID" w:val="marenco"/>
    <w:docVar w:name="OawCreatedWithProjectVersion" w:val="1"/>
    <w:docVar w:name="oawDefinitionTmpl" w:val="&lt;document&gt;&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Bookmark name=&quot;Text&quot;&gt;&lt;profile type=&quot;default&quot; UID=&quot;&quot; sameAsDefault=&quot;0&quot;&gt;&lt;/profile&gt;&lt;/OawBookmark&gt;_x000d__x0009_&lt;OawDocProperty name=&quot;Doc.Status&quot;&gt;&lt;profile type=&quot;default&quot; UID=&quot;&quot; sameAsDefault=&quot;0&quot;&gt;&lt;documentProperty UID=&quot;2003060614150123456789&quot; dataSourceUID=&quot;2003060614150123456789&quot;/&gt;&lt;type type=&quot;OawLanguage&quot;&gt;&lt;OawLanguage UID=&quot;Doc.Status&quot;/&gt;&lt;/type&gt;&lt;/profile&gt;&lt;/OawDocProperty&gt;_x000d__x0009_&lt;OawDocProperty name=&quot;Doc.NameFunction&quot;&gt;&lt;profile type=&quot;default&quot; UID=&quot;&quot; sameAsDefault=&quot;0&quot;&gt;&lt;documentProperty UID=&quot;2003060614150123456789&quot; dataSourceUID=&quot;2003060614150123456789&quot;/&gt;&lt;type type=&quot;OawLanguage&quot;&gt;&lt;OawLanguage UID=&quot;Doc.NameFunction&quot;/&gt;&lt;/type&gt;&lt;/profile&gt;&lt;/OawDocProperty&gt;_x000d__x0009_&lt;OawDocProperty name=&quot;Doc.Date&quot;&gt;&lt;profile type=&quot;default&quot; UID=&quot;&quot; sameAsDefault=&quot;0&quot;&gt;&lt;documentProperty UID=&quot;2003060614150123456789&quot; dataSourceUID=&quot;2003060614150123456789&quot;/&gt;&lt;type type=&quot;OawLanguage&quot;&gt;&lt;OawLanguage UID=&quot;Doc.Date&quot;/&gt;&lt;/type&gt;&lt;/profile&gt;&lt;/OawDocProperty&gt;_x000d__x0009_&lt;OawDocProperty name=&quot;Doc.DS&quot;&gt;&lt;profile type=&quot;default&quot; UID=&quot;&quot; sameAsDefault=&quot;0&quot;&gt;&lt;documentProperty UID=&quot;2003060614150123456789&quot; dataSourceUID=&quot;2003060614150123456789&quot;/&gt;&lt;type type=&quot;OawLanguage&quot;&gt;&lt;OawLanguage UID=&quot;Doc.DS&quot;/&gt;&lt;/type&gt;&lt;/profile&gt;&lt;/OawDocProperty&gt;_x000d__x0009_&lt;OawDocProperty name=&quot;Doc.DocumentDescription&quot;&gt;&lt;profile type=&quot;default&quot; UID=&quot;&quot; sameAsDefault=&quot;0&quot;&gt;&lt;documentProperty UID=&quot;2003060614150123456789&quot; dataSourceUID=&quot;2003060614150123456789&quot;/&gt;&lt;type type=&quot;OawLanguage&quot;&gt;&lt;OawLanguage UID=&quot;Doc.DocumentDescription&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Doc.Type&quot;&gt;&lt;profile type=&quot;default&quot; UID=&quot;&quot; sameAsDefault=&quot;0&quot;&gt;&lt;documentProperty UID=&quot;2003060614150123456789&quot; dataSourceUID=&quot;2003060614150123456789&quot;/&gt;&lt;type type=&quot;OawLanguage&quot;&gt;&lt;OawLanguage UID=&quot;Doc.Type&quot;/&gt;&lt;/type&gt;&lt;/profile&gt;&lt;/OawDocProperty&gt;_x000d__x0009_&lt;OawDocProperty name=&quot;Doc.Part&quot;&gt;&lt;profile type=&quot;default&quot; UID=&quot;&quot; sameAsDefault=&quot;0&quot;&gt;&lt;documentProperty UID=&quot;2003060614150123456789&quot; dataSourceUID=&quot;2003060614150123456789&quot;/&gt;&lt;type type=&quot;OawLanguage&quot;&gt;&lt;OawLanguage UID=&quot;Doc.Part&quot;/&gt;&lt;/type&gt;&lt;/profile&gt;&lt;/OawDocProperty&gt;_x000d__x0009_&lt;OawDocProperty name=&quot;Doc.Version&quot;&gt;&lt;profile type=&quot;default&quot; UID=&quot;&quot; sameAsDefault=&quot;0&quot;&gt;&lt;documentProperty UID=&quot;2003060614150123456789&quot; dataSourceUID=&quot;2003060614150123456789&quot;/&gt;&lt;type type=&quot;OawLanguage&quot;&gt;&lt;OawLanguage UID=&quot;Doc.Version&quot;/&gt;&lt;/type&gt;&lt;/profile&gt;&lt;/OawDocProperty&gt;_x000d__x0009_&lt;OawDocProperty name=&quot;Doc.Revision&quot;&gt;&lt;profile type=&quot;default&quot; UID=&quot;&quot; sameAsDefault=&quot;0&quot;&gt;&lt;documentProperty UID=&quot;2003060614150123456789&quot; dataSourceUID=&quot;2003060614150123456789&quot;/&gt;&lt;type type=&quot;OawLanguage&quot;&gt;&lt;OawLanguage UID=&quot;Doc.Revision&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Doc.CopyrightText&quot;&gt;&lt;profile type=&quot;default&quot; UID=&quot;&quot; sameAsDefault=&quot;0&quot;&gt;&lt;documentProperty UID=&quot;2003060614150123456789&quot; dataSourceUID=&quot;2003060614150123456789&quot;/&gt;&lt;type type=&quot;OawLanguage&quot;&gt;&lt;OawLanguage UID=&quot;Doc.CopyrightText&quot;/&gt;&lt;/type&gt;&lt;/profile&gt;&lt;/OawDocProperty&gt;_x000d__x0009_&lt;OawDocProperty name=&quot;Organisation.CopyrightText&quot;&gt;&lt;profile type=&quot;default&quot; UID=&quot;&quot; sameAsDefault=&quot;0&quot;&gt;&lt;documentProperty UID=&quot;2002122011014149059130932&quot; dataSourceUID=&quot;prj.2003050916522158373536&quot;/&gt;&lt;type type=&quot;OawDatabase&quot;&gt;&lt;OawDatabase table=&quot;Data&quot; field=&quot;CopyrightText&quot;/&gt;&lt;/type&gt;&lt;/profile&gt;&lt;/OawDocProperty&gt;_x000d__x0009_&lt;OawInlineAnchor name=&quot;Logo1stPage&quot;&gt;&lt;profile type=&quot;default&quot; UID=&quot;&quot; sameAsDefault=&quot;0&quot;&gt;&lt;/profile&gt;&lt;/OawInlineAnchor&gt;_x000d__x0009_&lt;OawPicture name=&quot;LogoPn&quot;&gt;&lt;profile type=&quot;default&quot; UID=&quot;&quot; sameAsDefault=&quot;0&quot;&gt;&lt;format UID=&quot;2014010614033807788255&quot; top=&quot;0&quot; left=&quot;0&quot; relativeHorizontalPosition=&quot;1&quot; relativeVerticalPosition=&quot;1&quot; horizontalAdjustment=&quot;0&quot; verticalAdjustment=&quot;0&quot; anchorBookmark=&quot;&quot; inlineAnchorBookmark=&quot;LogoPn&quot;/&gt;&lt;documentProperty UID=&quot;2002122011014149059130932&quot; dataSourceUID=&quot;prj.2003050916522158373536&quot;/&gt;&lt;type type=&quot;OawDatabase&quot;&gt;&lt;OawDatabase table=&quot;Data&quot; field=&quot;WdA4LogoColorPortrait&quot;/&gt;&lt;/type&gt;&lt;/profile&gt;&lt;/OawPicture&gt;_x000d__x0009_&lt;OawInlineAnchor name=&quot;LogoPn&quot;&gt;&lt;profile type=&quot;default&quot; UID=&quot;&quot; sameAsDefault=&quot;0&quot;&gt;&lt;/profile&gt;&lt;/OawInlineAnchor&gt;_x000d__x0009_&lt;OawPicture name=&quot;Logo1stPage&quot;&gt;&lt;profile type=&quot;default&quot; UID=&quot;&quot; sameAsDefault=&quot;0&quot;&gt;&lt;format UID=&quot;2014010614212057180050&quot; top=&quot;0&quot; left=&quot;0&quot; relativeHorizontalPosition=&quot;1&quot; relativeVerticalPosition=&quot;1&quot; horizontalAdjustment=&quot;0&quot; verticalAdjustment=&quot;0&quot; anchorBookmark=&quot;&quot; inlineAnchorBookmark=&quot;Logo1stPage&quot;/&gt;&lt;documentProperty UID=&quot;2002122011014149059130932&quot; dataSourceUID=&quot;prj.2003050916522158373536&quot;/&gt;&lt;type type=&quot;OawDatabase&quot;&gt;&lt;OawDatabase table=&quot;Data&quot; field=&quot;WdA4LogoColorPortrait&quot;/&gt;&lt;/type&gt;&lt;/profile&gt;&lt;/OawPicture&gt;_x000d__x0009_&lt;OawBookmark name=&quot;TitelSeite&quot;&gt;&lt;profile type=&quot;default&quot; UID=&quot;&quot; sameAsDefault=&quot;0&quot;&gt;&lt;/profile&gt;&lt;/OawBookmark&gt;_x000d_&lt;/document&gt;_x000d_"/>
    <w:docVar w:name="OawDialog" w:val="&lt;empty/&gt;"/>
    <w:docVar w:name="OawDistributionEnabled" w:val="&lt;empty/&gt;"/>
    <w:docVar w:name="OawDocProp.2002122011014149059130932" w:val="&lt;source&gt;&lt;Fields List=&quot;CopyrightText|WdA4LogoColorPortrait&quot;/&gt;&lt;profile type=&quot;default&quot; UID=&quot;&quot; sameAsDefault=&quot;0&quot;&gt;&lt;OawDocProperty name=&quot;Organisation.CopyrightText&quot; field=&quot;CopyrightText&quot;/&gt;&lt;OawPicture name=&quot;LogoPn&quot; field=&quot;WdA4LogoColorPortrait&quot; UID=&quot;2014010614033807788255&quot; top=&quot;0&quot; left=&quot;0&quot; relativeHorizontalPosition=&quot;1&quot; relativeVerticalPosition=&quot;1&quot; horizontalAdjustment=&quot;0&quot; verticalAdjustment=&quot;0&quot; anchorBookmark=&quot;&quot; inlineAnchorBookmark=&quot;LogoPn&quot;/&gt;&lt;OawPicture name=&quot;Logo1stPage&quot; field=&quot;WdA4LogoColorPortrait&quot; UID=&quot;2014010614212057180050&quot; top=&quot;0&quot; left=&quot;0&quot; relativeHorizontalPosition=&quot;1&quot; relativeVerticalPosition=&quot;1&quot; horizontalAdjustment=&quot;0&quot; verticalAdjustment=&quot;0&quot; anchorBookmark=&quot;&quot; inlineAnchorBookmark=&quot;Logo1stPage&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tatus&quot; field=&quot;Doc.Status&quot;/&gt;&lt;OawDocProperty name=&quot;Doc.NameFunction&quot; field=&quot;Doc.NameFunction&quot;/&gt;&lt;OawDocProperty name=&quot;Doc.Date&quot; field=&quot;Doc.Date&quot;/&gt;&lt;OawDocProperty name=&quot;Doc.DS&quot; field=&quot;Doc.DS&quot;/&gt;&lt;OawDocProperty name=&quot;Doc.DocumentDescription&quot; field=&quot;Doc.DocumentDescription&quot;/&gt;&lt;OawDocProperty name=&quot;Doc.Document&quot; field=&quot;Doc.Document&quot;/&gt;&lt;OawDocProperty name=&quot;Doc.Type&quot; field=&quot;Doc.Type&quot;/&gt;&lt;OawDocProperty name=&quot;Doc.Part&quot; field=&quot;Doc.Part&quot;/&gt;&lt;OawDocProperty name=&quot;Doc.Version&quot; field=&quot;Doc.Version&quot;/&gt;&lt;OawDocProperty name=&quot;Doc.Revision&quot; field=&quot;Doc.Revision&quot;/&gt;&lt;OawDocProperty name=&quot;Doc.Page&quot; field=&quot;Doc.Page&quot;/&gt;&lt;OawDocProperty name=&quot;Doc.CopyrightText&quot; field=&quot;Doc.CopyrightText&quot;/&gt;&lt;/profile&gt;&lt;/source&gt;"/>
    <w:docVar w:name="OawDocPropSource" w:val="&lt;Profile SelectedUID=&quot;&quot;&gt;&lt;DocProp UID=&quot;2002122011014149059130932&quot; EntryUID=&quot;2013101110302626799022&quot;&gt;&lt;Field Name=&quot;IDName&quot; Value=&quot;Marenco Swisshelicopter AG&quot;/&gt;&lt;Field Name=&quot;Organisation&quot; Value=&quot;Marenco Swisshelicopter AG&quot;/&gt;&lt;Field Name=&quot;Department&quot; Value=&quot;&quot;/&gt;&lt;Field Name=&quot;Address1&quot; Value=&quot;&quot;/&gt;&lt;Field Name=&quot;Address2&quot; Value=&quot;&quot;/&gt;&lt;Field Name=&quot;Address3&quot; Value=&quot;&quot;/&gt;&lt;Field Name=&quot;Address4&quot; Value=&quot;&quot;/&gt;&lt;Field Name=&quot;Address5&quot; Value=&quot;&quot;/&gt;&lt;Field Name=&quot;Address6&quot; Value=&quot;&quot;/&gt;&lt;Field Name=&quot;AdressSingleLine&quot; Value=&quot;Dorfstrasse 57&quot;/&gt;&lt;Field Name=&quot;PostalCode&quot; Value=&quot;8330&quot;/&gt;&lt;Field Name=&quot;Telefon&quot; Value=&quot;044 552 33 33&quot;/&gt;&lt;Field Name=&quot;Fax&quot; Value=&quot;044 552 33 66&quot;/&gt;&lt;Field Name=&quot;Country&quot; Value=&quot;Switzerland&quot;/&gt;&lt;Field Name=&quot;Email&quot; Value=&quot;&quot;/&gt;&lt;Field Name=&quot;Internet&quot; Value=&quot;www.marenco-swisshelicopter.ch&quot;/&gt;&lt;Field Name=&quot;City&quot; Value=&quot;Pfäffikon ZH&quot;/&gt;&lt;Field Name=&quot;Footer1&quot; Value=&quot;The Helicopter Company&quot;/&gt;&lt;Field Name=&quot;Footer2&quot; Value=&quot;&quot;/&gt;&lt;Field Name=&quot;Footer3&quot; Value=&quot;&quot;/&gt;&lt;Field Name=&quot;Footer4&quot; Value=&quot;&quot;/&gt;&lt;Field Name=&quot;WdA4LogoColorPortrait&quot; Value=&quot;%Logos%\marenco_swisshelicopter_Logo.jpg&quot;/&gt;&lt;Field Name=&quot;WdA4LogoBlackWhitePortrait&quot; Value=&quot;&quot;/&gt;&lt;Field Name=&quot;WdA4LogoColorQuer&quot; Value=&quot;%Logos%\marenco_swisshelicopter_Logo.jpg&quot;/&gt;&lt;Field Name=&quot;WdA4LogoBlackWhiteQuer&quot; Value=&quot;&quot;/&gt;&lt;Field Name=&quot;CopyrightText&quot; Value=&quot;© Marenco Swisshelicopter AG&quot;/&gt;&lt;Field Name=&quot;PpLogo169&quot; Value=&quot;%Logos%\PP_169_marenco_swisshelicopter.png&quot;/&gt;&lt;Field Name=&quot;PpLogo43&quot; Value=&quot;%Logos%\PP_43_marenco_swisshelicopter.png&quot;/&gt;&lt;Field Name=&quot;PpLogoFullSize43&quot; Value=&quot;%Logos%\PP_FullSize_43_marenco_swisshelicopter.png&quot;/&gt;&lt;Field Name=&quot;PpLogoFullSize169&quot; Value=&quot;%Logos%\PP_FullSize_169_marenco_swisshelicopter.png&quot;/&gt;&lt;Field Name=&quot;PpThemesDefault&quot; Value=&quot;%Themes%\MXX.thmx&quot;/&gt;&lt;Field Name=&quot;PpThemes169Default&quot; Value=&quot;%Themes%\MXX169.thmx&quot;/&gt;&lt;Field Name=&quot;PpThemesPresentation&quot; Value=&quot;%Themes%\MXX.thmx;%Themes%\MXX169.thmx&quot;/&gt;&lt;Field Name=&quot;PpThemesSlide&quot; Value=&quot;%Themes%\MXX.thmx;%Themes%\MXX169.thmx&quot;/&gt;&lt;Field Name=&quot;PpThemesObject&quot; Value=&quot;%Themes%\MXX.thmx;%Themes%\MXX169.thmx&quot;/&gt;&lt;Field Name=&quot;Data_UID&quot; Value=&quot;2013101110302626799022&quot;/&gt;&lt;Field Name=&quot;Field_Name&quot; Value=&quot;Organisation&quot;/&gt;&lt;Field Name=&quot;Field_UID&quot; Value=&quot;20030218192812312660470231&quot;/&gt;&lt;Field Name=&quot;ML_LCID&quot; Value=&quot;2057&quot;/&gt;&lt;Field Name=&quot;ML_Value&quot; Value=&quot;&quot;/&gt;&lt;/DocProp&gt;&lt;DocProp UID=&quot;2006040509495284662868&quot; EntryUID=&quot;030320141718265&quot;&gt;&lt;Field Name=&quot;IDName&quot; Value=&quot;Platzhalter&quot;/&gt;&lt;Field Name=&quot;Name&quot; Value=&quot;&amp;lt;Name&amp;gt;&quot;/&gt;&lt;Field Name=&quot;PersonalNumber&quot; Value=&quot;&amp;lt;PersNr&amp;gt;&quot;/&gt;&lt;Field Name=&quot;DirectPhone&quot; Value=&quot;&amp;lt;Telefon&amp;gt;&quot;/&gt;&lt;Field Name=&quot;DirectFax&quot; Value=&quot;&amp;lt;Fax&amp;gt;&quot;/&gt;&lt;Field Name=&quot;Mobile&quot; Value=&quot;&amp;lt;Mobile&amp;gt;&quot;/&gt;&lt;Field Name=&quot;EMail&quot; Value=&quot;&amp;lt;Mail&amp;gt;&quot;/&gt;&lt;Field Name=&quot;Function&quot; Value=&quot;&amp;lt;Position&amp;gt;&quot;/&gt;&lt;Field Name=&quot;SignatureLowResColor&quot; Value=&quot;&quot;/&gt;&lt;Field Name=&quot;SignatureHighResColor&quot; Value=&quot;&quot;/&gt;&lt;Field Name=&quot;SignatureHighResBW&quot; Value=&quot;&quot;/&gt;&lt;Field Name=&quot;SignatureLowResBW&quot; Value=&quot;&quot;/&gt;&lt;Field Name=&quot;Initials&quot; Value=&quot;&amp;lt;Initials&amp;gt;&quot;/&gt;&lt;Field Name=&quot;Data_UID&quot; Value=&quot;030320141718265&quot;/&gt;&lt;Field Name=&quot;Field_Name&quot; Value=&quot;&quot;/&gt;&lt;Field Name=&quot;Field_UID&quot; Value=&quot;&quot;/&gt;&lt;Field Name=&quot;ML_LCID&quot; Value=&quot;&quot;/&gt;&lt;Field Name=&quot;ML_Value&quot; Value=&quot;&quot;/&gt;&lt;/DocProp&gt;&lt;DocProp UID=&quot;200212191811121321310321301031x&quot; EntryUID=&quot;030320141718265&quot;&gt;&lt;Field Name=&quot;IDName&quot; Value=&quot;Platzhalter&quot;/&gt;&lt;Field Name=&quot;Name&quot; Value=&quot;&amp;lt;Name&amp;gt;&quot;/&gt;&lt;Field Name=&quot;PersonalNumber&quot; Value=&quot;&amp;lt;PersNr&amp;gt;&quot;/&gt;&lt;Field Name=&quot;DirectPhone&quot; Value=&quot;&amp;lt;Telefon&amp;gt;&quot;/&gt;&lt;Field Name=&quot;DirectFax&quot; Value=&quot;&amp;lt;Fax&amp;gt;&quot;/&gt;&lt;Field Name=&quot;Mobile&quot; Value=&quot;&amp;lt;Mobile&amp;gt;&quot;/&gt;&lt;Field Name=&quot;EMail&quot; Value=&quot;&amp;lt;Mail&amp;gt;&quot;/&gt;&lt;Field Name=&quot;Function&quot; Value=&quot;&amp;lt;Position&amp;gt;&quot;/&gt;&lt;Field Name=&quot;SignatureLowResColor&quot; Value=&quot;&quot;/&gt;&lt;Field Name=&quot;SignatureHighResColor&quot; Value=&quot;&quot;/&gt;&lt;Field Name=&quot;SignatureHighResBW&quot; Value=&quot;&quot;/&gt;&lt;Field Name=&quot;SignatureLowResBW&quot; Value=&quot;&quot;/&gt;&lt;Field Name=&quot;Initials&quot; Value=&quot;&amp;lt;Initials&amp;gt;&quot;/&gt;&lt;Field Name=&quot;Data_UID&quot; Value=&quot;030320141718265&quot;/&gt;&lt;Field Name=&quot;Field_Name&quot; Value=&quot;&quot;/&gt;&lt;Field Name=&quot;Field_UID&quot; Value=&quot;&quot;/&gt;&lt;Field Name=&quot;ML_LCID&quot; Value=&quot;&quot;/&gt;&lt;Field Name=&quot;ML_Value&quot; Value=&quot;&quot;/&gt;&lt;/DocProp&gt;&lt;DocProp UID=&quot;2003080714212273705547&quot; EntryUID=&quot;&quot; UserInformation=&quot;Data from SAP&quot; Interface=&quot;-1&quot;&gt;&lt;/DocProp&gt;&lt;DocProp UID=&quot;2002122010583847234010578&quot; EntryUID=&quot;2003121817293296325874&quot;&gt;&lt;Field Name=&quot;IDName&quot; Value=&quot;(Leer)&quot;/&gt;&lt;/DocProp&gt;&lt;DocProp UID=&quot;2003061115381095709037&quot; EntryUID=&quot;2003121817293296325874&quot;&gt;&lt;Field Name=&quot;IDName&quot; Value=&quot;(Leer)&quot;/&gt;&lt;/DocProp&gt;&lt;DocProp UID=&quot;2004112217333376588294&quot; EntryUID=&quot;&quot; UserInformation=&quot;Data from SAP&quot; Interface=&quot;-1&quot;&gt;&lt;/DocProp&gt;&lt;DocProp UID=&quot;2004112217290390304928&quot; EntryUID=&quot;&quot; UserInformation=&quot;Data from SAP&quot; Interface=&quot;-1&quot;&gt;&lt;/DocProp&gt;&lt;DocProp UID=&quot;2009082513331568340343&quot; EntryUID=&quot;&quot; UserInformation=&quot;Data from SAP&quot; Interface=&quot;-1&quot;&gt;&lt;/DocProp&gt;&lt;/Profile&gt;_x000d_"/>
    <w:docVar w:name="OawDocumentLanguageID" w:val="2057"/>
    <w:docVar w:name="OawFormulas2InDocument" w:val="-1"/>
    <w:docVar w:name="OawFormulasInDocument" w:val="-1"/>
    <w:docVar w:name="OawMenusDef" w:val="&lt;MenusDef xmlns:xsi=&quot;http://www.w3.org/2001/XMLSchema-instance&quot; xsi:noNamespaceSchemaLocation=&quot;MenusDef_1.xsd&quot; SchemaVersion=&quot;1&quot;&gt;_x000d_&lt;Item Type=&quot;SubMenu&quot; IDName=&quot;CharacterStyles&quot;&gt;_x000d_&lt;Item Type=&quot;Button&quot; IDName=&quot;DefaultParagraphFont&quot;  Icon=&quot;3114&quot; Label=&quot;&amp;lt;translate&amp;gt;Style.DefaultParagraphFont&amp;lt;/translate&amp;gt;&quot; Command=&quot;StyleApply&quot; Parameter=&quot;-66&quot;/&gt;_x000d_&lt;Item Type=&quot;Button&quot; IDName=&quot;Emphasis&quot;  Icon=&quot;3114&quot; Label=&quot;&amp;lt;translate&amp;gt;Style.Emphasis&amp;lt;/translate&amp;gt;&quot; Command=&quot;StyleApply&quot; Parameter=&quot;-88&quot;/&gt;_x000d_&lt;Item Type=&quot;Button&quot; IDName=&quot;Italic&quot;  Icon=&quot;3114&quot; Label=&quot;&amp;lt;translate&amp;gt;Style.Italic&amp;lt;/translate&amp;gt;&quot; Command=&quot;StyleApply&quot; Parameter=&quot;-89&quot;/&gt;_x000d_&lt;/Item&gt;_x000d_&lt;Item Type=&quot;SubMenu&quot; IDName=&quot;TextStyles&quot;&gt;_x000d_&lt;Item Type=&quot;Button&quot; IDName=&quot;Normal&quot; Icon=&quot;3546&quot; Label=&quot;&amp;lt;translate&amp;gt;Style.Normal&amp;lt;/translate&amp;gt;&quot; Command=&quot;StyleApply&quot; Parameter=&quot;-1&quot;/&gt;_x000d_&lt;Item Type=&quot;Button&quot; IDName=&quot;Table&quot; Icon=&quot;3546&quot; Label=&quot;Tabelle&quot; Command=&quot;StyleApply&quot; Parameter=&quot;MS-Tabelle2&quot;/&gt;_x000d_&lt;/Item&gt;_x000d_&lt;Item Type=&quot;SubMenu&quot; IDName=&quot;StructureStyles&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 Type=&quot;Button&quot; IDName=&quot;Heading4&quot; Icon=&quot;3546&quot; Label=&quot;&amp;lt;translate&amp;gt;Style.Heading4&amp;lt;/translate&amp;gt;&quot; Command=&quot;StyleApply&quot; Parameter=&quot;-5&quot;/&gt;_x000d_&lt;Item Type=&quot;Button&quot; IDName=&quot;Heading5&quot; Icon=&quot;3546&quot; Label=&quot;&amp;lt;translate&amp;gt;Style.Heading5&amp;lt;/translate&amp;gt;&quot; Command=&quot;StyleApply&quot; Parameter=&quot;-6&quot;/&gt;_x000d_&lt;Item Type=&quot;Button&quot; IDName=&quot;Heading6&quot; Icon=&quot;3546&quot; Label=&quot;&amp;lt;translate&amp;gt;Style.Heading6&amp;lt;/translate&amp;gt;&quot; Command=&quot;StyleApply&quot; Parameter=&quot;-7&quot;/&gt;_x000d_&lt;/Item&gt;_x000d_&lt;Item Type=&quot;SubMenu&quot; IDName=&quot;ListStyles&quot;&gt;_x000d_&lt;Item Type=&quot;Button&quot; IDName=&quot;ListWithSymbols&quot; Icon=&quot;3546&quot; Label=&quot;Auflistung&quot; Command=&quot;StyleApply&quot; Parameter=&quot;MS-Auflistung1&quot;/&gt;_x000d_&lt;Item Type=&quot;Button&quot; IDName=&quot;ListWithNumbers&quot; Icon=&quot;3546&quot; Label=&quot;Aufzählung&quot; Command=&quot;StyleApply&quot; Parameter=&quot;MS-Aufzählung1&quot;/&gt;_x000d_&lt;Item Type=&quot;Button&quot; IDName=&quot;ListWithSymbolsTable&quot; Icon=&quot;3546&quot; Label=&quot;Auflistung in Tabelle&quot; Command=&quot;StyleApply&quot; Parameter=&quot;MS-AuflistungTabelle1&quot;/&gt;_x000d_&lt;Item Type=&quot;Button&quot; IDName=&quot;ListWithNumbersTable&quot; Icon=&quot;3546&quot; Label=&quot;Aufzählung in Tabelle&quot; Command=&quot;StyleApply&quot; Parameter=&quot;MS-AufzählungTabelle1&quot;/&gt;_x000d_&lt;/Item&gt;_x000d_&lt;/MenusDef&gt;"/>
    <w:docVar w:name="OawOMS" w:val="&lt;OawOMS&gt;&lt;/OawOMS&gt;_x000d_"/>
    <w:docVar w:name="oawPaperSize" w:val="7"/>
    <w:docVar w:name="OawProjectID" w:val="marenco"/>
    <w:docVar w:name="OawRecipients" w:val="&lt;?xml version=&quot;1.0&quot;?&gt;_x000d_&lt;Recipients&gt;&lt;Recipient&gt;&lt;UID&gt;2014101315493473069057&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CompleteAddressImported/&gt;&lt;/Recipient&gt;&lt;/Recipients&gt;_x000d_"/>
    <w:docVar w:name="OawScriptor" w:val="&lt;?xml version=&quot;1.0&quot;?&gt;_x000d_&lt;scriptor xmlns:xsi=&quot;http://www.w3.org/2001/XMLSchema-instance&quot; xsi:noNamespaceSchemaLocation=&quot;Scriptor_1.xsd&quot; SchemaVersion=&quot;1&quot;&gt;&lt;/scriptor&gt;_x000d_"/>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lectedSource.2009082513331568340343" w:val="&lt;empty/&gt;"/>
    <w:docVar w:name="OawTemplateProperties" w:val="password:=&lt;Semicolon/&gt;MnO`rrvnqc.=;jumpToFirstField:=0;dotReverenceRemove:=0;resizeA4Letter:=0;unpdateDocPropsOnNewOnly:=0;showAllNoteItems:=0;CharCodeChecked:=;CharCodeUnchecked:=;WizardSteps:=0|1;DocumentTitle:=;DisplayName:=;ID:=;protectionType:=-1;"/>
    <w:docVar w:name="OawTemplatePropertiesXML" w:val="&lt;?xml version=&quot;1.0&quot;?&gt;_x000d_&lt;TemplateProperties&gt;&lt;RecipientFields&gt;&lt;/RecipientFields&gt;&lt;ProtectionType&gt;-1&lt;/ProtectionType&gt;&lt;Password&gt;&lt;/Password&gt;&lt;Validation&gt;&lt;/Validation&gt;_x000d_&lt;WhereClause&gt;&lt;/WhereClause&gt;&lt;/TemplateProperties&gt;"/>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TitelSeite&quot; Label=&quot;TitelSeite&quot;/&gt;_x000d_&lt;Bookmark Name=&quot;Text&quot; Label=&quot;&amp;lt;translate&amp;gt;SmartTemplate.Text&amp;lt;/translate&amp;gt;&quot;/&gt;_x000d_&lt;/TemplPropsStm&gt;"/>
    <w:docVar w:name="OawVersionPicture.2014010614033807788255" w:val="marenco_swisshelicopter_Logo.jpg;2014.01.06-16:34:48"/>
    <w:docVar w:name="OawVersionPicture.2014010614212057180050" w:val="marenco_swisshelicopter_Logo.jpg;2014.01.06-16:34:48"/>
    <w:docVar w:name="OawVersionPictureInline.2014010614033807788255" w:val="marenco_swisshelicopter_Logo.jpg;2014.01.06-16:34:48"/>
    <w:docVar w:name="OawVersionPictureInline.2014010614212057180050" w:val="marenco_swisshelicopter_Logo.jpg;2014.01.06-16:34:48"/>
  </w:docVars>
  <w:rsids>
    <w:rsidRoot w:val="00C77855"/>
    <w:rsid w:val="00002E60"/>
    <w:rsid w:val="00004BC3"/>
    <w:rsid w:val="00004DDA"/>
    <w:rsid w:val="00005A8A"/>
    <w:rsid w:val="0000617A"/>
    <w:rsid w:val="00006AA5"/>
    <w:rsid w:val="00012927"/>
    <w:rsid w:val="00014635"/>
    <w:rsid w:val="000150B4"/>
    <w:rsid w:val="000157BB"/>
    <w:rsid w:val="000209D8"/>
    <w:rsid w:val="00022A5F"/>
    <w:rsid w:val="00025DE9"/>
    <w:rsid w:val="00026D26"/>
    <w:rsid w:val="00027FDE"/>
    <w:rsid w:val="00031119"/>
    <w:rsid w:val="00034376"/>
    <w:rsid w:val="00036C2F"/>
    <w:rsid w:val="000379FE"/>
    <w:rsid w:val="000413B3"/>
    <w:rsid w:val="000415F4"/>
    <w:rsid w:val="00041706"/>
    <w:rsid w:val="00043696"/>
    <w:rsid w:val="000509EC"/>
    <w:rsid w:val="00052DD0"/>
    <w:rsid w:val="000534E5"/>
    <w:rsid w:val="000538CB"/>
    <w:rsid w:val="000549FE"/>
    <w:rsid w:val="00054ABC"/>
    <w:rsid w:val="0005582B"/>
    <w:rsid w:val="00055A3B"/>
    <w:rsid w:val="00057EC3"/>
    <w:rsid w:val="000603D7"/>
    <w:rsid w:val="00061574"/>
    <w:rsid w:val="00063348"/>
    <w:rsid w:val="00064B66"/>
    <w:rsid w:val="00064EF3"/>
    <w:rsid w:val="00065A0F"/>
    <w:rsid w:val="000665D6"/>
    <w:rsid w:val="00066709"/>
    <w:rsid w:val="0006704D"/>
    <w:rsid w:val="00070D72"/>
    <w:rsid w:val="000720C0"/>
    <w:rsid w:val="000754CA"/>
    <w:rsid w:val="000766C7"/>
    <w:rsid w:val="0007679F"/>
    <w:rsid w:val="00080597"/>
    <w:rsid w:val="00080FFB"/>
    <w:rsid w:val="000812C1"/>
    <w:rsid w:val="0008150B"/>
    <w:rsid w:val="00081D2D"/>
    <w:rsid w:val="00084F6B"/>
    <w:rsid w:val="0008535E"/>
    <w:rsid w:val="00085D58"/>
    <w:rsid w:val="00085DF6"/>
    <w:rsid w:val="00086330"/>
    <w:rsid w:val="0008783E"/>
    <w:rsid w:val="000965B5"/>
    <w:rsid w:val="00097296"/>
    <w:rsid w:val="000A0A04"/>
    <w:rsid w:val="000A138E"/>
    <w:rsid w:val="000A1FD8"/>
    <w:rsid w:val="000A4945"/>
    <w:rsid w:val="000A4F9E"/>
    <w:rsid w:val="000A50C1"/>
    <w:rsid w:val="000A6040"/>
    <w:rsid w:val="000A7D9A"/>
    <w:rsid w:val="000B1250"/>
    <w:rsid w:val="000B2EDA"/>
    <w:rsid w:val="000B4AF8"/>
    <w:rsid w:val="000B66F7"/>
    <w:rsid w:val="000C1F05"/>
    <w:rsid w:val="000C24E1"/>
    <w:rsid w:val="000C2E01"/>
    <w:rsid w:val="000C3340"/>
    <w:rsid w:val="000C360D"/>
    <w:rsid w:val="000C37F5"/>
    <w:rsid w:val="000C4F11"/>
    <w:rsid w:val="000C6014"/>
    <w:rsid w:val="000D4503"/>
    <w:rsid w:val="000D463F"/>
    <w:rsid w:val="000D46ED"/>
    <w:rsid w:val="000D5C2D"/>
    <w:rsid w:val="000D6C4B"/>
    <w:rsid w:val="000D78A6"/>
    <w:rsid w:val="000D7D17"/>
    <w:rsid w:val="000E144E"/>
    <w:rsid w:val="000E1567"/>
    <w:rsid w:val="000E3564"/>
    <w:rsid w:val="000E42D6"/>
    <w:rsid w:val="000E58C1"/>
    <w:rsid w:val="000E6060"/>
    <w:rsid w:val="000E7332"/>
    <w:rsid w:val="000F0BBA"/>
    <w:rsid w:val="000F18AA"/>
    <w:rsid w:val="000F334F"/>
    <w:rsid w:val="00100AC5"/>
    <w:rsid w:val="00102E1E"/>
    <w:rsid w:val="001059E3"/>
    <w:rsid w:val="00107AF7"/>
    <w:rsid w:val="00113690"/>
    <w:rsid w:val="00113BB7"/>
    <w:rsid w:val="0011642D"/>
    <w:rsid w:val="001167B7"/>
    <w:rsid w:val="00117245"/>
    <w:rsid w:val="00117F4E"/>
    <w:rsid w:val="001218AA"/>
    <w:rsid w:val="00121EB2"/>
    <w:rsid w:val="00121F39"/>
    <w:rsid w:val="00124714"/>
    <w:rsid w:val="001264A1"/>
    <w:rsid w:val="00126627"/>
    <w:rsid w:val="00127B3F"/>
    <w:rsid w:val="00131941"/>
    <w:rsid w:val="00131A1E"/>
    <w:rsid w:val="00135777"/>
    <w:rsid w:val="00135D1C"/>
    <w:rsid w:val="00135EBC"/>
    <w:rsid w:val="00140F32"/>
    <w:rsid w:val="00142782"/>
    <w:rsid w:val="00142B7C"/>
    <w:rsid w:val="00142DF0"/>
    <w:rsid w:val="00143579"/>
    <w:rsid w:val="00143FE5"/>
    <w:rsid w:val="0014630E"/>
    <w:rsid w:val="00146D36"/>
    <w:rsid w:val="001476D7"/>
    <w:rsid w:val="0015228A"/>
    <w:rsid w:val="00152BCD"/>
    <w:rsid w:val="001531EA"/>
    <w:rsid w:val="00156E2A"/>
    <w:rsid w:val="00163416"/>
    <w:rsid w:val="001638B5"/>
    <w:rsid w:val="001639D6"/>
    <w:rsid w:val="00163A3E"/>
    <w:rsid w:val="001646AA"/>
    <w:rsid w:val="00166703"/>
    <w:rsid w:val="00166895"/>
    <w:rsid w:val="00166D6E"/>
    <w:rsid w:val="0017100E"/>
    <w:rsid w:val="001732D5"/>
    <w:rsid w:val="0017471E"/>
    <w:rsid w:val="00181B9D"/>
    <w:rsid w:val="0018200A"/>
    <w:rsid w:val="00183B58"/>
    <w:rsid w:val="0018559A"/>
    <w:rsid w:val="0018565E"/>
    <w:rsid w:val="0018584D"/>
    <w:rsid w:val="001872FF"/>
    <w:rsid w:val="00190C5A"/>
    <w:rsid w:val="00192A7B"/>
    <w:rsid w:val="00193587"/>
    <w:rsid w:val="0019360E"/>
    <w:rsid w:val="00195353"/>
    <w:rsid w:val="0019663A"/>
    <w:rsid w:val="00196E14"/>
    <w:rsid w:val="001A063F"/>
    <w:rsid w:val="001A395B"/>
    <w:rsid w:val="001A3B2D"/>
    <w:rsid w:val="001A490E"/>
    <w:rsid w:val="001A5CB8"/>
    <w:rsid w:val="001A7E63"/>
    <w:rsid w:val="001B1501"/>
    <w:rsid w:val="001B1ACD"/>
    <w:rsid w:val="001B265C"/>
    <w:rsid w:val="001B3BA3"/>
    <w:rsid w:val="001C2911"/>
    <w:rsid w:val="001C29E8"/>
    <w:rsid w:val="001D000F"/>
    <w:rsid w:val="001D1715"/>
    <w:rsid w:val="001D22E7"/>
    <w:rsid w:val="001D3386"/>
    <w:rsid w:val="001D5D2D"/>
    <w:rsid w:val="001D5F11"/>
    <w:rsid w:val="001D74CB"/>
    <w:rsid w:val="001E148D"/>
    <w:rsid w:val="001E206A"/>
    <w:rsid w:val="001E20F6"/>
    <w:rsid w:val="001E2A6B"/>
    <w:rsid w:val="001E2DEB"/>
    <w:rsid w:val="001E3E91"/>
    <w:rsid w:val="001E475C"/>
    <w:rsid w:val="001E6324"/>
    <w:rsid w:val="001E7453"/>
    <w:rsid w:val="001F0A9B"/>
    <w:rsid w:val="001F43A6"/>
    <w:rsid w:val="001F5A52"/>
    <w:rsid w:val="001F5C56"/>
    <w:rsid w:val="001F5CF3"/>
    <w:rsid w:val="001F5F1D"/>
    <w:rsid w:val="00200F2B"/>
    <w:rsid w:val="00202012"/>
    <w:rsid w:val="00202B5F"/>
    <w:rsid w:val="002036EA"/>
    <w:rsid w:val="00204228"/>
    <w:rsid w:val="002055F7"/>
    <w:rsid w:val="00205834"/>
    <w:rsid w:val="00205D28"/>
    <w:rsid w:val="00210405"/>
    <w:rsid w:val="002119AB"/>
    <w:rsid w:val="002176B3"/>
    <w:rsid w:val="00217A7D"/>
    <w:rsid w:val="00221D24"/>
    <w:rsid w:val="00222A4C"/>
    <w:rsid w:val="00223058"/>
    <w:rsid w:val="002271EA"/>
    <w:rsid w:val="00227247"/>
    <w:rsid w:val="002278C2"/>
    <w:rsid w:val="00240365"/>
    <w:rsid w:val="00240699"/>
    <w:rsid w:val="00241379"/>
    <w:rsid w:val="00241EB2"/>
    <w:rsid w:val="002424A5"/>
    <w:rsid w:val="002426B5"/>
    <w:rsid w:val="00242FD6"/>
    <w:rsid w:val="00243E17"/>
    <w:rsid w:val="00247CA8"/>
    <w:rsid w:val="00252664"/>
    <w:rsid w:val="002542BC"/>
    <w:rsid w:val="00254844"/>
    <w:rsid w:val="0025611D"/>
    <w:rsid w:val="00260BED"/>
    <w:rsid w:val="00262751"/>
    <w:rsid w:val="00263B11"/>
    <w:rsid w:val="00265D6B"/>
    <w:rsid w:val="00265E9F"/>
    <w:rsid w:val="00271423"/>
    <w:rsid w:val="0027249E"/>
    <w:rsid w:val="00275B6D"/>
    <w:rsid w:val="00275EDF"/>
    <w:rsid w:val="0027666C"/>
    <w:rsid w:val="00277C25"/>
    <w:rsid w:val="00280DA6"/>
    <w:rsid w:val="00281F27"/>
    <w:rsid w:val="0028304E"/>
    <w:rsid w:val="00284E54"/>
    <w:rsid w:val="00285FEF"/>
    <w:rsid w:val="00287BA4"/>
    <w:rsid w:val="00290A34"/>
    <w:rsid w:val="00292388"/>
    <w:rsid w:val="002931DE"/>
    <w:rsid w:val="00293416"/>
    <w:rsid w:val="0029359C"/>
    <w:rsid w:val="002954AD"/>
    <w:rsid w:val="00297D4B"/>
    <w:rsid w:val="002A04D2"/>
    <w:rsid w:val="002A20F6"/>
    <w:rsid w:val="002A268E"/>
    <w:rsid w:val="002A61E9"/>
    <w:rsid w:val="002A70D5"/>
    <w:rsid w:val="002B0CB1"/>
    <w:rsid w:val="002B0DAC"/>
    <w:rsid w:val="002B1BEE"/>
    <w:rsid w:val="002B2897"/>
    <w:rsid w:val="002B2EBE"/>
    <w:rsid w:val="002B3162"/>
    <w:rsid w:val="002B3F9F"/>
    <w:rsid w:val="002B4613"/>
    <w:rsid w:val="002B6ADE"/>
    <w:rsid w:val="002B721D"/>
    <w:rsid w:val="002B7CB0"/>
    <w:rsid w:val="002B7FB3"/>
    <w:rsid w:val="002C0418"/>
    <w:rsid w:val="002C0492"/>
    <w:rsid w:val="002C30E0"/>
    <w:rsid w:val="002C4B39"/>
    <w:rsid w:val="002D0066"/>
    <w:rsid w:val="002D0C18"/>
    <w:rsid w:val="002D175B"/>
    <w:rsid w:val="002D602D"/>
    <w:rsid w:val="002D6695"/>
    <w:rsid w:val="002D7A57"/>
    <w:rsid w:val="002E0103"/>
    <w:rsid w:val="002E021B"/>
    <w:rsid w:val="002E0D13"/>
    <w:rsid w:val="002E1CB6"/>
    <w:rsid w:val="002E3E07"/>
    <w:rsid w:val="002E3FCE"/>
    <w:rsid w:val="002E48B1"/>
    <w:rsid w:val="002E5D3F"/>
    <w:rsid w:val="002E5F93"/>
    <w:rsid w:val="002E6592"/>
    <w:rsid w:val="002E79C1"/>
    <w:rsid w:val="002F2521"/>
    <w:rsid w:val="002F330E"/>
    <w:rsid w:val="002F379B"/>
    <w:rsid w:val="002F4FC6"/>
    <w:rsid w:val="002F5010"/>
    <w:rsid w:val="002F5214"/>
    <w:rsid w:val="00303A2B"/>
    <w:rsid w:val="003042A8"/>
    <w:rsid w:val="00304F46"/>
    <w:rsid w:val="0030574A"/>
    <w:rsid w:val="00306432"/>
    <w:rsid w:val="00306EAE"/>
    <w:rsid w:val="003117B2"/>
    <w:rsid w:val="00313A03"/>
    <w:rsid w:val="00313CB4"/>
    <w:rsid w:val="003151B1"/>
    <w:rsid w:val="003157AA"/>
    <w:rsid w:val="00315EAF"/>
    <w:rsid w:val="003174CA"/>
    <w:rsid w:val="00320F89"/>
    <w:rsid w:val="00322289"/>
    <w:rsid w:val="00324EC1"/>
    <w:rsid w:val="00327AA1"/>
    <w:rsid w:val="00331062"/>
    <w:rsid w:val="00333137"/>
    <w:rsid w:val="00334B8D"/>
    <w:rsid w:val="003356E9"/>
    <w:rsid w:val="003356FD"/>
    <w:rsid w:val="00337068"/>
    <w:rsid w:val="00340F71"/>
    <w:rsid w:val="003414ED"/>
    <w:rsid w:val="003465DA"/>
    <w:rsid w:val="00346659"/>
    <w:rsid w:val="0035288C"/>
    <w:rsid w:val="003544D8"/>
    <w:rsid w:val="00354EFE"/>
    <w:rsid w:val="0035568C"/>
    <w:rsid w:val="003559AA"/>
    <w:rsid w:val="00361D23"/>
    <w:rsid w:val="00361DE9"/>
    <w:rsid w:val="00362A3E"/>
    <w:rsid w:val="00370A1D"/>
    <w:rsid w:val="00372F59"/>
    <w:rsid w:val="003742D1"/>
    <w:rsid w:val="003757D4"/>
    <w:rsid w:val="003763EA"/>
    <w:rsid w:val="0037745A"/>
    <w:rsid w:val="00382340"/>
    <w:rsid w:val="0038419A"/>
    <w:rsid w:val="00386148"/>
    <w:rsid w:val="00391594"/>
    <w:rsid w:val="00392835"/>
    <w:rsid w:val="00392D46"/>
    <w:rsid w:val="00393891"/>
    <w:rsid w:val="00396A84"/>
    <w:rsid w:val="003A1160"/>
    <w:rsid w:val="003A3F4C"/>
    <w:rsid w:val="003B363F"/>
    <w:rsid w:val="003B493E"/>
    <w:rsid w:val="003B73C3"/>
    <w:rsid w:val="003B74B5"/>
    <w:rsid w:val="003C048D"/>
    <w:rsid w:val="003C0A28"/>
    <w:rsid w:val="003C1F55"/>
    <w:rsid w:val="003C3CB9"/>
    <w:rsid w:val="003C5613"/>
    <w:rsid w:val="003C7E62"/>
    <w:rsid w:val="003D0168"/>
    <w:rsid w:val="003D02D6"/>
    <w:rsid w:val="003D057D"/>
    <w:rsid w:val="003D19E0"/>
    <w:rsid w:val="003D431B"/>
    <w:rsid w:val="003D51E8"/>
    <w:rsid w:val="003E38D1"/>
    <w:rsid w:val="003F2BBA"/>
    <w:rsid w:val="003F41AE"/>
    <w:rsid w:val="003F5702"/>
    <w:rsid w:val="003F595A"/>
    <w:rsid w:val="003F5AB3"/>
    <w:rsid w:val="00400919"/>
    <w:rsid w:val="00400AF0"/>
    <w:rsid w:val="004027EA"/>
    <w:rsid w:val="00403D43"/>
    <w:rsid w:val="0040641D"/>
    <w:rsid w:val="00413B07"/>
    <w:rsid w:val="00414022"/>
    <w:rsid w:val="00416301"/>
    <w:rsid w:val="00420347"/>
    <w:rsid w:val="004204FE"/>
    <w:rsid w:val="00423AFD"/>
    <w:rsid w:val="00423C47"/>
    <w:rsid w:val="00430A0D"/>
    <w:rsid w:val="00430D84"/>
    <w:rsid w:val="00433A1C"/>
    <w:rsid w:val="00436068"/>
    <w:rsid w:val="004403A6"/>
    <w:rsid w:val="004407B7"/>
    <w:rsid w:val="00441A19"/>
    <w:rsid w:val="00444359"/>
    <w:rsid w:val="00444B73"/>
    <w:rsid w:val="00450C9F"/>
    <w:rsid w:val="00452296"/>
    <w:rsid w:val="004523B1"/>
    <w:rsid w:val="004540CA"/>
    <w:rsid w:val="0045580A"/>
    <w:rsid w:val="004602B3"/>
    <w:rsid w:val="00461941"/>
    <w:rsid w:val="00462ABD"/>
    <w:rsid w:val="00462E5C"/>
    <w:rsid w:val="0046482C"/>
    <w:rsid w:val="00464DB5"/>
    <w:rsid w:val="0046736F"/>
    <w:rsid w:val="004677F8"/>
    <w:rsid w:val="004705D9"/>
    <w:rsid w:val="004713DE"/>
    <w:rsid w:val="00476878"/>
    <w:rsid w:val="00476D7F"/>
    <w:rsid w:val="00481462"/>
    <w:rsid w:val="00482222"/>
    <w:rsid w:val="00483CDE"/>
    <w:rsid w:val="0048487A"/>
    <w:rsid w:val="0048615B"/>
    <w:rsid w:val="00486D85"/>
    <w:rsid w:val="004879DE"/>
    <w:rsid w:val="00490009"/>
    <w:rsid w:val="00491458"/>
    <w:rsid w:val="00492120"/>
    <w:rsid w:val="00494A4A"/>
    <w:rsid w:val="00494CD5"/>
    <w:rsid w:val="004956A6"/>
    <w:rsid w:val="00495CB8"/>
    <w:rsid w:val="0049742E"/>
    <w:rsid w:val="004A141D"/>
    <w:rsid w:val="004A1808"/>
    <w:rsid w:val="004A1E3E"/>
    <w:rsid w:val="004A2F8D"/>
    <w:rsid w:val="004A415C"/>
    <w:rsid w:val="004A4D40"/>
    <w:rsid w:val="004A684A"/>
    <w:rsid w:val="004A73A4"/>
    <w:rsid w:val="004B283F"/>
    <w:rsid w:val="004B4CC5"/>
    <w:rsid w:val="004B5C5A"/>
    <w:rsid w:val="004B67DF"/>
    <w:rsid w:val="004C10AF"/>
    <w:rsid w:val="004C1EDC"/>
    <w:rsid w:val="004C1F22"/>
    <w:rsid w:val="004C3254"/>
    <w:rsid w:val="004C3BA0"/>
    <w:rsid w:val="004C7A10"/>
    <w:rsid w:val="004D3021"/>
    <w:rsid w:val="004D4917"/>
    <w:rsid w:val="004D6B36"/>
    <w:rsid w:val="004D7138"/>
    <w:rsid w:val="004D75F4"/>
    <w:rsid w:val="004D7FB0"/>
    <w:rsid w:val="004E2397"/>
    <w:rsid w:val="004E57FF"/>
    <w:rsid w:val="004E794D"/>
    <w:rsid w:val="004F05A6"/>
    <w:rsid w:val="004F22BD"/>
    <w:rsid w:val="004F26EE"/>
    <w:rsid w:val="004F2869"/>
    <w:rsid w:val="004F2CFE"/>
    <w:rsid w:val="004F4A48"/>
    <w:rsid w:val="004F6FF5"/>
    <w:rsid w:val="00500D74"/>
    <w:rsid w:val="00501E76"/>
    <w:rsid w:val="00512E46"/>
    <w:rsid w:val="00513175"/>
    <w:rsid w:val="005136CD"/>
    <w:rsid w:val="00514235"/>
    <w:rsid w:val="00515209"/>
    <w:rsid w:val="00515409"/>
    <w:rsid w:val="005162D1"/>
    <w:rsid w:val="00516EB6"/>
    <w:rsid w:val="005176C9"/>
    <w:rsid w:val="00526279"/>
    <w:rsid w:val="00527807"/>
    <w:rsid w:val="005327FE"/>
    <w:rsid w:val="005336BA"/>
    <w:rsid w:val="00533A52"/>
    <w:rsid w:val="0053419C"/>
    <w:rsid w:val="00534EA6"/>
    <w:rsid w:val="005358E6"/>
    <w:rsid w:val="0053749E"/>
    <w:rsid w:val="005412BB"/>
    <w:rsid w:val="00542FDD"/>
    <w:rsid w:val="0054331B"/>
    <w:rsid w:val="00543EEF"/>
    <w:rsid w:val="00550118"/>
    <w:rsid w:val="005523A4"/>
    <w:rsid w:val="00552C2D"/>
    <w:rsid w:val="00553251"/>
    <w:rsid w:val="00554B95"/>
    <w:rsid w:val="00555273"/>
    <w:rsid w:val="005554D7"/>
    <w:rsid w:val="005567A1"/>
    <w:rsid w:val="0056055A"/>
    <w:rsid w:val="00561653"/>
    <w:rsid w:val="00561D27"/>
    <w:rsid w:val="00564F2C"/>
    <w:rsid w:val="00565CA0"/>
    <w:rsid w:val="00566220"/>
    <w:rsid w:val="00566D7C"/>
    <w:rsid w:val="00567740"/>
    <w:rsid w:val="0057104E"/>
    <w:rsid w:val="005720FC"/>
    <w:rsid w:val="00575488"/>
    <w:rsid w:val="005768C7"/>
    <w:rsid w:val="00582F4F"/>
    <w:rsid w:val="00583516"/>
    <w:rsid w:val="00584046"/>
    <w:rsid w:val="00586594"/>
    <w:rsid w:val="005929C9"/>
    <w:rsid w:val="00595325"/>
    <w:rsid w:val="0059563E"/>
    <w:rsid w:val="0059688E"/>
    <w:rsid w:val="005A3BB7"/>
    <w:rsid w:val="005B002C"/>
    <w:rsid w:val="005B01AA"/>
    <w:rsid w:val="005B0F3B"/>
    <w:rsid w:val="005B149F"/>
    <w:rsid w:val="005B194D"/>
    <w:rsid w:val="005B216E"/>
    <w:rsid w:val="005B47EA"/>
    <w:rsid w:val="005B4AEF"/>
    <w:rsid w:val="005B4D15"/>
    <w:rsid w:val="005B5944"/>
    <w:rsid w:val="005B5F93"/>
    <w:rsid w:val="005C0F08"/>
    <w:rsid w:val="005C145F"/>
    <w:rsid w:val="005C26F3"/>
    <w:rsid w:val="005C36CD"/>
    <w:rsid w:val="005C3DF9"/>
    <w:rsid w:val="005C456E"/>
    <w:rsid w:val="005C4C11"/>
    <w:rsid w:val="005C4E55"/>
    <w:rsid w:val="005C5EBC"/>
    <w:rsid w:val="005C67D0"/>
    <w:rsid w:val="005C7A77"/>
    <w:rsid w:val="005D0005"/>
    <w:rsid w:val="005D0714"/>
    <w:rsid w:val="005D1B9B"/>
    <w:rsid w:val="005D3DB1"/>
    <w:rsid w:val="005D41ED"/>
    <w:rsid w:val="005D422C"/>
    <w:rsid w:val="005D44F9"/>
    <w:rsid w:val="005D5EC4"/>
    <w:rsid w:val="005D6DF2"/>
    <w:rsid w:val="005D7728"/>
    <w:rsid w:val="005D7CB8"/>
    <w:rsid w:val="005E0351"/>
    <w:rsid w:val="005E14B1"/>
    <w:rsid w:val="005E190F"/>
    <w:rsid w:val="005E3805"/>
    <w:rsid w:val="005E3A55"/>
    <w:rsid w:val="005E48B8"/>
    <w:rsid w:val="005E4B5D"/>
    <w:rsid w:val="005E700C"/>
    <w:rsid w:val="005E7F31"/>
    <w:rsid w:val="005F225B"/>
    <w:rsid w:val="005F2F40"/>
    <w:rsid w:val="005F39D9"/>
    <w:rsid w:val="005F3B4F"/>
    <w:rsid w:val="005F51E5"/>
    <w:rsid w:val="005F574A"/>
    <w:rsid w:val="005F6648"/>
    <w:rsid w:val="00600650"/>
    <w:rsid w:val="006008B6"/>
    <w:rsid w:val="006017BC"/>
    <w:rsid w:val="00601AD2"/>
    <w:rsid w:val="006024D6"/>
    <w:rsid w:val="006033A3"/>
    <w:rsid w:val="0061055D"/>
    <w:rsid w:val="00616F61"/>
    <w:rsid w:val="006178FE"/>
    <w:rsid w:val="00620502"/>
    <w:rsid w:val="006210FE"/>
    <w:rsid w:val="0062119F"/>
    <w:rsid w:val="00623C43"/>
    <w:rsid w:val="00625B49"/>
    <w:rsid w:val="00626C37"/>
    <w:rsid w:val="00627909"/>
    <w:rsid w:val="00631109"/>
    <w:rsid w:val="00632E2D"/>
    <w:rsid w:val="00635959"/>
    <w:rsid w:val="0063627B"/>
    <w:rsid w:val="0063639B"/>
    <w:rsid w:val="00637E10"/>
    <w:rsid w:val="00642C15"/>
    <w:rsid w:val="00642CC3"/>
    <w:rsid w:val="00644400"/>
    <w:rsid w:val="00644D3C"/>
    <w:rsid w:val="00646B81"/>
    <w:rsid w:val="00646CB5"/>
    <w:rsid w:val="00647898"/>
    <w:rsid w:val="006537EE"/>
    <w:rsid w:val="00661778"/>
    <w:rsid w:val="0066205B"/>
    <w:rsid w:val="006648BA"/>
    <w:rsid w:val="006654D2"/>
    <w:rsid w:val="00671A0E"/>
    <w:rsid w:val="006727DA"/>
    <w:rsid w:val="0067340F"/>
    <w:rsid w:val="0067356D"/>
    <w:rsid w:val="0067423B"/>
    <w:rsid w:val="00675A99"/>
    <w:rsid w:val="00677F76"/>
    <w:rsid w:val="0068250B"/>
    <w:rsid w:val="006836E1"/>
    <w:rsid w:val="006844FB"/>
    <w:rsid w:val="00685C4A"/>
    <w:rsid w:val="006867AD"/>
    <w:rsid w:val="00686BDC"/>
    <w:rsid w:val="00686C42"/>
    <w:rsid w:val="00686D71"/>
    <w:rsid w:val="006875F7"/>
    <w:rsid w:val="00691A20"/>
    <w:rsid w:val="00693237"/>
    <w:rsid w:val="00695318"/>
    <w:rsid w:val="006967A2"/>
    <w:rsid w:val="006973F9"/>
    <w:rsid w:val="006A0B1F"/>
    <w:rsid w:val="006A0BA2"/>
    <w:rsid w:val="006A19CD"/>
    <w:rsid w:val="006A331F"/>
    <w:rsid w:val="006A46E0"/>
    <w:rsid w:val="006A6978"/>
    <w:rsid w:val="006A6B0A"/>
    <w:rsid w:val="006A6F26"/>
    <w:rsid w:val="006A7E9A"/>
    <w:rsid w:val="006B0514"/>
    <w:rsid w:val="006B1B31"/>
    <w:rsid w:val="006B25F6"/>
    <w:rsid w:val="006B357E"/>
    <w:rsid w:val="006B38C8"/>
    <w:rsid w:val="006B52D0"/>
    <w:rsid w:val="006C0FB8"/>
    <w:rsid w:val="006C270E"/>
    <w:rsid w:val="006C574A"/>
    <w:rsid w:val="006C68DD"/>
    <w:rsid w:val="006D08A2"/>
    <w:rsid w:val="006D0DEA"/>
    <w:rsid w:val="006D2A30"/>
    <w:rsid w:val="006D2D37"/>
    <w:rsid w:val="006D426E"/>
    <w:rsid w:val="006D4798"/>
    <w:rsid w:val="006D48D9"/>
    <w:rsid w:val="006D6D32"/>
    <w:rsid w:val="006D6F1B"/>
    <w:rsid w:val="006E1033"/>
    <w:rsid w:val="006E1260"/>
    <w:rsid w:val="006E383B"/>
    <w:rsid w:val="006E3AD0"/>
    <w:rsid w:val="006E41A0"/>
    <w:rsid w:val="006E51EE"/>
    <w:rsid w:val="006E6091"/>
    <w:rsid w:val="006E6425"/>
    <w:rsid w:val="006E759A"/>
    <w:rsid w:val="006F0D09"/>
    <w:rsid w:val="006F12F7"/>
    <w:rsid w:val="006F28CB"/>
    <w:rsid w:val="006F2CD0"/>
    <w:rsid w:val="006F2DFA"/>
    <w:rsid w:val="006F3A15"/>
    <w:rsid w:val="006F3A6E"/>
    <w:rsid w:val="006F7764"/>
    <w:rsid w:val="006F795C"/>
    <w:rsid w:val="00700C4E"/>
    <w:rsid w:val="0070156A"/>
    <w:rsid w:val="0070205A"/>
    <w:rsid w:val="00703FF7"/>
    <w:rsid w:val="00704211"/>
    <w:rsid w:val="00704C26"/>
    <w:rsid w:val="00704C8D"/>
    <w:rsid w:val="0070550D"/>
    <w:rsid w:val="00707C38"/>
    <w:rsid w:val="00710ED3"/>
    <w:rsid w:val="00710EE2"/>
    <w:rsid w:val="0071586F"/>
    <w:rsid w:val="00715A0D"/>
    <w:rsid w:val="0071607B"/>
    <w:rsid w:val="0071626E"/>
    <w:rsid w:val="00716706"/>
    <w:rsid w:val="00721DFE"/>
    <w:rsid w:val="00721E3E"/>
    <w:rsid w:val="0072314B"/>
    <w:rsid w:val="0072342C"/>
    <w:rsid w:val="007239BC"/>
    <w:rsid w:val="00725051"/>
    <w:rsid w:val="00725B24"/>
    <w:rsid w:val="00726E25"/>
    <w:rsid w:val="00733135"/>
    <w:rsid w:val="00733D83"/>
    <w:rsid w:val="0073686C"/>
    <w:rsid w:val="00740C94"/>
    <w:rsid w:val="0074228F"/>
    <w:rsid w:val="00742454"/>
    <w:rsid w:val="00743359"/>
    <w:rsid w:val="007458C2"/>
    <w:rsid w:val="00746BA2"/>
    <w:rsid w:val="00747663"/>
    <w:rsid w:val="00747EE0"/>
    <w:rsid w:val="0075137D"/>
    <w:rsid w:val="00751B68"/>
    <w:rsid w:val="007528AA"/>
    <w:rsid w:val="0075322B"/>
    <w:rsid w:val="00754737"/>
    <w:rsid w:val="00754A84"/>
    <w:rsid w:val="00760A3E"/>
    <w:rsid w:val="007628E1"/>
    <w:rsid w:val="00763AEF"/>
    <w:rsid w:val="00763B41"/>
    <w:rsid w:val="007640BF"/>
    <w:rsid w:val="00764251"/>
    <w:rsid w:val="0076602B"/>
    <w:rsid w:val="00766C1F"/>
    <w:rsid w:val="00766ECE"/>
    <w:rsid w:val="00767D4F"/>
    <w:rsid w:val="00770806"/>
    <w:rsid w:val="00777E8E"/>
    <w:rsid w:val="0078208B"/>
    <w:rsid w:val="0078434F"/>
    <w:rsid w:val="00784420"/>
    <w:rsid w:val="00784A3A"/>
    <w:rsid w:val="00785877"/>
    <w:rsid w:val="0079000F"/>
    <w:rsid w:val="00791258"/>
    <w:rsid w:val="00791694"/>
    <w:rsid w:val="0079176E"/>
    <w:rsid w:val="007926DD"/>
    <w:rsid w:val="00792B81"/>
    <w:rsid w:val="00793C15"/>
    <w:rsid w:val="00794FCD"/>
    <w:rsid w:val="00795474"/>
    <w:rsid w:val="00796DD1"/>
    <w:rsid w:val="007971D2"/>
    <w:rsid w:val="007977A0"/>
    <w:rsid w:val="0079783C"/>
    <w:rsid w:val="00797C07"/>
    <w:rsid w:val="007A0932"/>
    <w:rsid w:val="007A132E"/>
    <w:rsid w:val="007A1ABE"/>
    <w:rsid w:val="007A4A19"/>
    <w:rsid w:val="007A4A61"/>
    <w:rsid w:val="007A6285"/>
    <w:rsid w:val="007A697D"/>
    <w:rsid w:val="007A6DEC"/>
    <w:rsid w:val="007A707F"/>
    <w:rsid w:val="007A796C"/>
    <w:rsid w:val="007B07D8"/>
    <w:rsid w:val="007B1256"/>
    <w:rsid w:val="007B3B75"/>
    <w:rsid w:val="007B3FF4"/>
    <w:rsid w:val="007B4A0E"/>
    <w:rsid w:val="007B558D"/>
    <w:rsid w:val="007B65AD"/>
    <w:rsid w:val="007B7C22"/>
    <w:rsid w:val="007C1EF8"/>
    <w:rsid w:val="007C2496"/>
    <w:rsid w:val="007C3745"/>
    <w:rsid w:val="007C59B8"/>
    <w:rsid w:val="007C704C"/>
    <w:rsid w:val="007C74B9"/>
    <w:rsid w:val="007D0809"/>
    <w:rsid w:val="007D0DD0"/>
    <w:rsid w:val="007D0EF7"/>
    <w:rsid w:val="007D2AF4"/>
    <w:rsid w:val="007D36B3"/>
    <w:rsid w:val="007D51D4"/>
    <w:rsid w:val="007D567F"/>
    <w:rsid w:val="007D6051"/>
    <w:rsid w:val="007D7423"/>
    <w:rsid w:val="007E1C8E"/>
    <w:rsid w:val="007E20A1"/>
    <w:rsid w:val="007E2BBF"/>
    <w:rsid w:val="007E3AAA"/>
    <w:rsid w:val="007E475F"/>
    <w:rsid w:val="007E52F4"/>
    <w:rsid w:val="007E57A4"/>
    <w:rsid w:val="007E5D4E"/>
    <w:rsid w:val="007E5E8D"/>
    <w:rsid w:val="007E6340"/>
    <w:rsid w:val="007E750F"/>
    <w:rsid w:val="007F1678"/>
    <w:rsid w:val="007F68CD"/>
    <w:rsid w:val="00801953"/>
    <w:rsid w:val="00801BA5"/>
    <w:rsid w:val="00803313"/>
    <w:rsid w:val="00803A5F"/>
    <w:rsid w:val="00804B55"/>
    <w:rsid w:val="008053FD"/>
    <w:rsid w:val="008060DF"/>
    <w:rsid w:val="008064A9"/>
    <w:rsid w:val="0080695F"/>
    <w:rsid w:val="008146FC"/>
    <w:rsid w:val="008202E1"/>
    <w:rsid w:val="0082075D"/>
    <w:rsid w:val="00824F38"/>
    <w:rsid w:val="00825269"/>
    <w:rsid w:val="00826052"/>
    <w:rsid w:val="00826127"/>
    <w:rsid w:val="00826BD0"/>
    <w:rsid w:val="00827F04"/>
    <w:rsid w:val="008304D0"/>
    <w:rsid w:val="008326EA"/>
    <w:rsid w:val="00832968"/>
    <w:rsid w:val="00833E91"/>
    <w:rsid w:val="00834E9D"/>
    <w:rsid w:val="00835AFE"/>
    <w:rsid w:val="0084010B"/>
    <w:rsid w:val="00841AFC"/>
    <w:rsid w:val="00842A1C"/>
    <w:rsid w:val="00843D0E"/>
    <w:rsid w:val="00851FB3"/>
    <w:rsid w:val="00852703"/>
    <w:rsid w:val="00853C7A"/>
    <w:rsid w:val="008561F8"/>
    <w:rsid w:val="00860491"/>
    <w:rsid w:val="008631D9"/>
    <w:rsid w:val="00863FE3"/>
    <w:rsid w:val="00864175"/>
    <w:rsid w:val="00867215"/>
    <w:rsid w:val="00867643"/>
    <w:rsid w:val="008708F6"/>
    <w:rsid w:val="00871805"/>
    <w:rsid w:val="00873C3D"/>
    <w:rsid w:val="00873DC8"/>
    <w:rsid w:val="00874A16"/>
    <w:rsid w:val="0087547B"/>
    <w:rsid w:val="00880487"/>
    <w:rsid w:val="008811C1"/>
    <w:rsid w:val="00881748"/>
    <w:rsid w:val="0088224B"/>
    <w:rsid w:val="0088277B"/>
    <w:rsid w:val="0088290D"/>
    <w:rsid w:val="00883963"/>
    <w:rsid w:val="00885624"/>
    <w:rsid w:val="0088735E"/>
    <w:rsid w:val="008942D0"/>
    <w:rsid w:val="00894389"/>
    <w:rsid w:val="0089606F"/>
    <w:rsid w:val="008A0CAD"/>
    <w:rsid w:val="008A44A6"/>
    <w:rsid w:val="008A4C5C"/>
    <w:rsid w:val="008A5997"/>
    <w:rsid w:val="008A6BF1"/>
    <w:rsid w:val="008A777E"/>
    <w:rsid w:val="008A7C0B"/>
    <w:rsid w:val="008B139D"/>
    <w:rsid w:val="008B152E"/>
    <w:rsid w:val="008B2112"/>
    <w:rsid w:val="008B3C20"/>
    <w:rsid w:val="008B4FA9"/>
    <w:rsid w:val="008B53CA"/>
    <w:rsid w:val="008B57B2"/>
    <w:rsid w:val="008B67E5"/>
    <w:rsid w:val="008B6A9D"/>
    <w:rsid w:val="008B6B65"/>
    <w:rsid w:val="008B70B6"/>
    <w:rsid w:val="008B7E4F"/>
    <w:rsid w:val="008C1502"/>
    <w:rsid w:val="008C3273"/>
    <w:rsid w:val="008C5D80"/>
    <w:rsid w:val="008C72E4"/>
    <w:rsid w:val="008C7FF7"/>
    <w:rsid w:val="008D0E6D"/>
    <w:rsid w:val="008D15EE"/>
    <w:rsid w:val="008D2533"/>
    <w:rsid w:val="008D7775"/>
    <w:rsid w:val="008E074A"/>
    <w:rsid w:val="008E4C60"/>
    <w:rsid w:val="008E531D"/>
    <w:rsid w:val="008E6A28"/>
    <w:rsid w:val="008E72B6"/>
    <w:rsid w:val="008E73EF"/>
    <w:rsid w:val="008E7FCD"/>
    <w:rsid w:val="008F0456"/>
    <w:rsid w:val="008F15EB"/>
    <w:rsid w:val="008F18EB"/>
    <w:rsid w:val="008F198A"/>
    <w:rsid w:val="008F2DBA"/>
    <w:rsid w:val="008F377E"/>
    <w:rsid w:val="008F3F33"/>
    <w:rsid w:val="008F4FFE"/>
    <w:rsid w:val="008F6A6F"/>
    <w:rsid w:val="00900E5E"/>
    <w:rsid w:val="00901FDC"/>
    <w:rsid w:val="00902145"/>
    <w:rsid w:val="0090245A"/>
    <w:rsid w:val="0091079F"/>
    <w:rsid w:val="0091192D"/>
    <w:rsid w:val="00912E12"/>
    <w:rsid w:val="00912EE4"/>
    <w:rsid w:val="009146EA"/>
    <w:rsid w:val="00914BBD"/>
    <w:rsid w:val="00914FDC"/>
    <w:rsid w:val="00915216"/>
    <w:rsid w:val="00921163"/>
    <w:rsid w:val="009220FB"/>
    <w:rsid w:val="009254FB"/>
    <w:rsid w:val="009258E8"/>
    <w:rsid w:val="00930F98"/>
    <w:rsid w:val="009316BF"/>
    <w:rsid w:val="009319E2"/>
    <w:rsid w:val="00933904"/>
    <w:rsid w:val="00934401"/>
    <w:rsid w:val="00936603"/>
    <w:rsid w:val="00937861"/>
    <w:rsid w:val="009407EF"/>
    <w:rsid w:val="00942785"/>
    <w:rsid w:val="00942CD3"/>
    <w:rsid w:val="00943477"/>
    <w:rsid w:val="00946784"/>
    <w:rsid w:val="00950515"/>
    <w:rsid w:val="00950844"/>
    <w:rsid w:val="00950B4C"/>
    <w:rsid w:val="00950C4A"/>
    <w:rsid w:val="00951D55"/>
    <w:rsid w:val="009525DF"/>
    <w:rsid w:val="00953ACA"/>
    <w:rsid w:val="009552D9"/>
    <w:rsid w:val="0095594E"/>
    <w:rsid w:val="00957129"/>
    <w:rsid w:val="009572F5"/>
    <w:rsid w:val="00957FD6"/>
    <w:rsid w:val="009604DC"/>
    <w:rsid w:val="00961BE4"/>
    <w:rsid w:val="00962CE0"/>
    <w:rsid w:val="00963F95"/>
    <w:rsid w:val="00965A60"/>
    <w:rsid w:val="009678EE"/>
    <w:rsid w:val="00971464"/>
    <w:rsid w:val="0097295A"/>
    <w:rsid w:val="00972CCC"/>
    <w:rsid w:val="009753D6"/>
    <w:rsid w:val="009766D4"/>
    <w:rsid w:val="00977187"/>
    <w:rsid w:val="009804C7"/>
    <w:rsid w:val="00980960"/>
    <w:rsid w:val="00980B29"/>
    <w:rsid w:val="009810CF"/>
    <w:rsid w:val="00981D39"/>
    <w:rsid w:val="00982B5A"/>
    <w:rsid w:val="00983866"/>
    <w:rsid w:val="0098399C"/>
    <w:rsid w:val="009859EE"/>
    <w:rsid w:val="00985A9D"/>
    <w:rsid w:val="0098668F"/>
    <w:rsid w:val="00986884"/>
    <w:rsid w:val="00987548"/>
    <w:rsid w:val="009905FE"/>
    <w:rsid w:val="0099090D"/>
    <w:rsid w:val="009960B1"/>
    <w:rsid w:val="009A3A4A"/>
    <w:rsid w:val="009A43BB"/>
    <w:rsid w:val="009A4D23"/>
    <w:rsid w:val="009A62F9"/>
    <w:rsid w:val="009A6F22"/>
    <w:rsid w:val="009B118F"/>
    <w:rsid w:val="009B204A"/>
    <w:rsid w:val="009B2A47"/>
    <w:rsid w:val="009B3815"/>
    <w:rsid w:val="009B6827"/>
    <w:rsid w:val="009C025F"/>
    <w:rsid w:val="009C0A27"/>
    <w:rsid w:val="009C2330"/>
    <w:rsid w:val="009C2FC2"/>
    <w:rsid w:val="009C4341"/>
    <w:rsid w:val="009C4B3D"/>
    <w:rsid w:val="009C5070"/>
    <w:rsid w:val="009C6F68"/>
    <w:rsid w:val="009C735D"/>
    <w:rsid w:val="009D0B64"/>
    <w:rsid w:val="009D1FEF"/>
    <w:rsid w:val="009D24A4"/>
    <w:rsid w:val="009D5D88"/>
    <w:rsid w:val="009D62F8"/>
    <w:rsid w:val="009D7744"/>
    <w:rsid w:val="009E02A4"/>
    <w:rsid w:val="009E1152"/>
    <w:rsid w:val="009E2B62"/>
    <w:rsid w:val="009E4936"/>
    <w:rsid w:val="009E4F99"/>
    <w:rsid w:val="009E5190"/>
    <w:rsid w:val="009E524F"/>
    <w:rsid w:val="009E5DF4"/>
    <w:rsid w:val="009E71AF"/>
    <w:rsid w:val="009F1888"/>
    <w:rsid w:val="009F1BE8"/>
    <w:rsid w:val="009F1CD5"/>
    <w:rsid w:val="009F2C40"/>
    <w:rsid w:val="009F2E02"/>
    <w:rsid w:val="009F4677"/>
    <w:rsid w:val="009F4CCD"/>
    <w:rsid w:val="009F52E6"/>
    <w:rsid w:val="009F67B1"/>
    <w:rsid w:val="009F705F"/>
    <w:rsid w:val="009F709F"/>
    <w:rsid w:val="009F7CD5"/>
    <w:rsid w:val="009F7EED"/>
    <w:rsid w:val="00A018A7"/>
    <w:rsid w:val="00A031E4"/>
    <w:rsid w:val="00A05D52"/>
    <w:rsid w:val="00A0725A"/>
    <w:rsid w:val="00A10031"/>
    <w:rsid w:val="00A1114F"/>
    <w:rsid w:val="00A12DCF"/>
    <w:rsid w:val="00A1467B"/>
    <w:rsid w:val="00A1523A"/>
    <w:rsid w:val="00A22EDB"/>
    <w:rsid w:val="00A23521"/>
    <w:rsid w:val="00A246A5"/>
    <w:rsid w:val="00A27F6E"/>
    <w:rsid w:val="00A30426"/>
    <w:rsid w:val="00A373AB"/>
    <w:rsid w:val="00A42449"/>
    <w:rsid w:val="00A4251C"/>
    <w:rsid w:val="00A432D2"/>
    <w:rsid w:val="00A44DC8"/>
    <w:rsid w:val="00A518A6"/>
    <w:rsid w:val="00A53910"/>
    <w:rsid w:val="00A54F2C"/>
    <w:rsid w:val="00A55552"/>
    <w:rsid w:val="00A559AD"/>
    <w:rsid w:val="00A56EBA"/>
    <w:rsid w:val="00A56F62"/>
    <w:rsid w:val="00A57276"/>
    <w:rsid w:val="00A57718"/>
    <w:rsid w:val="00A6005B"/>
    <w:rsid w:val="00A606AE"/>
    <w:rsid w:val="00A61683"/>
    <w:rsid w:val="00A617F5"/>
    <w:rsid w:val="00A623FE"/>
    <w:rsid w:val="00A636A1"/>
    <w:rsid w:val="00A64623"/>
    <w:rsid w:val="00A6564D"/>
    <w:rsid w:val="00A676F6"/>
    <w:rsid w:val="00A70D72"/>
    <w:rsid w:val="00A7129A"/>
    <w:rsid w:val="00A72AF4"/>
    <w:rsid w:val="00A75AC2"/>
    <w:rsid w:val="00A808DC"/>
    <w:rsid w:val="00A81994"/>
    <w:rsid w:val="00A83F9E"/>
    <w:rsid w:val="00A84A84"/>
    <w:rsid w:val="00A8642A"/>
    <w:rsid w:val="00A8677B"/>
    <w:rsid w:val="00A87972"/>
    <w:rsid w:val="00A90468"/>
    <w:rsid w:val="00A90BDE"/>
    <w:rsid w:val="00A90E8F"/>
    <w:rsid w:val="00A92166"/>
    <w:rsid w:val="00A93141"/>
    <w:rsid w:val="00A944FA"/>
    <w:rsid w:val="00A9481A"/>
    <w:rsid w:val="00A9612D"/>
    <w:rsid w:val="00AA108F"/>
    <w:rsid w:val="00AA1579"/>
    <w:rsid w:val="00AA2C47"/>
    <w:rsid w:val="00AA2D11"/>
    <w:rsid w:val="00AA3391"/>
    <w:rsid w:val="00AA47B7"/>
    <w:rsid w:val="00AA4C3A"/>
    <w:rsid w:val="00AB0481"/>
    <w:rsid w:val="00AB2D1F"/>
    <w:rsid w:val="00AB688F"/>
    <w:rsid w:val="00AB6998"/>
    <w:rsid w:val="00AC1A2E"/>
    <w:rsid w:val="00AC1A6D"/>
    <w:rsid w:val="00AC548A"/>
    <w:rsid w:val="00AC5EA2"/>
    <w:rsid w:val="00AC6678"/>
    <w:rsid w:val="00AD0D80"/>
    <w:rsid w:val="00AD3145"/>
    <w:rsid w:val="00AD58D2"/>
    <w:rsid w:val="00AD6931"/>
    <w:rsid w:val="00AE14AA"/>
    <w:rsid w:val="00AE1CF6"/>
    <w:rsid w:val="00AE2115"/>
    <w:rsid w:val="00AE2181"/>
    <w:rsid w:val="00AE230A"/>
    <w:rsid w:val="00AE2D46"/>
    <w:rsid w:val="00AE33F2"/>
    <w:rsid w:val="00AE4593"/>
    <w:rsid w:val="00AE5F53"/>
    <w:rsid w:val="00AF232F"/>
    <w:rsid w:val="00AF3246"/>
    <w:rsid w:val="00AF3535"/>
    <w:rsid w:val="00AF4129"/>
    <w:rsid w:val="00AF4BF9"/>
    <w:rsid w:val="00AF6202"/>
    <w:rsid w:val="00AF6CB2"/>
    <w:rsid w:val="00B01A2B"/>
    <w:rsid w:val="00B02990"/>
    <w:rsid w:val="00B03E81"/>
    <w:rsid w:val="00B056AD"/>
    <w:rsid w:val="00B05743"/>
    <w:rsid w:val="00B05D54"/>
    <w:rsid w:val="00B069EB"/>
    <w:rsid w:val="00B07040"/>
    <w:rsid w:val="00B07D20"/>
    <w:rsid w:val="00B10A94"/>
    <w:rsid w:val="00B133E5"/>
    <w:rsid w:val="00B14BAF"/>
    <w:rsid w:val="00B156DC"/>
    <w:rsid w:val="00B1638F"/>
    <w:rsid w:val="00B166BC"/>
    <w:rsid w:val="00B16DF5"/>
    <w:rsid w:val="00B20349"/>
    <w:rsid w:val="00B20AB6"/>
    <w:rsid w:val="00B25587"/>
    <w:rsid w:val="00B25BD8"/>
    <w:rsid w:val="00B26974"/>
    <w:rsid w:val="00B27A1B"/>
    <w:rsid w:val="00B30B2C"/>
    <w:rsid w:val="00B34474"/>
    <w:rsid w:val="00B364A9"/>
    <w:rsid w:val="00B36C93"/>
    <w:rsid w:val="00B40470"/>
    <w:rsid w:val="00B44A3C"/>
    <w:rsid w:val="00B47622"/>
    <w:rsid w:val="00B5245F"/>
    <w:rsid w:val="00B53ECF"/>
    <w:rsid w:val="00B55BED"/>
    <w:rsid w:val="00B56C59"/>
    <w:rsid w:val="00B57D44"/>
    <w:rsid w:val="00B6381E"/>
    <w:rsid w:val="00B66102"/>
    <w:rsid w:val="00B706A4"/>
    <w:rsid w:val="00B707EE"/>
    <w:rsid w:val="00B70883"/>
    <w:rsid w:val="00B714B3"/>
    <w:rsid w:val="00B723FD"/>
    <w:rsid w:val="00B724E0"/>
    <w:rsid w:val="00B7585F"/>
    <w:rsid w:val="00B77561"/>
    <w:rsid w:val="00B77682"/>
    <w:rsid w:val="00B817E4"/>
    <w:rsid w:val="00B821F1"/>
    <w:rsid w:val="00B82FCC"/>
    <w:rsid w:val="00B838A8"/>
    <w:rsid w:val="00B8485F"/>
    <w:rsid w:val="00B84BD6"/>
    <w:rsid w:val="00B91C7E"/>
    <w:rsid w:val="00B92414"/>
    <w:rsid w:val="00B93F88"/>
    <w:rsid w:val="00B9437B"/>
    <w:rsid w:val="00B944AF"/>
    <w:rsid w:val="00B95FFF"/>
    <w:rsid w:val="00BA0BBA"/>
    <w:rsid w:val="00BA37F4"/>
    <w:rsid w:val="00BA62A6"/>
    <w:rsid w:val="00BA6FED"/>
    <w:rsid w:val="00BA792E"/>
    <w:rsid w:val="00BA7EF8"/>
    <w:rsid w:val="00BB12AA"/>
    <w:rsid w:val="00BB3B8E"/>
    <w:rsid w:val="00BB427A"/>
    <w:rsid w:val="00BB545E"/>
    <w:rsid w:val="00BB54B0"/>
    <w:rsid w:val="00BB6460"/>
    <w:rsid w:val="00BB6A7B"/>
    <w:rsid w:val="00BB768F"/>
    <w:rsid w:val="00BC0A9E"/>
    <w:rsid w:val="00BC0AD3"/>
    <w:rsid w:val="00BC0C65"/>
    <w:rsid w:val="00BC3EAE"/>
    <w:rsid w:val="00BC41AD"/>
    <w:rsid w:val="00BC4D04"/>
    <w:rsid w:val="00BC70DD"/>
    <w:rsid w:val="00BC7EA9"/>
    <w:rsid w:val="00BD1279"/>
    <w:rsid w:val="00BD233E"/>
    <w:rsid w:val="00BD31CB"/>
    <w:rsid w:val="00BD5642"/>
    <w:rsid w:val="00BD621B"/>
    <w:rsid w:val="00BD64E0"/>
    <w:rsid w:val="00BD6D5A"/>
    <w:rsid w:val="00BD6E20"/>
    <w:rsid w:val="00BD7717"/>
    <w:rsid w:val="00BD7F69"/>
    <w:rsid w:val="00BE1411"/>
    <w:rsid w:val="00BE19CE"/>
    <w:rsid w:val="00BE1E34"/>
    <w:rsid w:val="00BE2329"/>
    <w:rsid w:val="00BE2C53"/>
    <w:rsid w:val="00BE4196"/>
    <w:rsid w:val="00BE5E47"/>
    <w:rsid w:val="00BE5F77"/>
    <w:rsid w:val="00BE629E"/>
    <w:rsid w:val="00BE632A"/>
    <w:rsid w:val="00BE7E87"/>
    <w:rsid w:val="00BE7ED4"/>
    <w:rsid w:val="00BF2228"/>
    <w:rsid w:val="00BF3F59"/>
    <w:rsid w:val="00BF5BE1"/>
    <w:rsid w:val="00BF6F15"/>
    <w:rsid w:val="00C02521"/>
    <w:rsid w:val="00C03A34"/>
    <w:rsid w:val="00C04D81"/>
    <w:rsid w:val="00C0669E"/>
    <w:rsid w:val="00C07BBB"/>
    <w:rsid w:val="00C11E42"/>
    <w:rsid w:val="00C12557"/>
    <w:rsid w:val="00C13218"/>
    <w:rsid w:val="00C13617"/>
    <w:rsid w:val="00C15E61"/>
    <w:rsid w:val="00C16BE5"/>
    <w:rsid w:val="00C236F0"/>
    <w:rsid w:val="00C23A79"/>
    <w:rsid w:val="00C24207"/>
    <w:rsid w:val="00C2464F"/>
    <w:rsid w:val="00C26A14"/>
    <w:rsid w:val="00C27856"/>
    <w:rsid w:val="00C33A52"/>
    <w:rsid w:val="00C3539F"/>
    <w:rsid w:val="00C3545A"/>
    <w:rsid w:val="00C35601"/>
    <w:rsid w:val="00C37183"/>
    <w:rsid w:val="00C41085"/>
    <w:rsid w:val="00C42E17"/>
    <w:rsid w:val="00C45813"/>
    <w:rsid w:val="00C467E4"/>
    <w:rsid w:val="00C5139B"/>
    <w:rsid w:val="00C5241C"/>
    <w:rsid w:val="00C529C3"/>
    <w:rsid w:val="00C53E4D"/>
    <w:rsid w:val="00C56506"/>
    <w:rsid w:val="00C57976"/>
    <w:rsid w:val="00C62161"/>
    <w:rsid w:val="00C65ECE"/>
    <w:rsid w:val="00C7220E"/>
    <w:rsid w:val="00C72E65"/>
    <w:rsid w:val="00C74137"/>
    <w:rsid w:val="00C75AE6"/>
    <w:rsid w:val="00C77855"/>
    <w:rsid w:val="00C811FD"/>
    <w:rsid w:val="00C870E0"/>
    <w:rsid w:val="00C873B4"/>
    <w:rsid w:val="00C90A2E"/>
    <w:rsid w:val="00C92134"/>
    <w:rsid w:val="00C9287A"/>
    <w:rsid w:val="00C938C1"/>
    <w:rsid w:val="00C94C2D"/>
    <w:rsid w:val="00C962AB"/>
    <w:rsid w:val="00C97FD3"/>
    <w:rsid w:val="00CA03A0"/>
    <w:rsid w:val="00CA0796"/>
    <w:rsid w:val="00CA192F"/>
    <w:rsid w:val="00CA2580"/>
    <w:rsid w:val="00CA2806"/>
    <w:rsid w:val="00CA36BE"/>
    <w:rsid w:val="00CA3794"/>
    <w:rsid w:val="00CA5A05"/>
    <w:rsid w:val="00CA5F7E"/>
    <w:rsid w:val="00CA7DF2"/>
    <w:rsid w:val="00CB1961"/>
    <w:rsid w:val="00CB39A9"/>
    <w:rsid w:val="00CB4851"/>
    <w:rsid w:val="00CB4A02"/>
    <w:rsid w:val="00CB50DB"/>
    <w:rsid w:val="00CB5E4D"/>
    <w:rsid w:val="00CB6F23"/>
    <w:rsid w:val="00CC0B84"/>
    <w:rsid w:val="00CC17EE"/>
    <w:rsid w:val="00CC18E4"/>
    <w:rsid w:val="00CC1CD0"/>
    <w:rsid w:val="00CC23F5"/>
    <w:rsid w:val="00CC3EFD"/>
    <w:rsid w:val="00CC4225"/>
    <w:rsid w:val="00CC5244"/>
    <w:rsid w:val="00CC586C"/>
    <w:rsid w:val="00CC5FC4"/>
    <w:rsid w:val="00CC72E2"/>
    <w:rsid w:val="00CC732D"/>
    <w:rsid w:val="00CD073D"/>
    <w:rsid w:val="00CD0AD8"/>
    <w:rsid w:val="00CD1562"/>
    <w:rsid w:val="00CD215C"/>
    <w:rsid w:val="00CD4FC3"/>
    <w:rsid w:val="00CD5F54"/>
    <w:rsid w:val="00CE131F"/>
    <w:rsid w:val="00CE23DA"/>
    <w:rsid w:val="00CE5DF2"/>
    <w:rsid w:val="00CE721F"/>
    <w:rsid w:val="00CF1FB4"/>
    <w:rsid w:val="00CF6114"/>
    <w:rsid w:val="00CF6B6B"/>
    <w:rsid w:val="00D0052D"/>
    <w:rsid w:val="00D020C5"/>
    <w:rsid w:val="00D048CD"/>
    <w:rsid w:val="00D0736A"/>
    <w:rsid w:val="00D10BC4"/>
    <w:rsid w:val="00D1114F"/>
    <w:rsid w:val="00D11AB3"/>
    <w:rsid w:val="00D12A02"/>
    <w:rsid w:val="00D13274"/>
    <w:rsid w:val="00D146B4"/>
    <w:rsid w:val="00D157BD"/>
    <w:rsid w:val="00D16FB4"/>
    <w:rsid w:val="00D1788A"/>
    <w:rsid w:val="00D20A81"/>
    <w:rsid w:val="00D23CE9"/>
    <w:rsid w:val="00D26560"/>
    <w:rsid w:val="00D267D5"/>
    <w:rsid w:val="00D27875"/>
    <w:rsid w:val="00D31492"/>
    <w:rsid w:val="00D3345F"/>
    <w:rsid w:val="00D3357C"/>
    <w:rsid w:val="00D34BB4"/>
    <w:rsid w:val="00D35C36"/>
    <w:rsid w:val="00D35D09"/>
    <w:rsid w:val="00D3625F"/>
    <w:rsid w:val="00D36BC0"/>
    <w:rsid w:val="00D40B29"/>
    <w:rsid w:val="00D426E9"/>
    <w:rsid w:val="00D42B34"/>
    <w:rsid w:val="00D436F0"/>
    <w:rsid w:val="00D43E3E"/>
    <w:rsid w:val="00D4401A"/>
    <w:rsid w:val="00D44413"/>
    <w:rsid w:val="00D445C0"/>
    <w:rsid w:val="00D467CF"/>
    <w:rsid w:val="00D46AFA"/>
    <w:rsid w:val="00D47B74"/>
    <w:rsid w:val="00D50116"/>
    <w:rsid w:val="00D5050E"/>
    <w:rsid w:val="00D50872"/>
    <w:rsid w:val="00D51409"/>
    <w:rsid w:val="00D51518"/>
    <w:rsid w:val="00D515D4"/>
    <w:rsid w:val="00D51957"/>
    <w:rsid w:val="00D53CB0"/>
    <w:rsid w:val="00D5574A"/>
    <w:rsid w:val="00D574D0"/>
    <w:rsid w:val="00D575D8"/>
    <w:rsid w:val="00D60AC1"/>
    <w:rsid w:val="00D6138A"/>
    <w:rsid w:val="00D640D0"/>
    <w:rsid w:val="00D66288"/>
    <w:rsid w:val="00D71211"/>
    <w:rsid w:val="00D74C30"/>
    <w:rsid w:val="00D74D0F"/>
    <w:rsid w:val="00D74EED"/>
    <w:rsid w:val="00D752B4"/>
    <w:rsid w:val="00D76A29"/>
    <w:rsid w:val="00D80AC3"/>
    <w:rsid w:val="00D818F1"/>
    <w:rsid w:val="00D81ABC"/>
    <w:rsid w:val="00D82FD1"/>
    <w:rsid w:val="00D84EB4"/>
    <w:rsid w:val="00D85B82"/>
    <w:rsid w:val="00D87252"/>
    <w:rsid w:val="00D9124C"/>
    <w:rsid w:val="00D9141B"/>
    <w:rsid w:val="00D92276"/>
    <w:rsid w:val="00D92449"/>
    <w:rsid w:val="00D93203"/>
    <w:rsid w:val="00D93962"/>
    <w:rsid w:val="00D93C2E"/>
    <w:rsid w:val="00D9404B"/>
    <w:rsid w:val="00DA0737"/>
    <w:rsid w:val="00DA163A"/>
    <w:rsid w:val="00DA53EC"/>
    <w:rsid w:val="00DA5CA3"/>
    <w:rsid w:val="00DA62BA"/>
    <w:rsid w:val="00DA71B0"/>
    <w:rsid w:val="00DB0FB6"/>
    <w:rsid w:val="00DB147C"/>
    <w:rsid w:val="00DB1607"/>
    <w:rsid w:val="00DB2361"/>
    <w:rsid w:val="00DB2BE8"/>
    <w:rsid w:val="00DB5E25"/>
    <w:rsid w:val="00DB7041"/>
    <w:rsid w:val="00DC0694"/>
    <w:rsid w:val="00DC0A5D"/>
    <w:rsid w:val="00DC0F51"/>
    <w:rsid w:val="00DC10B8"/>
    <w:rsid w:val="00DC131A"/>
    <w:rsid w:val="00DC1CA1"/>
    <w:rsid w:val="00DC5461"/>
    <w:rsid w:val="00DC73F6"/>
    <w:rsid w:val="00DD158B"/>
    <w:rsid w:val="00DD1D66"/>
    <w:rsid w:val="00DD264F"/>
    <w:rsid w:val="00DD26A3"/>
    <w:rsid w:val="00DD2E74"/>
    <w:rsid w:val="00DD30E7"/>
    <w:rsid w:val="00DD50B2"/>
    <w:rsid w:val="00DD5AD7"/>
    <w:rsid w:val="00DE012B"/>
    <w:rsid w:val="00DE0AD2"/>
    <w:rsid w:val="00DE1952"/>
    <w:rsid w:val="00DE3F78"/>
    <w:rsid w:val="00DE41ED"/>
    <w:rsid w:val="00DE5C8F"/>
    <w:rsid w:val="00DF0310"/>
    <w:rsid w:val="00DF1505"/>
    <w:rsid w:val="00DF28DE"/>
    <w:rsid w:val="00DF542D"/>
    <w:rsid w:val="00DF74F7"/>
    <w:rsid w:val="00E01270"/>
    <w:rsid w:val="00E01FA7"/>
    <w:rsid w:val="00E061A9"/>
    <w:rsid w:val="00E0669C"/>
    <w:rsid w:val="00E10577"/>
    <w:rsid w:val="00E12D73"/>
    <w:rsid w:val="00E15694"/>
    <w:rsid w:val="00E16251"/>
    <w:rsid w:val="00E1698F"/>
    <w:rsid w:val="00E21A31"/>
    <w:rsid w:val="00E22380"/>
    <w:rsid w:val="00E238E0"/>
    <w:rsid w:val="00E27B6F"/>
    <w:rsid w:val="00E27E8E"/>
    <w:rsid w:val="00E30C73"/>
    <w:rsid w:val="00E32376"/>
    <w:rsid w:val="00E327FB"/>
    <w:rsid w:val="00E37C3D"/>
    <w:rsid w:val="00E4003C"/>
    <w:rsid w:val="00E40876"/>
    <w:rsid w:val="00E411C9"/>
    <w:rsid w:val="00E42AB3"/>
    <w:rsid w:val="00E4482F"/>
    <w:rsid w:val="00E44DE0"/>
    <w:rsid w:val="00E46CE8"/>
    <w:rsid w:val="00E50ADB"/>
    <w:rsid w:val="00E52494"/>
    <w:rsid w:val="00E55044"/>
    <w:rsid w:val="00E568DE"/>
    <w:rsid w:val="00E56E15"/>
    <w:rsid w:val="00E57195"/>
    <w:rsid w:val="00E618BF"/>
    <w:rsid w:val="00E61EFA"/>
    <w:rsid w:val="00E644C6"/>
    <w:rsid w:val="00E6526A"/>
    <w:rsid w:val="00E652DC"/>
    <w:rsid w:val="00E658EE"/>
    <w:rsid w:val="00E66A65"/>
    <w:rsid w:val="00E706A8"/>
    <w:rsid w:val="00E7171B"/>
    <w:rsid w:val="00E72A68"/>
    <w:rsid w:val="00E754C2"/>
    <w:rsid w:val="00E80A70"/>
    <w:rsid w:val="00E82DE8"/>
    <w:rsid w:val="00E848D8"/>
    <w:rsid w:val="00E8525E"/>
    <w:rsid w:val="00E86146"/>
    <w:rsid w:val="00E86EB7"/>
    <w:rsid w:val="00E90081"/>
    <w:rsid w:val="00E92662"/>
    <w:rsid w:val="00E9305F"/>
    <w:rsid w:val="00E9376B"/>
    <w:rsid w:val="00E93ABF"/>
    <w:rsid w:val="00E94513"/>
    <w:rsid w:val="00E9458D"/>
    <w:rsid w:val="00E96518"/>
    <w:rsid w:val="00E96F05"/>
    <w:rsid w:val="00EA0210"/>
    <w:rsid w:val="00EA1D84"/>
    <w:rsid w:val="00EA4667"/>
    <w:rsid w:val="00EA4FCF"/>
    <w:rsid w:val="00EA51C3"/>
    <w:rsid w:val="00EA5862"/>
    <w:rsid w:val="00EA6EDD"/>
    <w:rsid w:val="00EA74A0"/>
    <w:rsid w:val="00EB00E3"/>
    <w:rsid w:val="00EB00FE"/>
    <w:rsid w:val="00EB01B3"/>
    <w:rsid w:val="00EB029F"/>
    <w:rsid w:val="00EB3718"/>
    <w:rsid w:val="00EB3BD7"/>
    <w:rsid w:val="00EB4AC7"/>
    <w:rsid w:val="00EB7D01"/>
    <w:rsid w:val="00EC03C1"/>
    <w:rsid w:val="00EC0415"/>
    <w:rsid w:val="00EC0E32"/>
    <w:rsid w:val="00EC0EAA"/>
    <w:rsid w:val="00EC1F28"/>
    <w:rsid w:val="00EC203A"/>
    <w:rsid w:val="00EC2DD5"/>
    <w:rsid w:val="00EC35F7"/>
    <w:rsid w:val="00EC6E11"/>
    <w:rsid w:val="00ED1859"/>
    <w:rsid w:val="00ED2186"/>
    <w:rsid w:val="00ED2466"/>
    <w:rsid w:val="00ED2C78"/>
    <w:rsid w:val="00ED56CC"/>
    <w:rsid w:val="00ED5BC3"/>
    <w:rsid w:val="00ED7CBA"/>
    <w:rsid w:val="00EE32E0"/>
    <w:rsid w:val="00EE3891"/>
    <w:rsid w:val="00EE392C"/>
    <w:rsid w:val="00EE3ABC"/>
    <w:rsid w:val="00EE576C"/>
    <w:rsid w:val="00EE625C"/>
    <w:rsid w:val="00EE62B3"/>
    <w:rsid w:val="00EE766C"/>
    <w:rsid w:val="00EF0EDF"/>
    <w:rsid w:val="00EF1034"/>
    <w:rsid w:val="00EF430B"/>
    <w:rsid w:val="00EF74FE"/>
    <w:rsid w:val="00F01258"/>
    <w:rsid w:val="00F018EB"/>
    <w:rsid w:val="00F01D09"/>
    <w:rsid w:val="00F0366A"/>
    <w:rsid w:val="00F10156"/>
    <w:rsid w:val="00F107AE"/>
    <w:rsid w:val="00F12B30"/>
    <w:rsid w:val="00F13B69"/>
    <w:rsid w:val="00F1779C"/>
    <w:rsid w:val="00F20527"/>
    <w:rsid w:val="00F205A1"/>
    <w:rsid w:val="00F209CF"/>
    <w:rsid w:val="00F22093"/>
    <w:rsid w:val="00F2215D"/>
    <w:rsid w:val="00F24A84"/>
    <w:rsid w:val="00F30AA4"/>
    <w:rsid w:val="00F351D6"/>
    <w:rsid w:val="00F355D9"/>
    <w:rsid w:val="00F405AB"/>
    <w:rsid w:val="00F406A8"/>
    <w:rsid w:val="00F42C63"/>
    <w:rsid w:val="00F42D24"/>
    <w:rsid w:val="00F43C9A"/>
    <w:rsid w:val="00F45886"/>
    <w:rsid w:val="00F4599D"/>
    <w:rsid w:val="00F45A7F"/>
    <w:rsid w:val="00F50177"/>
    <w:rsid w:val="00F50FF9"/>
    <w:rsid w:val="00F55F29"/>
    <w:rsid w:val="00F574ED"/>
    <w:rsid w:val="00F61407"/>
    <w:rsid w:val="00F62231"/>
    <w:rsid w:val="00F635C2"/>
    <w:rsid w:val="00F64CAF"/>
    <w:rsid w:val="00F67211"/>
    <w:rsid w:val="00F6794E"/>
    <w:rsid w:val="00F67C22"/>
    <w:rsid w:val="00F7175B"/>
    <w:rsid w:val="00F74193"/>
    <w:rsid w:val="00F769DA"/>
    <w:rsid w:val="00F82D54"/>
    <w:rsid w:val="00F83531"/>
    <w:rsid w:val="00F87952"/>
    <w:rsid w:val="00F931CA"/>
    <w:rsid w:val="00F97457"/>
    <w:rsid w:val="00F9782D"/>
    <w:rsid w:val="00FA018E"/>
    <w:rsid w:val="00FA123C"/>
    <w:rsid w:val="00FA12DF"/>
    <w:rsid w:val="00FA3061"/>
    <w:rsid w:val="00FA47FF"/>
    <w:rsid w:val="00FA4ABF"/>
    <w:rsid w:val="00FA5E26"/>
    <w:rsid w:val="00FA663D"/>
    <w:rsid w:val="00FA7CAA"/>
    <w:rsid w:val="00FB326E"/>
    <w:rsid w:val="00FB35CA"/>
    <w:rsid w:val="00FB5F85"/>
    <w:rsid w:val="00FB6FC1"/>
    <w:rsid w:val="00FC0122"/>
    <w:rsid w:val="00FC03B5"/>
    <w:rsid w:val="00FC0E44"/>
    <w:rsid w:val="00FC3247"/>
    <w:rsid w:val="00FC36F7"/>
    <w:rsid w:val="00FC3C67"/>
    <w:rsid w:val="00FC41DC"/>
    <w:rsid w:val="00FC5E43"/>
    <w:rsid w:val="00FD0780"/>
    <w:rsid w:val="00FD07B0"/>
    <w:rsid w:val="00FD10AC"/>
    <w:rsid w:val="00FD1311"/>
    <w:rsid w:val="00FD3828"/>
    <w:rsid w:val="00FD3894"/>
    <w:rsid w:val="00FD3CE5"/>
    <w:rsid w:val="00FD4151"/>
    <w:rsid w:val="00FD56D2"/>
    <w:rsid w:val="00FD673B"/>
    <w:rsid w:val="00FE0533"/>
    <w:rsid w:val="00FE1561"/>
    <w:rsid w:val="00FE2EDC"/>
    <w:rsid w:val="00FE6762"/>
    <w:rsid w:val="00FE6F0B"/>
    <w:rsid w:val="00FF32FE"/>
    <w:rsid w:val="00FF5408"/>
    <w:rsid w:val="00FF5667"/>
    <w:rsid w:val="00FF5F6D"/>
    <w:rsid w:val="00FF60B9"/>
    <w:rsid w:val="00FF677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3"/>
    <o:shapelayout v:ext="edit">
      <o:idmap v:ext="edit" data="1"/>
    </o:shapelayout>
  </w:shapeDefaults>
  <w:decimalSymbol w:val="."/>
  <w:listSeparator w:val=","/>
  <w14:docId w14:val="534DD902"/>
  <w15:docId w15:val="{9B5D1F67-12D4-454E-96C7-551B548F8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imes New Roman"/>
        <w:lang w:val="de-CH" w:eastAsia="de-CH" w:bidi="ar-SA"/>
      </w:rPr>
    </w:rPrDefault>
    <w:pPrDefault/>
  </w:docDefaults>
  <w:latentStyles w:defLockedState="0" w:defUIPriority="14" w:defSemiHidden="0" w:defUnhideWhenUsed="0" w:defQFormat="0" w:count="371">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lsdException w:name="heading 6" w:semiHidden="1" w:uiPriority="8" w:unhideWhenUsed="1"/>
    <w:lsdException w:name="heading 7" w:semiHidden="1" w:uiPriority="9" w:unhideWhenUsed="1"/>
    <w:lsdException w:name="heading 8" w:semiHidden="1" w:uiPriority="8"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0"/>
    <w:lsdException w:name="Table Theme" w:semiHidden="1" w:uiPriority="0"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qFormat="1"/>
    <w:lsdException w:name="Subtle Reference" w:qFormat="1"/>
    <w:lsdException w:name="Intense Referenc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751"/>
    <w:pPr>
      <w:spacing w:before="60" w:after="120"/>
    </w:pPr>
    <w:rPr>
      <w:rFonts w:cs="Tahoma"/>
      <w:szCs w:val="24"/>
      <w:lang w:val="en-GB" w:eastAsia="de-DE"/>
    </w:rPr>
  </w:style>
  <w:style w:type="paragraph" w:styleId="Heading1">
    <w:name w:val="heading 1"/>
    <w:basedOn w:val="Normal"/>
    <w:next w:val="Normal"/>
    <w:link w:val="Heading1Char"/>
    <w:uiPriority w:val="3"/>
    <w:qFormat/>
    <w:rsid w:val="009F705F"/>
    <w:pPr>
      <w:keepNext/>
      <w:pageBreakBefore/>
      <w:numPr>
        <w:numId w:val="10"/>
      </w:numPr>
      <w:spacing w:after="240"/>
      <w:outlineLvl w:val="0"/>
    </w:pPr>
    <w:rPr>
      <w:rFonts w:cs="Arial"/>
      <w:b/>
      <w:bCs/>
      <w:kern w:val="32"/>
      <w:sz w:val="32"/>
      <w:szCs w:val="32"/>
    </w:rPr>
  </w:style>
  <w:style w:type="paragraph" w:styleId="Heading2">
    <w:name w:val="heading 2"/>
    <w:basedOn w:val="Normal"/>
    <w:next w:val="Normal"/>
    <w:link w:val="Heading2Char"/>
    <w:uiPriority w:val="4"/>
    <w:qFormat/>
    <w:rsid w:val="009F705F"/>
    <w:pPr>
      <w:keepNext/>
      <w:numPr>
        <w:ilvl w:val="1"/>
        <w:numId w:val="10"/>
      </w:numPr>
      <w:spacing w:before="480" w:after="240"/>
      <w:outlineLvl w:val="1"/>
    </w:pPr>
    <w:rPr>
      <w:rFonts w:cs="Arial"/>
      <w:b/>
      <w:bCs/>
      <w:iCs/>
      <w:kern w:val="28"/>
      <w:sz w:val="28"/>
      <w:szCs w:val="28"/>
    </w:rPr>
  </w:style>
  <w:style w:type="paragraph" w:styleId="Heading3">
    <w:name w:val="heading 3"/>
    <w:basedOn w:val="Normal"/>
    <w:next w:val="Normal"/>
    <w:link w:val="Heading3Char"/>
    <w:uiPriority w:val="5"/>
    <w:qFormat/>
    <w:rsid w:val="009F705F"/>
    <w:pPr>
      <w:keepNext/>
      <w:numPr>
        <w:ilvl w:val="2"/>
        <w:numId w:val="10"/>
      </w:numPr>
      <w:spacing w:before="360"/>
      <w:outlineLvl w:val="2"/>
    </w:pPr>
    <w:rPr>
      <w:rFonts w:cs="Arial"/>
      <w:b/>
      <w:bCs/>
      <w:sz w:val="24"/>
      <w:szCs w:val="26"/>
    </w:rPr>
  </w:style>
  <w:style w:type="paragraph" w:styleId="Heading4">
    <w:name w:val="heading 4"/>
    <w:basedOn w:val="Normal"/>
    <w:next w:val="Normal"/>
    <w:link w:val="Heading4Char"/>
    <w:uiPriority w:val="6"/>
    <w:qFormat/>
    <w:rsid w:val="009F705F"/>
    <w:pPr>
      <w:keepNext/>
      <w:numPr>
        <w:ilvl w:val="3"/>
        <w:numId w:val="10"/>
      </w:numPr>
      <w:spacing w:before="120"/>
      <w:outlineLvl w:val="3"/>
    </w:pPr>
    <w:rPr>
      <w:b/>
    </w:rPr>
  </w:style>
  <w:style w:type="paragraph" w:styleId="Heading5">
    <w:name w:val="heading 5"/>
    <w:basedOn w:val="Normal"/>
    <w:next w:val="Normal"/>
    <w:link w:val="Heading5Char"/>
    <w:uiPriority w:val="7"/>
    <w:rsid w:val="009F705F"/>
    <w:pPr>
      <w:keepNext/>
      <w:numPr>
        <w:ilvl w:val="4"/>
        <w:numId w:val="10"/>
      </w:numPr>
      <w:tabs>
        <w:tab w:val="left" w:pos="1928"/>
      </w:tabs>
      <w:spacing w:before="120"/>
      <w:jc w:val="both"/>
      <w:outlineLvl w:val="4"/>
    </w:pPr>
    <w:rPr>
      <w:b/>
      <w:bCs/>
      <w:iCs/>
      <w:kern w:val="22"/>
      <w:szCs w:val="26"/>
    </w:rPr>
  </w:style>
  <w:style w:type="paragraph" w:styleId="Heading6">
    <w:name w:val="heading 6"/>
    <w:basedOn w:val="Normal"/>
    <w:next w:val="Normal"/>
    <w:link w:val="Heading6Char"/>
    <w:uiPriority w:val="8"/>
    <w:rsid w:val="009F705F"/>
    <w:pPr>
      <w:keepNext/>
      <w:numPr>
        <w:ilvl w:val="5"/>
        <w:numId w:val="10"/>
      </w:numPr>
      <w:tabs>
        <w:tab w:val="left" w:pos="2041"/>
      </w:tabs>
      <w:spacing w:before="120"/>
      <w:jc w:val="both"/>
      <w:outlineLvl w:val="5"/>
    </w:pPr>
    <w:rPr>
      <w:b/>
      <w:bCs/>
      <w:szCs w:val="22"/>
    </w:rPr>
  </w:style>
  <w:style w:type="paragraph" w:styleId="Heading7">
    <w:name w:val="heading 7"/>
    <w:basedOn w:val="Normal"/>
    <w:next w:val="Normal"/>
    <w:link w:val="Heading7Char"/>
    <w:uiPriority w:val="9"/>
    <w:rsid w:val="009F705F"/>
    <w:pPr>
      <w:keepNext/>
      <w:numPr>
        <w:ilvl w:val="6"/>
        <w:numId w:val="10"/>
      </w:numPr>
      <w:tabs>
        <w:tab w:val="left" w:pos="2155"/>
      </w:tabs>
      <w:spacing w:before="120"/>
      <w:jc w:val="both"/>
      <w:outlineLvl w:val="6"/>
    </w:pPr>
    <w:rPr>
      <w:b/>
      <w:szCs w:val="20"/>
    </w:rPr>
  </w:style>
  <w:style w:type="paragraph" w:styleId="Heading8">
    <w:name w:val="heading 8"/>
    <w:basedOn w:val="Normal"/>
    <w:link w:val="Heading8Char"/>
    <w:uiPriority w:val="8"/>
    <w:semiHidden/>
    <w:rsid w:val="000766C7"/>
    <w:pPr>
      <w:tabs>
        <w:tab w:val="left" w:pos="2438"/>
      </w:tabs>
      <w:spacing w:before="240"/>
      <w:jc w:val="both"/>
      <w:outlineLvl w:val="7"/>
    </w:pPr>
    <w:rPr>
      <w:b/>
      <w:iCs/>
      <w:kern w:val="20"/>
      <w:szCs w:val="20"/>
    </w:rPr>
  </w:style>
  <w:style w:type="paragraph" w:styleId="Heading9">
    <w:name w:val="heading 9"/>
    <w:basedOn w:val="Normal"/>
    <w:link w:val="Heading9Char"/>
    <w:uiPriority w:val="9"/>
    <w:semiHidden/>
    <w:rsid w:val="005720FC"/>
    <w:pPr>
      <w:numPr>
        <w:ilvl w:val="8"/>
        <w:numId w:val="3"/>
      </w:numPr>
      <w:tabs>
        <w:tab w:val="left" w:pos="2835"/>
      </w:tabs>
      <w:spacing w:before="240"/>
      <w:jc w:val="both"/>
      <w:outlineLvl w:val="8"/>
    </w:pPr>
    <w:rPr>
      <w:rFonts w:cs="Arial"/>
      <w:b/>
      <w:kern w:val="20"/>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usszeileEintragKlein">
    <w:name w:val="FusszeileEintragKlein"/>
    <w:uiPriority w:val="14"/>
    <w:semiHidden/>
    <w:rsid w:val="005720FC"/>
    <w:pPr>
      <w:jc w:val="center"/>
    </w:pPr>
    <w:rPr>
      <w:rFonts w:cs="Tahoma"/>
      <w:sz w:val="16"/>
      <w:szCs w:val="16"/>
    </w:rPr>
  </w:style>
  <w:style w:type="paragraph" w:styleId="Footer">
    <w:name w:val="footer"/>
    <w:basedOn w:val="Normal"/>
    <w:link w:val="FooterChar"/>
    <w:uiPriority w:val="14"/>
    <w:unhideWhenUsed/>
    <w:rsid w:val="005720FC"/>
    <w:pPr>
      <w:tabs>
        <w:tab w:val="center" w:pos="4536"/>
        <w:tab w:val="right" w:pos="9072"/>
      </w:tabs>
    </w:pPr>
  </w:style>
  <w:style w:type="paragraph" w:customStyle="1" w:styleId="MS-Dokkopf-Zeile">
    <w:name w:val="MS-Dokkopf-Zeile"/>
    <w:basedOn w:val="Normal"/>
    <w:uiPriority w:val="14"/>
    <w:semiHidden/>
    <w:rsid w:val="005720FC"/>
    <w:rPr>
      <w:sz w:val="24"/>
    </w:rPr>
  </w:style>
  <w:style w:type="character" w:customStyle="1" w:styleId="FooterChar">
    <w:name w:val="Footer Char"/>
    <w:link w:val="Footer"/>
    <w:uiPriority w:val="14"/>
    <w:rsid w:val="005720FC"/>
    <w:rPr>
      <w:rFonts w:cs="Tahoma"/>
      <w:szCs w:val="24"/>
      <w:lang w:eastAsia="de-DE"/>
    </w:rPr>
  </w:style>
  <w:style w:type="character" w:styleId="Emphasis">
    <w:name w:val="Emphasis"/>
    <w:uiPriority w:val="14"/>
    <w:semiHidden/>
    <w:unhideWhenUsed/>
    <w:rsid w:val="005720FC"/>
    <w:rPr>
      <w:i/>
      <w:iCs/>
    </w:rPr>
  </w:style>
  <w:style w:type="table" w:customStyle="1" w:styleId="MS-Dokumentstatusliste">
    <w:name w:val="MS-Dokumentstatusliste"/>
    <w:basedOn w:val="TableNormal"/>
    <w:uiPriority w:val="99"/>
    <w:qFormat/>
    <w:rsid w:val="005720FC"/>
    <w:pPr>
      <w:spacing w:before="30" w:after="30"/>
    </w:pPr>
    <w:rPr>
      <w:sz w:val="18"/>
      <w:lang w:val="en-GB" w:eastAsia="en-GB"/>
    </w:rPr>
    <w:tblPr>
      <w:tblBorders>
        <w:top w:val="single" w:sz="4" w:space="0" w:color="auto"/>
        <w:bottom w:val="single" w:sz="4" w:space="0" w:color="auto"/>
        <w:insideH w:val="single" w:sz="4" w:space="0" w:color="auto"/>
      </w:tblBorders>
      <w:tblCellMar>
        <w:top w:w="40" w:type="dxa"/>
        <w:bottom w:w="40" w:type="dxa"/>
      </w:tblCellMar>
    </w:tblPr>
    <w:tblStylePr w:type="firstRow">
      <w:pPr>
        <w:wordWrap/>
        <w:spacing w:beforeLines="0" w:afterLines="0"/>
        <w:contextualSpacing w:val="0"/>
      </w:pPr>
      <w:rPr>
        <w:rFonts w:ascii="Tahoma" w:hAnsi="Tahoma"/>
        <w:b/>
        <w:color w:val="000000"/>
        <w:sz w:val="18"/>
      </w:rPr>
    </w:tblStylePr>
    <w:tblStylePr w:type="lastRow">
      <w:pPr>
        <w:wordWrap/>
        <w:spacing w:beforeLines="0" w:before="0" w:beforeAutospacing="0" w:afterLines="0" w:after="0" w:afterAutospacing="0"/>
        <w:contextualSpacing/>
      </w:pPr>
      <w:rPr>
        <w:rFonts w:ascii="Tahoma" w:hAnsi="Tahoma"/>
        <w:sz w:val="18"/>
      </w:rPr>
      <w:tblPr/>
      <w:tcPr>
        <w:noWrap/>
        <w:tcMar>
          <w:top w:w="108" w:type="dxa"/>
          <w:left w:w="0" w:type="nil"/>
          <w:bottom w:w="108" w:type="dxa"/>
          <w:right w:w="0" w:type="nil"/>
        </w:tcMar>
      </w:tcPr>
    </w:tblStylePr>
    <w:tblStylePr w:type="nwCell">
      <w:pPr>
        <w:wordWrap/>
        <w:spacing w:beforeLines="0"/>
        <w:contextualSpacing w:val="0"/>
      </w:pPr>
    </w:tblStylePr>
  </w:style>
  <w:style w:type="paragraph" w:customStyle="1" w:styleId="MS-TitelohneUmbruch">
    <w:name w:val="MS-Titel ohne Umbruch"/>
    <w:basedOn w:val="MS-Titel"/>
    <w:next w:val="Normal"/>
    <w:link w:val="MS-TitelohneUmbruchZchn"/>
    <w:uiPriority w:val="11"/>
    <w:qFormat/>
    <w:rsid w:val="005720FC"/>
    <w:pPr>
      <w:pageBreakBefore w:val="0"/>
    </w:pPr>
    <w:rPr>
      <w:rFonts w:cs="Times New Roman"/>
      <w:spacing w:val="5"/>
      <w:kern w:val="28"/>
      <w:szCs w:val="52"/>
    </w:rPr>
  </w:style>
  <w:style w:type="paragraph" w:styleId="DocumentMap">
    <w:name w:val="Document Map"/>
    <w:basedOn w:val="Normal"/>
    <w:link w:val="DocumentMapChar"/>
    <w:uiPriority w:val="14"/>
    <w:semiHidden/>
    <w:unhideWhenUsed/>
    <w:rsid w:val="005720FC"/>
    <w:rPr>
      <w:szCs w:val="16"/>
    </w:rPr>
  </w:style>
  <w:style w:type="table" w:customStyle="1" w:styleId="MS-Tabelle2">
    <w:name w:val="MS-Tabelle2"/>
    <w:basedOn w:val="TableNormal"/>
    <w:uiPriority w:val="99"/>
    <w:qFormat/>
    <w:rsid w:val="00582F4F"/>
    <w:tblPr>
      <w:tblBorders>
        <w:top w:val="single" w:sz="8" w:space="0" w:color="auto"/>
        <w:left w:val="single" w:sz="12" w:space="0" w:color="auto"/>
        <w:bottom w:val="single" w:sz="12" w:space="0" w:color="auto"/>
        <w:right w:val="single" w:sz="12" w:space="0" w:color="auto"/>
        <w:insideH w:val="single" w:sz="4" w:space="0" w:color="auto"/>
        <w:insideV w:val="single" w:sz="4" w:space="0" w:color="auto"/>
      </w:tblBorders>
    </w:tblPr>
    <w:trPr>
      <w:cantSplit/>
    </w:trPr>
    <w:tblStylePr w:type="firstRow">
      <w:pPr>
        <w:keepNext/>
        <w:wordWrap/>
        <w:jc w:val="left"/>
      </w:pPr>
      <w:rPr>
        <w:b/>
      </w:rPr>
      <w:tblPr/>
      <w:trPr>
        <w:tblHeader/>
      </w:tr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l2br w:val="nil"/>
          <w:tr2bl w:val="nil"/>
        </w:tcBorders>
        <w:shd w:val="clear" w:color="auto" w:fill="D9D9D9"/>
      </w:tcPr>
    </w:tblStylePr>
  </w:style>
  <w:style w:type="character" w:customStyle="1" w:styleId="Heading1Char">
    <w:name w:val="Heading 1 Char"/>
    <w:link w:val="Heading1"/>
    <w:uiPriority w:val="3"/>
    <w:rsid w:val="009F705F"/>
    <w:rPr>
      <w:rFonts w:cs="Arial"/>
      <w:b/>
      <w:bCs/>
      <w:kern w:val="32"/>
      <w:sz w:val="32"/>
      <w:szCs w:val="32"/>
      <w:lang w:val="en-GB" w:eastAsia="de-DE"/>
    </w:rPr>
  </w:style>
  <w:style w:type="character" w:customStyle="1" w:styleId="Heading2Char">
    <w:name w:val="Heading 2 Char"/>
    <w:link w:val="Heading2"/>
    <w:uiPriority w:val="4"/>
    <w:rsid w:val="009F705F"/>
    <w:rPr>
      <w:rFonts w:cs="Arial"/>
      <w:b/>
      <w:bCs/>
      <w:iCs/>
      <w:kern w:val="28"/>
      <w:sz w:val="28"/>
      <w:szCs w:val="28"/>
      <w:lang w:val="en-GB" w:eastAsia="de-DE"/>
    </w:rPr>
  </w:style>
  <w:style w:type="character" w:customStyle="1" w:styleId="Heading3Char">
    <w:name w:val="Heading 3 Char"/>
    <w:link w:val="Heading3"/>
    <w:uiPriority w:val="5"/>
    <w:rsid w:val="009F705F"/>
    <w:rPr>
      <w:rFonts w:cs="Arial"/>
      <w:b/>
      <w:bCs/>
      <w:sz w:val="24"/>
      <w:szCs w:val="26"/>
      <w:lang w:val="en-GB" w:eastAsia="de-DE"/>
    </w:rPr>
  </w:style>
  <w:style w:type="character" w:customStyle="1" w:styleId="Heading4Char">
    <w:name w:val="Heading 4 Char"/>
    <w:link w:val="Heading4"/>
    <w:uiPriority w:val="6"/>
    <w:rsid w:val="009F705F"/>
    <w:rPr>
      <w:rFonts w:cs="Tahoma"/>
      <w:b/>
      <w:szCs w:val="24"/>
      <w:lang w:val="en-GB" w:eastAsia="de-DE"/>
    </w:rPr>
  </w:style>
  <w:style w:type="character" w:customStyle="1" w:styleId="Heading5Char">
    <w:name w:val="Heading 5 Char"/>
    <w:link w:val="Heading5"/>
    <w:uiPriority w:val="7"/>
    <w:rsid w:val="009F705F"/>
    <w:rPr>
      <w:rFonts w:cs="Tahoma"/>
      <w:b/>
      <w:bCs/>
      <w:iCs/>
      <w:kern w:val="22"/>
      <w:szCs w:val="26"/>
      <w:lang w:val="en-GB" w:eastAsia="de-DE"/>
    </w:rPr>
  </w:style>
  <w:style w:type="character" w:customStyle="1" w:styleId="Heading6Char">
    <w:name w:val="Heading 6 Char"/>
    <w:link w:val="Heading6"/>
    <w:uiPriority w:val="8"/>
    <w:rsid w:val="00DE012B"/>
    <w:rPr>
      <w:rFonts w:cs="Tahoma"/>
      <w:b/>
      <w:bCs/>
      <w:szCs w:val="22"/>
      <w:lang w:val="en-GB" w:eastAsia="de-DE"/>
    </w:rPr>
  </w:style>
  <w:style w:type="character" w:customStyle="1" w:styleId="Heading7Char">
    <w:name w:val="Heading 7 Char"/>
    <w:link w:val="Heading7"/>
    <w:uiPriority w:val="9"/>
    <w:rsid w:val="00DE012B"/>
    <w:rPr>
      <w:rFonts w:cs="Tahoma"/>
      <w:b/>
      <w:lang w:val="en-GB" w:eastAsia="de-DE"/>
    </w:rPr>
  </w:style>
  <w:style w:type="character" w:customStyle="1" w:styleId="Heading8Char">
    <w:name w:val="Heading 8 Char"/>
    <w:link w:val="Heading8"/>
    <w:uiPriority w:val="8"/>
    <w:semiHidden/>
    <w:rsid w:val="00DE012B"/>
    <w:rPr>
      <w:rFonts w:cs="Tahoma"/>
      <w:b/>
      <w:iCs/>
      <w:kern w:val="20"/>
      <w:lang w:eastAsia="de-DE"/>
    </w:rPr>
  </w:style>
  <w:style w:type="character" w:customStyle="1" w:styleId="Heading9Char">
    <w:name w:val="Heading 9 Char"/>
    <w:link w:val="Heading9"/>
    <w:uiPriority w:val="9"/>
    <w:semiHidden/>
    <w:rsid w:val="00DE012B"/>
    <w:rPr>
      <w:rFonts w:cs="Arial"/>
      <w:b/>
      <w:kern w:val="20"/>
      <w:szCs w:val="22"/>
      <w:lang w:val="en-GB" w:eastAsia="de-DE"/>
    </w:rPr>
  </w:style>
  <w:style w:type="character" w:customStyle="1" w:styleId="DocumentMapChar">
    <w:name w:val="Document Map Char"/>
    <w:link w:val="DocumentMap"/>
    <w:uiPriority w:val="14"/>
    <w:semiHidden/>
    <w:rsid w:val="005720FC"/>
    <w:rPr>
      <w:rFonts w:cs="Tahoma"/>
      <w:szCs w:val="16"/>
      <w:lang w:eastAsia="de-DE"/>
    </w:rPr>
  </w:style>
  <w:style w:type="paragraph" w:customStyle="1" w:styleId="MS-Dokfuss-Text">
    <w:name w:val="MS-Dokfuss-Text"/>
    <w:basedOn w:val="Normal"/>
    <w:uiPriority w:val="14"/>
    <w:semiHidden/>
    <w:rsid w:val="005720FC"/>
    <w:pPr>
      <w:spacing w:before="0" w:after="0"/>
    </w:pPr>
    <w:rPr>
      <w:sz w:val="12"/>
    </w:rPr>
  </w:style>
  <w:style w:type="paragraph" w:customStyle="1" w:styleId="MS-Dokfuss-Firma">
    <w:name w:val="MS-Dokfuss-Firma"/>
    <w:basedOn w:val="Normal"/>
    <w:next w:val="Normal"/>
    <w:uiPriority w:val="14"/>
    <w:semiHidden/>
    <w:rsid w:val="007A0932"/>
    <w:rPr>
      <w:b/>
      <w:sz w:val="18"/>
    </w:rPr>
  </w:style>
  <w:style w:type="numbering" w:customStyle="1" w:styleId="MS-Ueberschriften">
    <w:name w:val="MS-Ueberschriften"/>
    <w:basedOn w:val="NoList"/>
    <w:uiPriority w:val="99"/>
    <w:rsid w:val="009F705F"/>
    <w:pPr>
      <w:numPr>
        <w:numId w:val="8"/>
      </w:numPr>
    </w:pPr>
  </w:style>
  <w:style w:type="paragraph" w:customStyle="1" w:styleId="MS-Dokfuss-EintragKlein">
    <w:name w:val="MS-Dokfuss-EintragKlein"/>
    <w:basedOn w:val="Normal"/>
    <w:next w:val="Normal"/>
    <w:uiPriority w:val="14"/>
    <w:semiHidden/>
    <w:rsid w:val="005720FC"/>
    <w:pPr>
      <w:spacing w:before="0" w:after="0"/>
      <w:jc w:val="center"/>
    </w:pPr>
    <w:rPr>
      <w:sz w:val="16"/>
    </w:rPr>
  </w:style>
  <w:style w:type="paragraph" w:styleId="TOCHeading">
    <w:name w:val="TOC Heading"/>
    <w:basedOn w:val="Heading1"/>
    <w:next w:val="Normal"/>
    <w:uiPriority w:val="39"/>
    <w:semiHidden/>
    <w:unhideWhenUsed/>
    <w:qFormat/>
    <w:rsid w:val="005720FC"/>
    <w:pPr>
      <w:keepLines/>
      <w:numPr>
        <w:numId w:val="0"/>
      </w:numPr>
      <w:spacing w:before="480" w:after="0" w:line="276" w:lineRule="auto"/>
      <w:outlineLvl w:val="9"/>
    </w:pPr>
    <w:rPr>
      <w:rFonts w:ascii="Cambria" w:hAnsi="Cambria" w:cs="Times New Roman"/>
      <w:color w:val="365F91"/>
      <w:kern w:val="0"/>
      <w:sz w:val="28"/>
      <w:szCs w:val="28"/>
      <w:lang w:val="de-DE" w:eastAsia="en-US"/>
    </w:rPr>
  </w:style>
  <w:style w:type="paragraph" w:styleId="TOC1">
    <w:name w:val="toc 1"/>
    <w:basedOn w:val="Normal"/>
    <w:next w:val="Normal"/>
    <w:autoRedefine/>
    <w:uiPriority w:val="39"/>
    <w:rsid w:val="005720FC"/>
    <w:pPr>
      <w:tabs>
        <w:tab w:val="left" w:pos="1134"/>
        <w:tab w:val="right" w:leader="dot" w:pos="9060"/>
      </w:tabs>
      <w:spacing w:before="240"/>
      <w:ind w:left="1134" w:hanging="1134"/>
    </w:pPr>
    <w:rPr>
      <w:b/>
      <w:noProof/>
    </w:rPr>
  </w:style>
  <w:style w:type="paragraph" w:styleId="BalloonText">
    <w:name w:val="Balloon Text"/>
    <w:basedOn w:val="Normal"/>
    <w:link w:val="BalloonTextChar"/>
    <w:uiPriority w:val="14"/>
    <w:semiHidden/>
    <w:unhideWhenUsed/>
    <w:rsid w:val="005720FC"/>
    <w:rPr>
      <w:szCs w:val="16"/>
    </w:rPr>
  </w:style>
  <w:style w:type="character" w:customStyle="1" w:styleId="BalloonTextChar">
    <w:name w:val="Balloon Text Char"/>
    <w:link w:val="BalloonText"/>
    <w:uiPriority w:val="14"/>
    <w:semiHidden/>
    <w:rsid w:val="005720FC"/>
    <w:rPr>
      <w:rFonts w:cs="Tahoma"/>
      <w:szCs w:val="16"/>
      <w:lang w:eastAsia="de-DE"/>
    </w:rPr>
  </w:style>
  <w:style w:type="paragraph" w:styleId="TOC2">
    <w:name w:val="toc 2"/>
    <w:basedOn w:val="Normal"/>
    <w:next w:val="Normal"/>
    <w:autoRedefine/>
    <w:uiPriority w:val="39"/>
    <w:qFormat/>
    <w:rsid w:val="005720FC"/>
    <w:pPr>
      <w:tabs>
        <w:tab w:val="left" w:pos="1134"/>
        <w:tab w:val="right" w:leader="dot" w:pos="9060"/>
      </w:tabs>
      <w:spacing w:after="100"/>
      <w:ind w:left="1134" w:hanging="1134"/>
    </w:pPr>
    <w:rPr>
      <w:noProof/>
    </w:rPr>
  </w:style>
  <w:style w:type="paragraph" w:styleId="TOC3">
    <w:name w:val="toc 3"/>
    <w:basedOn w:val="Normal"/>
    <w:next w:val="Normal"/>
    <w:autoRedefine/>
    <w:uiPriority w:val="39"/>
    <w:qFormat/>
    <w:rsid w:val="005720FC"/>
    <w:pPr>
      <w:tabs>
        <w:tab w:val="left" w:pos="1134"/>
        <w:tab w:val="right" w:leader="dot" w:pos="9060"/>
      </w:tabs>
      <w:spacing w:after="100"/>
      <w:ind w:left="1134" w:hanging="1134"/>
    </w:pPr>
  </w:style>
  <w:style w:type="paragraph" w:styleId="TOC4">
    <w:name w:val="toc 4"/>
    <w:basedOn w:val="Normal"/>
    <w:next w:val="Normal"/>
    <w:autoRedefine/>
    <w:uiPriority w:val="39"/>
    <w:semiHidden/>
    <w:rsid w:val="005720FC"/>
    <w:pPr>
      <w:tabs>
        <w:tab w:val="left" w:pos="1134"/>
        <w:tab w:val="right" w:leader="dot" w:pos="9060"/>
      </w:tabs>
      <w:ind w:left="1134" w:hanging="1134"/>
    </w:pPr>
    <w:rPr>
      <w:noProof/>
    </w:rPr>
  </w:style>
  <w:style w:type="paragraph" w:styleId="TOC5">
    <w:name w:val="toc 5"/>
    <w:basedOn w:val="Normal"/>
    <w:next w:val="Normal"/>
    <w:autoRedefine/>
    <w:uiPriority w:val="14"/>
    <w:semiHidden/>
    <w:rsid w:val="005720FC"/>
    <w:pPr>
      <w:spacing w:after="100" w:line="276" w:lineRule="auto"/>
      <w:ind w:left="880"/>
    </w:pPr>
    <w:rPr>
      <w:rFonts w:ascii="Calibri" w:hAnsi="Calibri" w:cs="Times New Roman"/>
      <w:sz w:val="22"/>
      <w:szCs w:val="22"/>
      <w:lang w:eastAsia="en-GB"/>
    </w:rPr>
  </w:style>
  <w:style w:type="paragraph" w:styleId="TOC6">
    <w:name w:val="toc 6"/>
    <w:basedOn w:val="Normal"/>
    <w:next w:val="Normal"/>
    <w:autoRedefine/>
    <w:uiPriority w:val="14"/>
    <w:semiHidden/>
    <w:rsid w:val="005720FC"/>
    <w:pPr>
      <w:spacing w:after="100" w:line="276" w:lineRule="auto"/>
      <w:ind w:left="1100"/>
    </w:pPr>
    <w:rPr>
      <w:rFonts w:ascii="Calibri" w:hAnsi="Calibri" w:cs="Times New Roman"/>
      <w:sz w:val="22"/>
      <w:szCs w:val="22"/>
      <w:lang w:eastAsia="en-GB"/>
    </w:rPr>
  </w:style>
  <w:style w:type="paragraph" w:styleId="TOC7">
    <w:name w:val="toc 7"/>
    <w:basedOn w:val="Normal"/>
    <w:next w:val="Normal"/>
    <w:autoRedefine/>
    <w:uiPriority w:val="14"/>
    <w:semiHidden/>
    <w:rsid w:val="005720FC"/>
    <w:pPr>
      <w:spacing w:after="100" w:line="276" w:lineRule="auto"/>
      <w:ind w:left="1320"/>
    </w:pPr>
    <w:rPr>
      <w:rFonts w:ascii="Calibri" w:hAnsi="Calibri" w:cs="Times New Roman"/>
      <w:sz w:val="22"/>
      <w:szCs w:val="22"/>
      <w:lang w:eastAsia="en-GB"/>
    </w:rPr>
  </w:style>
  <w:style w:type="paragraph" w:styleId="TOC8">
    <w:name w:val="toc 8"/>
    <w:basedOn w:val="Normal"/>
    <w:next w:val="Normal"/>
    <w:autoRedefine/>
    <w:uiPriority w:val="14"/>
    <w:semiHidden/>
    <w:rsid w:val="005720FC"/>
    <w:pPr>
      <w:spacing w:after="100" w:line="276" w:lineRule="auto"/>
      <w:ind w:left="1540"/>
    </w:pPr>
    <w:rPr>
      <w:rFonts w:ascii="Calibri" w:hAnsi="Calibri" w:cs="Times New Roman"/>
      <w:sz w:val="22"/>
      <w:szCs w:val="22"/>
      <w:lang w:eastAsia="en-GB"/>
    </w:rPr>
  </w:style>
  <w:style w:type="paragraph" w:styleId="TOC9">
    <w:name w:val="toc 9"/>
    <w:basedOn w:val="Normal"/>
    <w:next w:val="Normal"/>
    <w:autoRedefine/>
    <w:uiPriority w:val="14"/>
    <w:semiHidden/>
    <w:rsid w:val="005720FC"/>
    <w:pPr>
      <w:spacing w:after="100" w:line="276" w:lineRule="auto"/>
      <w:ind w:left="1760"/>
    </w:pPr>
    <w:rPr>
      <w:rFonts w:ascii="Calibri" w:hAnsi="Calibri" w:cs="Times New Roman"/>
      <w:sz w:val="22"/>
      <w:szCs w:val="22"/>
      <w:lang w:eastAsia="en-GB"/>
    </w:rPr>
  </w:style>
  <w:style w:type="table" w:styleId="LightShading-Accent2">
    <w:name w:val="Light Shading Accent 2"/>
    <w:basedOn w:val="TableNormal"/>
    <w:uiPriority w:val="60"/>
    <w:rsid w:val="005720FC"/>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Auflistung">
    <w:name w:val="Auflistung"/>
    <w:basedOn w:val="Normal"/>
    <w:uiPriority w:val="14"/>
    <w:semiHidden/>
    <w:unhideWhenUsed/>
    <w:rsid w:val="008B70B6"/>
    <w:pPr>
      <w:numPr>
        <w:numId w:val="13"/>
      </w:numPr>
      <w:spacing w:before="40" w:after="40"/>
    </w:pPr>
  </w:style>
  <w:style w:type="character" w:styleId="Hyperlink">
    <w:name w:val="Hyperlink"/>
    <w:uiPriority w:val="99"/>
    <w:rsid w:val="005720FC"/>
    <w:rPr>
      <w:color w:val="0000FF"/>
      <w:u w:val="single"/>
    </w:rPr>
  </w:style>
  <w:style w:type="paragraph" w:customStyle="1" w:styleId="MS-Titel">
    <w:name w:val="MS-Titel"/>
    <w:basedOn w:val="Normal"/>
    <w:next w:val="Normal"/>
    <w:link w:val="MS-TitelZchn"/>
    <w:uiPriority w:val="10"/>
    <w:qFormat/>
    <w:rsid w:val="005720FC"/>
    <w:pPr>
      <w:pageBreakBefore/>
      <w:spacing w:before="240" w:after="240"/>
    </w:pPr>
    <w:rPr>
      <w:b/>
      <w:sz w:val="32"/>
    </w:rPr>
  </w:style>
  <w:style w:type="paragraph" w:styleId="Caption">
    <w:name w:val="caption"/>
    <w:basedOn w:val="Normal"/>
    <w:next w:val="Normal"/>
    <w:qFormat/>
    <w:rsid w:val="001F0A9B"/>
    <w:pPr>
      <w:keepNext/>
      <w:tabs>
        <w:tab w:val="left" w:pos="993"/>
      </w:tabs>
      <w:jc w:val="center"/>
    </w:pPr>
    <w:rPr>
      <w:b/>
      <w:bCs/>
      <w:sz w:val="18"/>
      <w:szCs w:val="20"/>
    </w:rPr>
  </w:style>
  <w:style w:type="paragraph" w:customStyle="1" w:styleId="Note">
    <w:name w:val="Note"/>
    <w:basedOn w:val="Normal"/>
    <w:next w:val="Normal"/>
    <w:uiPriority w:val="14"/>
    <w:semiHidden/>
    <w:unhideWhenUsed/>
    <w:qFormat/>
    <w:rsid w:val="005720FC"/>
    <w:pPr>
      <w:ind w:left="851" w:hanging="567"/>
    </w:pPr>
  </w:style>
  <w:style w:type="paragraph" w:styleId="ListParagraph">
    <w:name w:val="List Paragraph"/>
    <w:basedOn w:val="Normal"/>
    <w:uiPriority w:val="14"/>
    <w:unhideWhenUsed/>
    <w:qFormat/>
    <w:rsid w:val="005720FC"/>
    <w:pPr>
      <w:ind w:left="720"/>
      <w:contextualSpacing/>
    </w:pPr>
  </w:style>
  <w:style w:type="paragraph" w:customStyle="1" w:styleId="MS-Aufzhlung1">
    <w:name w:val="MS-Aufzählung1"/>
    <w:basedOn w:val="Normal"/>
    <w:uiPriority w:val="2"/>
    <w:qFormat/>
    <w:rsid w:val="005E14B1"/>
    <w:pPr>
      <w:numPr>
        <w:numId w:val="12"/>
      </w:numPr>
      <w:spacing w:before="40" w:after="40"/>
    </w:pPr>
  </w:style>
  <w:style w:type="paragraph" w:customStyle="1" w:styleId="Tabellentext">
    <w:name w:val="Tabellentext"/>
    <w:basedOn w:val="Normal"/>
    <w:uiPriority w:val="14"/>
    <w:semiHidden/>
    <w:unhideWhenUsed/>
    <w:qFormat/>
    <w:rsid w:val="005720FC"/>
    <w:pPr>
      <w:spacing w:after="60"/>
    </w:pPr>
    <w:rPr>
      <w:rFonts w:cs="Times New Roman"/>
      <w:sz w:val="18"/>
      <w:lang w:eastAsia="de-CH"/>
    </w:rPr>
  </w:style>
  <w:style w:type="paragraph" w:customStyle="1" w:styleId="TabellenSpalteZeileBeschr">
    <w:name w:val="Tabellen SpalteZeile Beschr"/>
    <w:basedOn w:val="Tabellentext"/>
    <w:uiPriority w:val="14"/>
    <w:semiHidden/>
    <w:unhideWhenUsed/>
    <w:rsid w:val="005720FC"/>
    <w:rPr>
      <w:b/>
      <w:bCs/>
    </w:rPr>
  </w:style>
  <w:style w:type="paragraph" w:customStyle="1" w:styleId="TableTitle">
    <w:name w:val="TableTitle"/>
    <w:basedOn w:val="Normal"/>
    <w:next w:val="Normal"/>
    <w:uiPriority w:val="14"/>
    <w:semiHidden/>
    <w:unhideWhenUsed/>
    <w:qFormat/>
    <w:rsid w:val="005720FC"/>
    <w:pPr>
      <w:numPr>
        <w:numId w:val="4"/>
      </w:numPr>
      <w:jc w:val="center"/>
    </w:pPr>
    <w:rPr>
      <w:b/>
      <w:sz w:val="18"/>
    </w:rPr>
  </w:style>
  <w:style w:type="paragraph" w:customStyle="1" w:styleId="Tablecells">
    <w:name w:val="Table cells"/>
    <w:basedOn w:val="Normal"/>
    <w:uiPriority w:val="14"/>
    <w:semiHidden/>
    <w:unhideWhenUsed/>
    <w:rsid w:val="005720FC"/>
    <w:pPr>
      <w:spacing w:before="40" w:after="40"/>
      <w:ind w:right="23"/>
    </w:pPr>
    <w:rPr>
      <w:rFonts w:cs="Times New Roman"/>
      <w:sz w:val="18"/>
      <w:szCs w:val="20"/>
      <w:lang w:eastAsia="en-US"/>
    </w:rPr>
  </w:style>
  <w:style w:type="paragraph" w:styleId="ListNumber">
    <w:name w:val="List Number"/>
    <w:basedOn w:val="Normal"/>
    <w:uiPriority w:val="14"/>
    <w:semiHidden/>
    <w:unhideWhenUsed/>
    <w:rsid w:val="005720FC"/>
    <w:pPr>
      <w:numPr>
        <w:numId w:val="1"/>
      </w:numPr>
      <w:contextualSpacing/>
    </w:pPr>
  </w:style>
  <w:style w:type="paragraph" w:styleId="ListNumber2">
    <w:name w:val="List Number 2"/>
    <w:basedOn w:val="Normal"/>
    <w:uiPriority w:val="14"/>
    <w:semiHidden/>
    <w:unhideWhenUsed/>
    <w:rsid w:val="005720FC"/>
    <w:pPr>
      <w:numPr>
        <w:numId w:val="2"/>
      </w:numPr>
      <w:contextualSpacing/>
    </w:pPr>
  </w:style>
  <w:style w:type="paragraph" w:customStyle="1" w:styleId="Anfhrungszeichen">
    <w:name w:val="Anführungszeichen"/>
    <w:basedOn w:val="Normal"/>
    <w:next w:val="Normal"/>
    <w:link w:val="AnfhrungszeichenZchn"/>
    <w:uiPriority w:val="14"/>
    <w:semiHidden/>
    <w:unhideWhenUsed/>
    <w:qFormat/>
    <w:rsid w:val="005720FC"/>
    <w:rPr>
      <w:i/>
      <w:iCs/>
      <w:color w:val="000000"/>
      <w:lang w:val="en-US"/>
    </w:rPr>
  </w:style>
  <w:style w:type="character" w:customStyle="1" w:styleId="AnfhrungszeichenZchn">
    <w:name w:val="Anführungszeichen Zchn"/>
    <w:link w:val="Anfhrungszeichen"/>
    <w:uiPriority w:val="14"/>
    <w:semiHidden/>
    <w:rsid w:val="005720FC"/>
    <w:rPr>
      <w:rFonts w:cs="Tahoma"/>
      <w:i/>
      <w:iCs/>
      <w:color w:val="000000"/>
      <w:szCs w:val="24"/>
      <w:lang w:val="en-US" w:eastAsia="de-DE"/>
    </w:rPr>
  </w:style>
  <w:style w:type="paragraph" w:styleId="TableofFigures">
    <w:name w:val="table of figures"/>
    <w:basedOn w:val="Normal"/>
    <w:next w:val="Normal"/>
    <w:uiPriority w:val="99"/>
    <w:unhideWhenUsed/>
    <w:rsid w:val="005720FC"/>
  </w:style>
  <w:style w:type="paragraph" w:customStyle="1" w:styleId="TabBeschr">
    <w:name w:val="TabBeschr"/>
    <w:basedOn w:val="Normal"/>
    <w:uiPriority w:val="14"/>
    <w:semiHidden/>
    <w:unhideWhenUsed/>
    <w:qFormat/>
    <w:rsid w:val="005720FC"/>
    <w:pPr>
      <w:tabs>
        <w:tab w:val="left" w:pos="1134"/>
      </w:tabs>
      <w:jc w:val="center"/>
    </w:pPr>
    <w:rPr>
      <w:b/>
      <w:bCs/>
      <w:szCs w:val="20"/>
    </w:rPr>
  </w:style>
  <w:style w:type="character" w:customStyle="1" w:styleId="MS-TitelZchn">
    <w:name w:val="MS-Titel Zchn"/>
    <w:link w:val="MS-Titel"/>
    <w:uiPriority w:val="10"/>
    <w:rsid w:val="005720FC"/>
    <w:rPr>
      <w:rFonts w:cs="Tahoma"/>
      <w:b/>
      <w:sz w:val="32"/>
      <w:szCs w:val="24"/>
      <w:lang w:eastAsia="de-DE"/>
    </w:rPr>
  </w:style>
  <w:style w:type="paragraph" w:styleId="NormalIndent">
    <w:name w:val="Normal Indent"/>
    <w:basedOn w:val="Normal"/>
    <w:uiPriority w:val="14"/>
    <w:semiHidden/>
    <w:unhideWhenUsed/>
    <w:rsid w:val="005720FC"/>
    <w:pPr>
      <w:ind w:left="708"/>
    </w:pPr>
  </w:style>
  <w:style w:type="character" w:customStyle="1" w:styleId="MS-TitelohneUmbruchZchn">
    <w:name w:val="MS-Titel ohne Umbruch Zchn"/>
    <w:link w:val="MS-TitelohneUmbruch"/>
    <w:uiPriority w:val="11"/>
    <w:rsid w:val="005720FC"/>
    <w:rPr>
      <w:b/>
      <w:spacing w:val="5"/>
      <w:kern w:val="28"/>
      <w:sz w:val="32"/>
      <w:szCs w:val="52"/>
      <w:lang w:eastAsia="de-DE"/>
    </w:rPr>
  </w:style>
  <w:style w:type="paragraph" w:customStyle="1" w:styleId="Auflistung2">
    <w:name w:val="Auflistung2"/>
    <w:basedOn w:val="Normal"/>
    <w:uiPriority w:val="14"/>
    <w:semiHidden/>
    <w:unhideWhenUsed/>
    <w:rsid w:val="008B70B6"/>
    <w:pPr>
      <w:numPr>
        <w:ilvl w:val="1"/>
        <w:numId w:val="13"/>
      </w:numPr>
      <w:spacing w:before="40" w:after="40"/>
    </w:pPr>
  </w:style>
  <w:style w:type="paragraph" w:customStyle="1" w:styleId="Auflistung3">
    <w:name w:val="Auflistung3"/>
    <w:basedOn w:val="Normal"/>
    <w:uiPriority w:val="14"/>
    <w:semiHidden/>
    <w:unhideWhenUsed/>
    <w:rsid w:val="008B70B6"/>
    <w:pPr>
      <w:spacing w:before="40" w:after="40"/>
    </w:pPr>
  </w:style>
  <w:style w:type="paragraph" w:customStyle="1" w:styleId="Auflistung4">
    <w:name w:val="Auflistung4"/>
    <w:basedOn w:val="Normal"/>
    <w:uiPriority w:val="14"/>
    <w:semiHidden/>
    <w:unhideWhenUsed/>
    <w:rsid w:val="008B70B6"/>
    <w:pPr>
      <w:spacing w:before="40" w:after="40"/>
    </w:pPr>
  </w:style>
  <w:style w:type="numbering" w:customStyle="1" w:styleId="MS-Aufzhlung">
    <w:name w:val="MS-Aufzählung"/>
    <w:basedOn w:val="NoList"/>
    <w:rsid w:val="005E14B1"/>
    <w:pPr>
      <w:numPr>
        <w:numId w:val="11"/>
      </w:numPr>
    </w:pPr>
  </w:style>
  <w:style w:type="paragraph" w:styleId="ListBullet5">
    <w:name w:val="List Bullet 5"/>
    <w:basedOn w:val="Normal"/>
    <w:uiPriority w:val="14"/>
    <w:semiHidden/>
    <w:unhideWhenUsed/>
    <w:rsid w:val="005720FC"/>
    <w:pPr>
      <w:numPr>
        <w:numId w:val="6"/>
      </w:numPr>
      <w:contextualSpacing/>
    </w:pPr>
  </w:style>
  <w:style w:type="paragraph" w:styleId="ListBullet3">
    <w:name w:val="List Bullet 3"/>
    <w:basedOn w:val="Normal"/>
    <w:uiPriority w:val="14"/>
    <w:semiHidden/>
    <w:unhideWhenUsed/>
    <w:rsid w:val="005720FC"/>
    <w:pPr>
      <w:numPr>
        <w:numId w:val="5"/>
      </w:numPr>
      <w:contextualSpacing/>
    </w:pPr>
  </w:style>
  <w:style w:type="paragraph" w:customStyle="1" w:styleId="FigureTitle">
    <w:name w:val="FigureTitle"/>
    <w:basedOn w:val="TableTitle"/>
    <w:uiPriority w:val="14"/>
    <w:semiHidden/>
    <w:unhideWhenUsed/>
    <w:rsid w:val="005720FC"/>
  </w:style>
  <w:style w:type="numbering" w:customStyle="1" w:styleId="MS-Auflistung">
    <w:name w:val="MS-Auflistung"/>
    <w:basedOn w:val="NoList"/>
    <w:rsid w:val="00DA163A"/>
    <w:pPr>
      <w:numPr>
        <w:numId w:val="7"/>
      </w:numPr>
    </w:pPr>
  </w:style>
  <w:style w:type="paragraph" w:customStyle="1" w:styleId="MS-Auflistung1">
    <w:name w:val="MS-Auflistung1"/>
    <w:basedOn w:val="Normal"/>
    <w:uiPriority w:val="1"/>
    <w:qFormat/>
    <w:rsid w:val="00DA163A"/>
    <w:pPr>
      <w:numPr>
        <w:numId w:val="7"/>
      </w:numPr>
      <w:spacing w:before="40" w:after="40"/>
    </w:pPr>
  </w:style>
  <w:style w:type="paragraph" w:customStyle="1" w:styleId="MS-Auflistung2">
    <w:name w:val="MS-Auflistung2"/>
    <w:basedOn w:val="Normal"/>
    <w:uiPriority w:val="14"/>
    <w:semiHidden/>
    <w:rsid w:val="00AE2181"/>
    <w:pPr>
      <w:spacing w:before="40" w:after="40"/>
    </w:pPr>
  </w:style>
  <w:style w:type="paragraph" w:customStyle="1" w:styleId="MS-Auflistung3">
    <w:name w:val="MS-Auflistung3"/>
    <w:basedOn w:val="Normal"/>
    <w:uiPriority w:val="14"/>
    <w:semiHidden/>
    <w:rsid w:val="00AE2181"/>
    <w:pPr>
      <w:spacing w:before="40" w:after="40"/>
    </w:pPr>
  </w:style>
  <w:style w:type="paragraph" w:customStyle="1" w:styleId="MS-Auflistung4">
    <w:name w:val="MS-Auflistung4"/>
    <w:basedOn w:val="Normal"/>
    <w:uiPriority w:val="14"/>
    <w:semiHidden/>
    <w:rsid w:val="00AE2181"/>
    <w:pPr>
      <w:spacing w:before="40" w:after="40"/>
    </w:pPr>
  </w:style>
  <w:style w:type="paragraph" w:customStyle="1" w:styleId="MS-TabFigBeschriftung">
    <w:name w:val="MS-TabFigBeschriftung"/>
    <w:basedOn w:val="Normal"/>
    <w:next w:val="Normal"/>
    <w:uiPriority w:val="14"/>
    <w:semiHidden/>
    <w:rsid w:val="005720FC"/>
    <w:pPr>
      <w:keepNext/>
      <w:tabs>
        <w:tab w:val="left" w:pos="993"/>
      </w:tabs>
      <w:jc w:val="center"/>
    </w:pPr>
    <w:rPr>
      <w:b/>
    </w:rPr>
  </w:style>
  <w:style w:type="paragraph" w:customStyle="1" w:styleId="MS-DokstatustabelleZeile">
    <w:name w:val="MS-Dokstatustabelle Zeile"/>
    <w:basedOn w:val="Normal"/>
    <w:uiPriority w:val="14"/>
    <w:semiHidden/>
    <w:rsid w:val="005720FC"/>
    <w:pPr>
      <w:spacing w:before="0" w:after="0"/>
    </w:pPr>
    <w:rPr>
      <w:sz w:val="18"/>
    </w:rPr>
  </w:style>
  <w:style w:type="paragraph" w:customStyle="1" w:styleId="MS-TabelleZeile">
    <w:name w:val="MS-Tabelle Zeile"/>
    <w:basedOn w:val="Normal"/>
    <w:uiPriority w:val="14"/>
    <w:semiHidden/>
    <w:rsid w:val="005720FC"/>
  </w:style>
  <w:style w:type="paragraph" w:customStyle="1" w:styleId="MS-Dokfuss-EintragGross">
    <w:name w:val="MS-Dokfuss-EintragGross"/>
    <w:basedOn w:val="Normal"/>
    <w:uiPriority w:val="14"/>
    <w:semiHidden/>
    <w:rsid w:val="005720FC"/>
    <w:pPr>
      <w:spacing w:before="0" w:after="0"/>
    </w:pPr>
    <w:rPr>
      <w:sz w:val="24"/>
    </w:rPr>
  </w:style>
  <w:style w:type="table" w:styleId="TableTheme">
    <w:name w:val="Table Theme"/>
    <w:basedOn w:val="TableNormal"/>
    <w:semiHidden/>
    <w:unhideWhenUsed/>
    <w:rsid w:val="005720FC"/>
    <w:pPr>
      <w:spacing w:before="6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3">
    <w:name w:val="Light Grid Accent 3"/>
    <w:basedOn w:val="TableNormal"/>
    <w:uiPriority w:val="62"/>
    <w:rsid w:val="005720F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Shading-Accent3">
    <w:name w:val="Light Shading Accent 3"/>
    <w:basedOn w:val="TableNormal"/>
    <w:uiPriority w:val="60"/>
    <w:rsid w:val="005720FC"/>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Formatvorlage9PtFett">
    <w:name w:val="Formatvorlage 9 Pt. Fett"/>
    <w:basedOn w:val="DefaultParagraphFont"/>
    <w:semiHidden/>
    <w:rsid w:val="005720FC"/>
    <w:rPr>
      <w:b/>
      <w:bCs/>
      <w:sz w:val="20"/>
      <w:lang w:val="en-GB"/>
    </w:rPr>
  </w:style>
  <w:style w:type="table" w:styleId="TableGrid">
    <w:name w:val="Table Grid"/>
    <w:basedOn w:val="TableNormal"/>
    <w:rsid w:val="005720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MS-Auflistung5">
    <w:name w:val="MS-Auflistung5"/>
    <w:basedOn w:val="Normal"/>
    <w:semiHidden/>
    <w:rsid w:val="00AE2181"/>
    <w:pPr>
      <w:spacing w:before="40" w:after="40"/>
    </w:pPr>
  </w:style>
  <w:style w:type="table" w:customStyle="1" w:styleId="Abbildungsrahmen">
    <w:name w:val="Abbildungsrahmen"/>
    <w:basedOn w:val="TableNormal"/>
    <w:uiPriority w:val="99"/>
    <w:rsid w:val="007C74B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style>
  <w:style w:type="paragraph" w:customStyle="1" w:styleId="Tabellenschriftschmal">
    <w:name w:val="Tabellenschrift schmal"/>
    <w:basedOn w:val="Normal"/>
    <w:rsid w:val="00695318"/>
    <w:pPr>
      <w:spacing w:before="40" w:after="40"/>
    </w:pPr>
  </w:style>
  <w:style w:type="character" w:customStyle="1" w:styleId="MS-ReferenzTabelleZchn">
    <w:name w:val="MS-ReferenzTabelle Zchn"/>
    <w:basedOn w:val="DefaultParagraphFont"/>
    <w:link w:val="MS-ReferenzTabelle"/>
    <w:locked/>
    <w:rsid w:val="006A6B0A"/>
    <w:rPr>
      <w:rFonts w:cs="Tahoma"/>
      <w:szCs w:val="24"/>
      <w:lang w:eastAsia="de-DE"/>
    </w:rPr>
  </w:style>
  <w:style w:type="paragraph" w:customStyle="1" w:styleId="MS-ReferenzTabelle">
    <w:name w:val="MS-ReferenzTabelle"/>
    <w:link w:val="MS-ReferenzTabelleZchn"/>
    <w:rsid w:val="006A6B0A"/>
    <w:pPr>
      <w:keepNext/>
      <w:numPr>
        <w:numId w:val="14"/>
      </w:numPr>
      <w:spacing w:before="60" w:after="120"/>
    </w:pPr>
    <w:rPr>
      <w:rFonts w:cs="Tahoma"/>
      <w:szCs w:val="24"/>
      <w:lang w:eastAsia="de-DE"/>
    </w:rPr>
  </w:style>
  <w:style w:type="numbering" w:customStyle="1" w:styleId="Referenznummer">
    <w:name w:val="Referenznummer"/>
    <w:uiPriority w:val="99"/>
    <w:rsid w:val="00D26560"/>
    <w:pPr>
      <w:numPr>
        <w:numId w:val="9"/>
      </w:numPr>
    </w:pPr>
  </w:style>
  <w:style w:type="paragraph" w:customStyle="1" w:styleId="1pt">
    <w:name w:val="1pt"/>
    <w:basedOn w:val="Normal"/>
    <w:unhideWhenUsed/>
    <w:rsid w:val="00CA5A05"/>
    <w:pPr>
      <w:spacing w:before="0" w:after="0"/>
    </w:pPr>
    <w:rPr>
      <w:color w:val="FFFFFF" w:themeColor="background1"/>
      <w:sz w:val="2"/>
    </w:rPr>
  </w:style>
  <w:style w:type="paragraph" w:styleId="Header">
    <w:name w:val="header"/>
    <w:basedOn w:val="Normal"/>
    <w:link w:val="HeaderChar"/>
    <w:uiPriority w:val="14"/>
    <w:unhideWhenUsed/>
    <w:rsid w:val="001A7E63"/>
    <w:pPr>
      <w:tabs>
        <w:tab w:val="center" w:pos="4536"/>
        <w:tab w:val="right" w:pos="9072"/>
      </w:tabs>
      <w:spacing w:before="0" w:after="0"/>
    </w:pPr>
  </w:style>
  <w:style w:type="character" w:customStyle="1" w:styleId="HeaderChar">
    <w:name w:val="Header Char"/>
    <w:basedOn w:val="DefaultParagraphFont"/>
    <w:link w:val="Header"/>
    <w:uiPriority w:val="14"/>
    <w:rsid w:val="001A7E63"/>
    <w:rPr>
      <w:rFonts w:cs="Tahoma"/>
      <w:szCs w:val="24"/>
      <w:lang w:val="en-GB" w:eastAsia="de-DE"/>
    </w:rPr>
  </w:style>
  <w:style w:type="paragraph" w:customStyle="1" w:styleId="MS-AuflistungTabelle1">
    <w:name w:val="MS-AuflistungTabelle1"/>
    <w:basedOn w:val="Normal"/>
    <w:rsid w:val="00CA192F"/>
    <w:pPr>
      <w:numPr>
        <w:numId w:val="16"/>
      </w:numPr>
    </w:pPr>
  </w:style>
  <w:style w:type="numbering" w:customStyle="1" w:styleId="MS-AuflistungTabelle">
    <w:name w:val="MS-AuflistungTabelle"/>
    <w:uiPriority w:val="99"/>
    <w:rsid w:val="00CA192F"/>
    <w:pPr>
      <w:numPr>
        <w:numId w:val="15"/>
      </w:numPr>
    </w:pPr>
  </w:style>
  <w:style w:type="numbering" w:customStyle="1" w:styleId="MS-AufzhlungTabelle">
    <w:name w:val="MS-AufzählungTabelle"/>
    <w:uiPriority w:val="99"/>
    <w:rsid w:val="00DA163A"/>
    <w:pPr>
      <w:numPr>
        <w:numId w:val="17"/>
      </w:numPr>
    </w:pPr>
  </w:style>
  <w:style w:type="paragraph" w:customStyle="1" w:styleId="MS-AufzhlungTabelle1">
    <w:name w:val="MS-AufzählungTabelle1"/>
    <w:basedOn w:val="Normal"/>
    <w:rsid w:val="00DA163A"/>
    <w:pPr>
      <w:numPr>
        <w:numId w:val="17"/>
      </w:numPr>
    </w:pPr>
  </w:style>
  <w:style w:type="paragraph" w:customStyle="1" w:styleId="MS-Form-Formularberschrift1">
    <w:name w:val="MS-Form-Formularüberschrift 1"/>
    <w:basedOn w:val="Heading1"/>
    <w:next w:val="Normal"/>
    <w:link w:val="MS-Form-Formularberschrift1Zchn"/>
    <w:rsid w:val="00575488"/>
    <w:pPr>
      <w:pageBreakBefore w:val="0"/>
      <w:numPr>
        <w:numId w:val="0"/>
      </w:numPr>
      <w:pBdr>
        <w:bottom w:val="single" w:sz="18" w:space="1" w:color="auto"/>
      </w:pBdr>
      <w:spacing w:before="240" w:after="120"/>
    </w:pPr>
    <w:rPr>
      <w:sz w:val="24"/>
    </w:rPr>
  </w:style>
  <w:style w:type="paragraph" w:customStyle="1" w:styleId="MS-Form-Formularberschrift2">
    <w:name w:val="MS-Form-Formularüberschrift 2"/>
    <w:next w:val="Normal"/>
    <w:link w:val="MS-Form-Formularberschrift2Zchn"/>
    <w:rsid w:val="00262751"/>
    <w:pPr>
      <w:keepNext/>
      <w:spacing w:before="180" w:after="120"/>
    </w:pPr>
    <w:rPr>
      <w:rFonts w:cs="Arial"/>
      <w:b/>
      <w:bCs/>
      <w:iCs/>
      <w:kern w:val="28"/>
      <w:szCs w:val="28"/>
      <w:lang w:eastAsia="de-DE"/>
    </w:rPr>
  </w:style>
  <w:style w:type="character" w:customStyle="1" w:styleId="MS-Form-Formularberschrift1Zchn">
    <w:name w:val="MS-Form-Formularüberschrift 1 Zchn"/>
    <w:basedOn w:val="Heading1Char"/>
    <w:link w:val="MS-Form-Formularberschrift1"/>
    <w:rsid w:val="00575488"/>
    <w:rPr>
      <w:rFonts w:cs="Arial"/>
      <w:b/>
      <w:bCs/>
      <w:kern w:val="32"/>
      <w:sz w:val="24"/>
      <w:szCs w:val="32"/>
      <w:lang w:val="en-GB" w:eastAsia="de-DE"/>
    </w:rPr>
  </w:style>
  <w:style w:type="character" w:customStyle="1" w:styleId="MS-Form-Formularberschrift2Zchn">
    <w:name w:val="MS-Form-Formularüberschrift 2 Zchn"/>
    <w:basedOn w:val="Heading2Char"/>
    <w:link w:val="MS-Form-Formularberschrift2"/>
    <w:rsid w:val="00262751"/>
    <w:rPr>
      <w:rFonts w:cs="Arial"/>
      <w:b/>
      <w:bCs/>
      <w:iCs/>
      <w:kern w:val="28"/>
      <w:sz w:val="28"/>
      <w:szCs w:val="28"/>
      <w:lang w:val="en-GB" w:eastAsia="de-DE"/>
    </w:rPr>
  </w:style>
  <w:style w:type="table" w:customStyle="1" w:styleId="MS-Form-Eingabefeld">
    <w:name w:val="MS-Form-Eingabefeld"/>
    <w:basedOn w:val="TableNormal"/>
    <w:uiPriority w:val="99"/>
    <w:rsid w:val="00C27856"/>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style>
  <w:style w:type="table" w:customStyle="1" w:styleId="MS-Doc-LeereTabelle">
    <w:name w:val="MS-Doc-Leere Tabelle"/>
    <w:basedOn w:val="TableNormal"/>
    <w:uiPriority w:val="99"/>
    <w:rsid w:val="00C27856"/>
    <w:tblPr/>
  </w:style>
  <w:style w:type="paragraph" w:customStyle="1" w:styleId="MS-Form-Formularfeld">
    <w:name w:val="MS-Form-Formularfeld"/>
    <w:basedOn w:val="Tabellenschriftschmal"/>
    <w:rsid w:val="00C27856"/>
    <w:pPr>
      <w:pBdr>
        <w:bottom w:val="dotted" w:sz="4" w:space="1" w:color="auto"/>
      </w:pBdr>
      <w:spacing w:before="60" w:after="0"/>
    </w:pPr>
  </w:style>
  <w:style w:type="paragraph" w:styleId="MacroText">
    <w:name w:val="macro"/>
    <w:link w:val="MacroTextChar"/>
    <w:uiPriority w:val="14"/>
    <w:unhideWhenUsed/>
    <w:rsid w:val="00262751"/>
    <w:pPr>
      <w:tabs>
        <w:tab w:val="left" w:pos="480"/>
        <w:tab w:val="left" w:pos="960"/>
        <w:tab w:val="left" w:pos="1440"/>
        <w:tab w:val="left" w:pos="1920"/>
        <w:tab w:val="left" w:pos="2400"/>
        <w:tab w:val="left" w:pos="2880"/>
        <w:tab w:val="left" w:pos="3360"/>
        <w:tab w:val="left" w:pos="3840"/>
        <w:tab w:val="left" w:pos="4320"/>
      </w:tabs>
      <w:spacing w:before="60"/>
    </w:pPr>
    <w:rPr>
      <w:rFonts w:ascii="Consolas" w:hAnsi="Consolas" w:cs="Consolas"/>
      <w:lang w:eastAsia="de-DE"/>
    </w:rPr>
  </w:style>
  <w:style w:type="character" w:customStyle="1" w:styleId="MacroTextChar">
    <w:name w:val="Macro Text Char"/>
    <w:basedOn w:val="DefaultParagraphFont"/>
    <w:link w:val="MacroText"/>
    <w:uiPriority w:val="14"/>
    <w:rsid w:val="00262751"/>
    <w:rPr>
      <w:rFonts w:ascii="Consolas" w:hAnsi="Consolas" w:cs="Consolas"/>
      <w:lang w:val="en-GB" w:eastAsia="de-DE"/>
    </w:rPr>
  </w:style>
  <w:style w:type="paragraph" w:customStyle="1" w:styleId="Referenz">
    <w:name w:val="Referenz"/>
    <w:rsid w:val="0018559A"/>
    <w:pPr>
      <w:keepNext/>
      <w:ind w:left="737" w:hanging="737"/>
    </w:pPr>
    <w:rPr>
      <w:rFonts w:cs="Tahoma"/>
      <w:szCs w:val="24"/>
      <w:lang w:eastAsia="de-DE"/>
    </w:rPr>
  </w:style>
  <w:style w:type="character" w:styleId="CommentReference">
    <w:name w:val="annotation reference"/>
    <w:basedOn w:val="DefaultParagraphFont"/>
    <w:uiPriority w:val="14"/>
    <w:semiHidden/>
    <w:unhideWhenUsed/>
    <w:rsid w:val="00CC18E4"/>
    <w:rPr>
      <w:sz w:val="16"/>
      <w:szCs w:val="16"/>
    </w:rPr>
  </w:style>
  <w:style w:type="paragraph" w:styleId="CommentText">
    <w:name w:val="annotation text"/>
    <w:basedOn w:val="Normal"/>
    <w:link w:val="CommentTextChar"/>
    <w:uiPriority w:val="14"/>
    <w:semiHidden/>
    <w:unhideWhenUsed/>
    <w:rsid w:val="00CC18E4"/>
    <w:rPr>
      <w:szCs w:val="20"/>
    </w:rPr>
  </w:style>
  <w:style w:type="character" w:customStyle="1" w:styleId="CommentTextChar">
    <w:name w:val="Comment Text Char"/>
    <w:basedOn w:val="DefaultParagraphFont"/>
    <w:link w:val="CommentText"/>
    <w:uiPriority w:val="14"/>
    <w:semiHidden/>
    <w:rsid w:val="00CC18E4"/>
    <w:rPr>
      <w:rFonts w:cs="Tahoma"/>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451237">
      <w:bodyDiv w:val="1"/>
      <w:marLeft w:val="0"/>
      <w:marRight w:val="0"/>
      <w:marTop w:val="0"/>
      <w:marBottom w:val="0"/>
      <w:divBdr>
        <w:top w:val="none" w:sz="0" w:space="0" w:color="auto"/>
        <w:left w:val="none" w:sz="0" w:space="0" w:color="auto"/>
        <w:bottom w:val="none" w:sz="0" w:space="0" w:color="auto"/>
        <w:right w:val="none" w:sz="0" w:space="0" w:color="auto"/>
      </w:divBdr>
    </w:div>
    <w:div w:id="533151824">
      <w:bodyDiv w:val="1"/>
      <w:marLeft w:val="0"/>
      <w:marRight w:val="0"/>
      <w:marTop w:val="0"/>
      <w:marBottom w:val="0"/>
      <w:divBdr>
        <w:top w:val="none" w:sz="0" w:space="0" w:color="auto"/>
        <w:left w:val="none" w:sz="0" w:space="0" w:color="auto"/>
        <w:bottom w:val="none" w:sz="0" w:space="0" w:color="auto"/>
        <w:right w:val="none" w:sz="0" w:space="0" w:color="auto"/>
      </w:divBdr>
    </w:div>
    <w:div w:id="1619021003">
      <w:bodyDiv w:val="1"/>
      <w:marLeft w:val="0"/>
      <w:marRight w:val="0"/>
      <w:marTop w:val="0"/>
      <w:marBottom w:val="0"/>
      <w:divBdr>
        <w:top w:val="none" w:sz="0" w:space="0" w:color="auto"/>
        <w:left w:val="none" w:sz="0" w:space="0" w:color="auto"/>
        <w:bottom w:val="none" w:sz="0" w:space="0" w:color="auto"/>
        <w:right w:val="none" w:sz="0" w:space="0" w:color="auto"/>
      </w:divBdr>
    </w:div>
    <w:div w:id="181937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usir\AppData\Local\Temp\officeatwork\temp0000\Templates\2057.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H_01">
      <a:majorFont>
        <a:latin typeface="Tahoma"/>
        <a:ea typeface=""/>
        <a:cs typeface=""/>
      </a:majorFont>
      <a:minorFont>
        <a:latin typeface="Tahoma"/>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MasterProperties">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</officeatwork>
</file>

<file path=customXml/item2.xml><?xml version="1.0" encoding="utf-8"?>
<officeatwork xmlns="http://schemas.officeatwork.com/Document">eNp7v3u/jUt+cmlual6JnY1PYl56aWJ6qp2Rgam5jT6ca6MPVwMA6GwSRA==</officeatwork>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FC10F2-FDCA-410B-9F9D-24EE68B9BA37}">
  <ds:schemaRefs>
    <ds:schemaRef ds:uri="http://schemas.officeatwork.com/MasterProperties"/>
  </ds:schemaRefs>
</ds:datastoreItem>
</file>

<file path=customXml/itemProps2.xml><?xml version="1.0" encoding="utf-8"?>
<ds:datastoreItem xmlns:ds="http://schemas.openxmlformats.org/officeDocument/2006/customXml" ds:itemID="{44229236-A96B-4F26-BDC3-C44D813C5A81}">
  <ds:schemaRefs>
    <ds:schemaRef ds:uri="http://schemas.officeatwork.com/Document"/>
  </ds:schemaRefs>
</ds:datastoreItem>
</file>

<file path=customXml/itemProps3.xml><?xml version="1.0" encoding="utf-8"?>
<ds:datastoreItem xmlns:ds="http://schemas.openxmlformats.org/officeDocument/2006/customXml" ds:itemID="{B20C757B-8E2F-4ED4-9175-9B294254D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2057.dot</Template>
  <TotalTime>58</TotalTime>
  <Pages>14</Pages>
  <Words>1124</Words>
  <Characters>6408</Characters>
  <Application>Microsoft Office Word</Application>
  <DocSecurity>0</DocSecurity>
  <Lines>53</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Marenco AG</Company>
  <LinksUpToDate>false</LinksUpToDate>
  <CharactersWithSpaces>7517</CharactersWithSpaces>
  <SharedDoc>false</SharedDoc>
  <HLinks>
    <vt:vector size="444" baseType="variant">
      <vt:variant>
        <vt:i4>1572919</vt:i4>
      </vt:variant>
      <vt:variant>
        <vt:i4>449</vt:i4>
      </vt:variant>
      <vt:variant>
        <vt:i4>0</vt:i4>
      </vt:variant>
      <vt:variant>
        <vt:i4>5</vt:i4>
      </vt:variant>
      <vt:variant>
        <vt:lpwstr/>
      </vt:variant>
      <vt:variant>
        <vt:lpwstr>_Toc312842242</vt:lpwstr>
      </vt:variant>
      <vt:variant>
        <vt:i4>1572919</vt:i4>
      </vt:variant>
      <vt:variant>
        <vt:i4>443</vt:i4>
      </vt:variant>
      <vt:variant>
        <vt:i4>0</vt:i4>
      </vt:variant>
      <vt:variant>
        <vt:i4>5</vt:i4>
      </vt:variant>
      <vt:variant>
        <vt:lpwstr/>
      </vt:variant>
      <vt:variant>
        <vt:lpwstr>_Toc312842241</vt:lpwstr>
      </vt:variant>
      <vt:variant>
        <vt:i4>1572919</vt:i4>
      </vt:variant>
      <vt:variant>
        <vt:i4>437</vt:i4>
      </vt:variant>
      <vt:variant>
        <vt:i4>0</vt:i4>
      </vt:variant>
      <vt:variant>
        <vt:i4>5</vt:i4>
      </vt:variant>
      <vt:variant>
        <vt:lpwstr/>
      </vt:variant>
      <vt:variant>
        <vt:lpwstr>_Toc312842240</vt:lpwstr>
      </vt:variant>
      <vt:variant>
        <vt:i4>2031671</vt:i4>
      </vt:variant>
      <vt:variant>
        <vt:i4>431</vt:i4>
      </vt:variant>
      <vt:variant>
        <vt:i4>0</vt:i4>
      </vt:variant>
      <vt:variant>
        <vt:i4>5</vt:i4>
      </vt:variant>
      <vt:variant>
        <vt:lpwstr/>
      </vt:variant>
      <vt:variant>
        <vt:lpwstr>_Toc312842239</vt:lpwstr>
      </vt:variant>
      <vt:variant>
        <vt:i4>2031671</vt:i4>
      </vt:variant>
      <vt:variant>
        <vt:i4>425</vt:i4>
      </vt:variant>
      <vt:variant>
        <vt:i4>0</vt:i4>
      </vt:variant>
      <vt:variant>
        <vt:i4>5</vt:i4>
      </vt:variant>
      <vt:variant>
        <vt:lpwstr/>
      </vt:variant>
      <vt:variant>
        <vt:lpwstr>_Toc312842238</vt:lpwstr>
      </vt:variant>
      <vt:variant>
        <vt:i4>1966135</vt:i4>
      </vt:variant>
      <vt:variant>
        <vt:i4>416</vt:i4>
      </vt:variant>
      <vt:variant>
        <vt:i4>0</vt:i4>
      </vt:variant>
      <vt:variant>
        <vt:i4>5</vt:i4>
      </vt:variant>
      <vt:variant>
        <vt:lpwstr/>
      </vt:variant>
      <vt:variant>
        <vt:lpwstr>_Toc308595592</vt:lpwstr>
      </vt:variant>
      <vt:variant>
        <vt:i4>1966135</vt:i4>
      </vt:variant>
      <vt:variant>
        <vt:i4>410</vt:i4>
      </vt:variant>
      <vt:variant>
        <vt:i4>0</vt:i4>
      </vt:variant>
      <vt:variant>
        <vt:i4>5</vt:i4>
      </vt:variant>
      <vt:variant>
        <vt:lpwstr/>
      </vt:variant>
      <vt:variant>
        <vt:lpwstr>_Toc308595591</vt:lpwstr>
      </vt:variant>
      <vt:variant>
        <vt:i4>1966135</vt:i4>
      </vt:variant>
      <vt:variant>
        <vt:i4>404</vt:i4>
      </vt:variant>
      <vt:variant>
        <vt:i4>0</vt:i4>
      </vt:variant>
      <vt:variant>
        <vt:i4>5</vt:i4>
      </vt:variant>
      <vt:variant>
        <vt:lpwstr/>
      </vt:variant>
      <vt:variant>
        <vt:lpwstr>_Toc308595590</vt:lpwstr>
      </vt:variant>
      <vt:variant>
        <vt:i4>2031671</vt:i4>
      </vt:variant>
      <vt:variant>
        <vt:i4>398</vt:i4>
      </vt:variant>
      <vt:variant>
        <vt:i4>0</vt:i4>
      </vt:variant>
      <vt:variant>
        <vt:i4>5</vt:i4>
      </vt:variant>
      <vt:variant>
        <vt:lpwstr/>
      </vt:variant>
      <vt:variant>
        <vt:lpwstr>_Toc308595589</vt:lpwstr>
      </vt:variant>
      <vt:variant>
        <vt:i4>2031671</vt:i4>
      </vt:variant>
      <vt:variant>
        <vt:i4>389</vt:i4>
      </vt:variant>
      <vt:variant>
        <vt:i4>0</vt:i4>
      </vt:variant>
      <vt:variant>
        <vt:i4>5</vt:i4>
      </vt:variant>
      <vt:variant>
        <vt:lpwstr/>
      </vt:variant>
      <vt:variant>
        <vt:lpwstr>_Toc312842237</vt:lpwstr>
      </vt:variant>
      <vt:variant>
        <vt:i4>2031671</vt:i4>
      </vt:variant>
      <vt:variant>
        <vt:i4>383</vt:i4>
      </vt:variant>
      <vt:variant>
        <vt:i4>0</vt:i4>
      </vt:variant>
      <vt:variant>
        <vt:i4>5</vt:i4>
      </vt:variant>
      <vt:variant>
        <vt:lpwstr/>
      </vt:variant>
      <vt:variant>
        <vt:lpwstr>_Toc312842236</vt:lpwstr>
      </vt:variant>
      <vt:variant>
        <vt:i4>2031671</vt:i4>
      </vt:variant>
      <vt:variant>
        <vt:i4>377</vt:i4>
      </vt:variant>
      <vt:variant>
        <vt:i4>0</vt:i4>
      </vt:variant>
      <vt:variant>
        <vt:i4>5</vt:i4>
      </vt:variant>
      <vt:variant>
        <vt:lpwstr/>
      </vt:variant>
      <vt:variant>
        <vt:lpwstr>_Toc312842235</vt:lpwstr>
      </vt:variant>
      <vt:variant>
        <vt:i4>2031671</vt:i4>
      </vt:variant>
      <vt:variant>
        <vt:i4>371</vt:i4>
      </vt:variant>
      <vt:variant>
        <vt:i4>0</vt:i4>
      </vt:variant>
      <vt:variant>
        <vt:i4>5</vt:i4>
      </vt:variant>
      <vt:variant>
        <vt:lpwstr/>
      </vt:variant>
      <vt:variant>
        <vt:lpwstr>_Toc312842234</vt:lpwstr>
      </vt:variant>
      <vt:variant>
        <vt:i4>2031671</vt:i4>
      </vt:variant>
      <vt:variant>
        <vt:i4>365</vt:i4>
      </vt:variant>
      <vt:variant>
        <vt:i4>0</vt:i4>
      </vt:variant>
      <vt:variant>
        <vt:i4>5</vt:i4>
      </vt:variant>
      <vt:variant>
        <vt:lpwstr/>
      </vt:variant>
      <vt:variant>
        <vt:lpwstr>_Toc312842233</vt:lpwstr>
      </vt:variant>
      <vt:variant>
        <vt:i4>2031671</vt:i4>
      </vt:variant>
      <vt:variant>
        <vt:i4>359</vt:i4>
      </vt:variant>
      <vt:variant>
        <vt:i4>0</vt:i4>
      </vt:variant>
      <vt:variant>
        <vt:i4>5</vt:i4>
      </vt:variant>
      <vt:variant>
        <vt:lpwstr/>
      </vt:variant>
      <vt:variant>
        <vt:lpwstr>_Toc312842232</vt:lpwstr>
      </vt:variant>
      <vt:variant>
        <vt:i4>2031671</vt:i4>
      </vt:variant>
      <vt:variant>
        <vt:i4>353</vt:i4>
      </vt:variant>
      <vt:variant>
        <vt:i4>0</vt:i4>
      </vt:variant>
      <vt:variant>
        <vt:i4>5</vt:i4>
      </vt:variant>
      <vt:variant>
        <vt:lpwstr/>
      </vt:variant>
      <vt:variant>
        <vt:lpwstr>_Toc312842231</vt:lpwstr>
      </vt:variant>
      <vt:variant>
        <vt:i4>2031671</vt:i4>
      </vt:variant>
      <vt:variant>
        <vt:i4>347</vt:i4>
      </vt:variant>
      <vt:variant>
        <vt:i4>0</vt:i4>
      </vt:variant>
      <vt:variant>
        <vt:i4>5</vt:i4>
      </vt:variant>
      <vt:variant>
        <vt:lpwstr/>
      </vt:variant>
      <vt:variant>
        <vt:lpwstr>_Toc312842230</vt:lpwstr>
      </vt:variant>
      <vt:variant>
        <vt:i4>1966135</vt:i4>
      </vt:variant>
      <vt:variant>
        <vt:i4>341</vt:i4>
      </vt:variant>
      <vt:variant>
        <vt:i4>0</vt:i4>
      </vt:variant>
      <vt:variant>
        <vt:i4>5</vt:i4>
      </vt:variant>
      <vt:variant>
        <vt:lpwstr/>
      </vt:variant>
      <vt:variant>
        <vt:lpwstr>_Toc312842229</vt:lpwstr>
      </vt:variant>
      <vt:variant>
        <vt:i4>1966135</vt:i4>
      </vt:variant>
      <vt:variant>
        <vt:i4>335</vt:i4>
      </vt:variant>
      <vt:variant>
        <vt:i4>0</vt:i4>
      </vt:variant>
      <vt:variant>
        <vt:i4>5</vt:i4>
      </vt:variant>
      <vt:variant>
        <vt:lpwstr/>
      </vt:variant>
      <vt:variant>
        <vt:lpwstr>_Toc312842228</vt:lpwstr>
      </vt:variant>
      <vt:variant>
        <vt:i4>1966135</vt:i4>
      </vt:variant>
      <vt:variant>
        <vt:i4>329</vt:i4>
      </vt:variant>
      <vt:variant>
        <vt:i4>0</vt:i4>
      </vt:variant>
      <vt:variant>
        <vt:i4>5</vt:i4>
      </vt:variant>
      <vt:variant>
        <vt:lpwstr/>
      </vt:variant>
      <vt:variant>
        <vt:lpwstr>_Toc312842227</vt:lpwstr>
      </vt:variant>
      <vt:variant>
        <vt:i4>1966135</vt:i4>
      </vt:variant>
      <vt:variant>
        <vt:i4>323</vt:i4>
      </vt:variant>
      <vt:variant>
        <vt:i4>0</vt:i4>
      </vt:variant>
      <vt:variant>
        <vt:i4>5</vt:i4>
      </vt:variant>
      <vt:variant>
        <vt:lpwstr/>
      </vt:variant>
      <vt:variant>
        <vt:lpwstr>_Toc312842226</vt:lpwstr>
      </vt:variant>
      <vt:variant>
        <vt:i4>1966135</vt:i4>
      </vt:variant>
      <vt:variant>
        <vt:i4>317</vt:i4>
      </vt:variant>
      <vt:variant>
        <vt:i4>0</vt:i4>
      </vt:variant>
      <vt:variant>
        <vt:i4>5</vt:i4>
      </vt:variant>
      <vt:variant>
        <vt:lpwstr/>
      </vt:variant>
      <vt:variant>
        <vt:lpwstr>_Toc312842225</vt:lpwstr>
      </vt:variant>
      <vt:variant>
        <vt:i4>1966135</vt:i4>
      </vt:variant>
      <vt:variant>
        <vt:i4>311</vt:i4>
      </vt:variant>
      <vt:variant>
        <vt:i4>0</vt:i4>
      </vt:variant>
      <vt:variant>
        <vt:i4>5</vt:i4>
      </vt:variant>
      <vt:variant>
        <vt:lpwstr/>
      </vt:variant>
      <vt:variant>
        <vt:lpwstr>_Toc312842224</vt:lpwstr>
      </vt:variant>
      <vt:variant>
        <vt:i4>1966135</vt:i4>
      </vt:variant>
      <vt:variant>
        <vt:i4>305</vt:i4>
      </vt:variant>
      <vt:variant>
        <vt:i4>0</vt:i4>
      </vt:variant>
      <vt:variant>
        <vt:i4>5</vt:i4>
      </vt:variant>
      <vt:variant>
        <vt:lpwstr/>
      </vt:variant>
      <vt:variant>
        <vt:lpwstr>_Toc312842223</vt:lpwstr>
      </vt:variant>
      <vt:variant>
        <vt:i4>1966135</vt:i4>
      </vt:variant>
      <vt:variant>
        <vt:i4>299</vt:i4>
      </vt:variant>
      <vt:variant>
        <vt:i4>0</vt:i4>
      </vt:variant>
      <vt:variant>
        <vt:i4>5</vt:i4>
      </vt:variant>
      <vt:variant>
        <vt:lpwstr/>
      </vt:variant>
      <vt:variant>
        <vt:lpwstr>_Toc312842222</vt:lpwstr>
      </vt:variant>
      <vt:variant>
        <vt:i4>1966135</vt:i4>
      </vt:variant>
      <vt:variant>
        <vt:i4>293</vt:i4>
      </vt:variant>
      <vt:variant>
        <vt:i4>0</vt:i4>
      </vt:variant>
      <vt:variant>
        <vt:i4>5</vt:i4>
      </vt:variant>
      <vt:variant>
        <vt:lpwstr/>
      </vt:variant>
      <vt:variant>
        <vt:lpwstr>_Toc312842221</vt:lpwstr>
      </vt:variant>
      <vt:variant>
        <vt:i4>1966135</vt:i4>
      </vt:variant>
      <vt:variant>
        <vt:i4>287</vt:i4>
      </vt:variant>
      <vt:variant>
        <vt:i4>0</vt:i4>
      </vt:variant>
      <vt:variant>
        <vt:i4>5</vt:i4>
      </vt:variant>
      <vt:variant>
        <vt:lpwstr/>
      </vt:variant>
      <vt:variant>
        <vt:lpwstr>_Toc312842220</vt:lpwstr>
      </vt:variant>
      <vt:variant>
        <vt:i4>1900599</vt:i4>
      </vt:variant>
      <vt:variant>
        <vt:i4>281</vt:i4>
      </vt:variant>
      <vt:variant>
        <vt:i4>0</vt:i4>
      </vt:variant>
      <vt:variant>
        <vt:i4>5</vt:i4>
      </vt:variant>
      <vt:variant>
        <vt:lpwstr/>
      </vt:variant>
      <vt:variant>
        <vt:lpwstr>_Toc312842219</vt:lpwstr>
      </vt:variant>
      <vt:variant>
        <vt:i4>1900599</vt:i4>
      </vt:variant>
      <vt:variant>
        <vt:i4>275</vt:i4>
      </vt:variant>
      <vt:variant>
        <vt:i4>0</vt:i4>
      </vt:variant>
      <vt:variant>
        <vt:i4>5</vt:i4>
      </vt:variant>
      <vt:variant>
        <vt:lpwstr/>
      </vt:variant>
      <vt:variant>
        <vt:lpwstr>_Toc312842218</vt:lpwstr>
      </vt:variant>
      <vt:variant>
        <vt:i4>1900599</vt:i4>
      </vt:variant>
      <vt:variant>
        <vt:i4>269</vt:i4>
      </vt:variant>
      <vt:variant>
        <vt:i4>0</vt:i4>
      </vt:variant>
      <vt:variant>
        <vt:i4>5</vt:i4>
      </vt:variant>
      <vt:variant>
        <vt:lpwstr/>
      </vt:variant>
      <vt:variant>
        <vt:lpwstr>_Toc312842217</vt:lpwstr>
      </vt:variant>
      <vt:variant>
        <vt:i4>1900599</vt:i4>
      </vt:variant>
      <vt:variant>
        <vt:i4>263</vt:i4>
      </vt:variant>
      <vt:variant>
        <vt:i4>0</vt:i4>
      </vt:variant>
      <vt:variant>
        <vt:i4>5</vt:i4>
      </vt:variant>
      <vt:variant>
        <vt:lpwstr/>
      </vt:variant>
      <vt:variant>
        <vt:lpwstr>_Toc312842216</vt:lpwstr>
      </vt:variant>
      <vt:variant>
        <vt:i4>1900599</vt:i4>
      </vt:variant>
      <vt:variant>
        <vt:i4>257</vt:i4>
      </vt:variant>
      <vt:variant>
        <vt:i4>0</vt:i4>
      </vt:variant>
      <vt:variant>
        <vt:i4>5</vt:i4>
      </vt:variant>
      <vt:variant>
        <vt:lpwstr/>
      </vt:variant>
      <vt:variant>
        <vt:lpwstr>_Toc312842215</vt:lpwstr>
      </vt:variant>
      <vt:variant>
        <vt:i4>1900599</vt:i4>
      </vt:variant>
      <vt:variant>
        <vt:i4>251</vt:i4>
      </vt:variant>
      <vt:variant>
        <vt:i4>0</vt:i4>
      </vt:variant>
      <vt:variant>
        <vt:i4>5</vt:i4>
      </vt:variant>
      <vt:variant>
        <vt:lpwstr/>
      </vt:variant>
      <vt:variant>
        <vt:lpwstr>_Toc312842214</vt:lpwstr>
      </vt:variant>
      <vt:variant>
        <vt:i4>1900599</vt:i4>
      </vt:variant>
      <vt:variant>
        <vt:i4>245</vt:i4>
      </vt:variant>
      <vt:variant>
        <vt:i4>0</vt:i4>
      </vt:variant>
      <vt:variant>
        <vt:i4>5</vt:i4>
      </vt:variant>
      <vt:variant>
        <vt:lpwstr/>
      </vt:variant>
      <vt:variant>
        <vt:lpwstr>_Toc312842213</vt:lpwstr>
      </vt:variant>
      <vt:variant>
        <vt:i4>1900599</vt:i4>
      </vt:variant>
      <vt:variant>
        <vt:i4>239</vt:i4>
      </vt:variant>
      <vt:variant>
        <vt:i4>0</vt:i4>
      </vt:variant>
      <vt:variant>
        <vt:i4>5</vt:i4>
      </vt:variant>
      <vt:variant>
        <vt:lpwstr/>
      </vt:variant>
      <vt:variant>
        <vt:lpwstr>_Toc312842212</vt:lpwstr>
      </vt:variant>
      <vt:variant>
        <vt:i4>1900599</vt:i4>
      </vt:variant>
      <vt:variant>
        <vt:i4>233</vt:i4>
      </vt:variant>
      <vt:variant>
        <vt:i4>0</vt:i4>
      </vt:variant>
      <vt:variant>
        <vt:i4>5</vt:i4>
      </vt:variant>
      <vt:variant>
        <vt:lpwstr/>
      </vt:variant>
      <vt:variant>
        <vt:lpwstr>_Toc312842211</vt:lpwstr>
      </vt:variant>
      <vt:variant>
        <vt:i4>1900599</vt:i4>
      </vt:variant>
      <vt:variant>
        <vt:i4>227</vt:i4>
      </vt:variant>
      <vt:variant>
        <vt:i4>0</vt:i4>
      </vt:variant>
      <vt:variant>
        <vt:i4>5</vt:i4>
      </vt:variant>
      <vt:variant>
        <vt:lpwstr/>
      </vt:variant>
      <vt:variant>
        <vt:lpwstr>_Toc312842210</vt:lpwstr>
      </vt:variant>
      <vt:variant>
        <vt:i4>1835063</vt:i4>
      </vt:variant>
      <vt:variant>
        <vt:i4>221</vt:i4>
      </vt:variant>
      <vt:variant>
        <vt:i4>0</vt:i4>
      </vt:variant>
      <vt:variant>
        <vt:i4>5</vt:i4>
      </vt:variant>
      <vt:variant>
        <vt:lpwstr/>
      </vt:variant>
      <vt:variant>
        <vt:lpwstr>_Toc312842209</vt:lpwstr>
      </vt:variant>
      <vt:variant>
        <vt:i4>1835063</vt:i4>
      </vt:variant>
      <vt:variant>
        <vt:i4>215</vt:i4>
      </vt:variant>
      <vt:variant>
        <vt:i4>0</vt:i4>
      </vt:variant>
      <vt:variant>
        <vt:i4>5</vt:i4>
      </vt:variant>
      <vt:variant>
        <vt:lpwstr/>
      </vt:variant>
      <vt:variant>
        <vt:lpwstr>_Toc312842208</vt:lpwstr>
      </vt:variant>
      <vt:variant>
        <vt:i4>1835063</vt:i4>
      </vt:variant>
      <vt:variant>
        <vt:i4>209</vt:i4>
      </vt:variant>
      <vt:variant>
        <vt:i4>0</vt:i4>
      </vt:variant>
      <vt:variant>
        <vt:i4>5</vt:i4>
      </vt:variant>
      <vt:variant>
        <vt:lpwstr/>
      </vt:variant>
      <vt:variant>
        <vt:lpwstr>_Toc312842207</vt:lpwstr>
      </vt:variant>
      <vt:variant>
        <vt:i4>1835063</vt:i4>
      </vt:variant>
      <vt:variant>
        <vt:i4>203</vt:i4>
      </vt:variant>
      <vt:variant>
        <vt:i4>0</vt:i4>
      </vt:variant>
      <vt:variant>
        <vt:i4>5</vt:i4>
      </vt:variant>
      <vt:variant>
        <vt:lpwstr/>
      </vt:variant>
      <vt:variant>
        <vt:lpwstr>_Toc312842206</vt:lpwstr>
      </vt:variant>
      <vt:variant>
        <vt:i4>1835063</vt:i4>
      </vt:variant>
      <vt:variant>
        <vt:i4>197</vt:i4>
      </vt:variant>
      <vt:variant>
        <vt:i4>0</vt:i4>
      </vt:variant>
      <vt:variant>
        <vt:i4>5</vt:i4>
      </vt:variant>
      <vt:variant>
        <vt:lpwstr/>
      </vt:variant>
      <vt:variant>
        <vt:lpwstr>_Toc312842205</vt:lpwstr>
      </vt:variant>
      <vt:variant>
        <vt:i4>1835063</vt:i4>
      </vt:variant>
      <vt:variant>
        <vt:i4>191</vt:i4>
      </vt:variant>
      <vt:variant>
        <vt:i4>0</vt:i4>
      </vt:variant>
      <vt:variant>
        <vt:i4>5</vt:i4>
      </vt:variant>
      <vt:variant>
        <vt:lpwstr/>
      </vt:variant>
      <vt:variant>
        <vt:lpwstr>_Toc312842204</vt:lpwstr>
      </vt:variant>
      <vt:variant>
        <vt:i4>1835063</vt:i4>
      </vt:variant>
      <vt:variant>
        <vt:i4>185</vt:i4>
      </vt:variant>
      <vt:variant>
        <vt:i4>0</vt:i4>
      </vt:variant>
      <vt:variant>
        <vt:i4>5</vt:i4>
      </vt:variant>
      <vt:variant>
        <vt:lpwstr/>
      </vt:variant>
      <vt:variant>
        <vt:lpwstr>_Toc312842203</vt:lpwstr>
      </vt:variant>
      <vt:variant>
        <vt:i4>1835063</vt:i4>
      </vt:variant>
      <vt:variant>
        <vt:i4>179</vt:i4>
      </vt:variant>
      <vt:variant>
        <vt:i4>0</vt:i4>
      </vt:variant>
      <vt:variant>
        <vt:i4>5</vt:i4>
      </vt:variant>
      <vt:variant>
        <vt:lpwstr/>
      </vt:variant>
      <vt:variant>
        <vt:lpwstr>_Toc312842202</vt:lpwstr>
      </vt:variant>
      <vt:variant>
        <vt:i4>1835063</vt:i4>
      </vt:variant>
      <vt:variant>
        <vt:i4>173</vt:i4>
      </vt:variant>
      <vt:variant>
        <vt:i4>0</vt:i4>
      </vt:variant>
      <vt:variant>
        <vt:i4>5</vt:i4>
      </vt:variant>
      <vt:variant>
        <vt:lpwstr/>
      </vt:variant>
      <vt:variant>
        <vt:lpwstr>_Toc312842201</vt:lpwstr>
      </vt:variant>
      <vt:variant>
        <vt:i4>1835063</vt:i4>
      </vt:variant>
      <vt:variant>
        <vt:i4>167</vt:i4>
      </vt:variant>
      <vt:variant>
        <vt:i4>0</vt:i4>
      </vt:variant>
      <vt:variant>
        <vt:i4>5</vt:i4>
      </vt:variant>
      <vt:variant>
        <vt:lpwstr/>
      </vt:variant>
      <vt:variant>
        <vt:lpwstr>_Toc312842200</vt:lpwstr>
      </vt:variant>
      <vt:variant>
        <vt:i4>1376308</vt:i4>
      </vt:variant>
      <vt:variant>
        <vt:i4>161</vt:i4>
      </vt:variant>
      <vt:variant>
        <vt:i4>0</vt:i4>
      </vt:variant>
      <vt:variant>
        <vt:i4>5</vt:i4>
      </vt:variant>
      <vt:variant>
        <vt:lpwstr/>
      </vt:variant>
      <vt:variant>
        <vt:lpwstr>_Toc312842199</vt:lpwstr>
      </vt:variant>
      <vt:variant>
        <vt:i4>1376308</vt:i4>
      </vt:variant>
      <vt:variant>
        <vt:i4>155</vt:i4>
      </vt:variant>
      <vt:variant>
        <vt:i4>0</vt:i4>
      </vt:variant>
      <vt:variant>
        <vt:i4>5</vt:i4>
      </vt:variant>
      <vt:variant>
        <vt:lpwstr/>
      </vt:variant>
      <vt:variant>
        <vt:lpwstr>_Toc312842198</vt:lpwstr>
      </vt:variant>
      <vt:variant>
        <vt:i4>1376308</vt:i4>
      </vt:variant>
      <vt:variant>
        <vt:i4>149</vt:i4>
      </vt:variant>
      <vt:variant>
        <vt:i4>0</vt:i4>
      </vt:variant>
      <vt:variant>
        <vt:i4>5</vt:i4>
      </vt:variant>
      <vt:variant>
        <vt:lpwstr/>
      </vt:variant>
      <vt:variant>
        <vt:lpwstr>_Toc312842197</vt:lpwstr>
      </vt:variant>
      <vt:variant>
        <vt:i4>1376308</vt:i4>
      </vt:variant>
      <vt:variant>
        <vt:i4>143</vt:i4>
      </vt:variant>
      <vt:variant>
        <vt:i4>0</vt:i4>
      </vt:variant>
      <vt:variant>
        <vt:i4>5</vt:i4>
      </vt:variant>
      <vt:variant>
        <vt:lpwstr/>
      </vt:variant>
      <vt:variant>
        <vt:lpwstr>_Toc312842196</vt:lpwstr>
      </vt:variant>
      <vt:variant>
        <vt:i4>1376308</vt:i4>
      </vt:variant>
      <vt:variant>
        <vt:i4>137</vt:i4>
      </vt:variant>
      <vt:variant>
        <vt:i4>0</vt:i4>
      </vt:variant>
      <vt:variant>
        <vt:i4>5</vt:i4>
      </vt:variant>
      <vt:variant>
        <vt:lpwstr/>
      </vt:variant>
      <vt:variant>
        <vt:lpwstr>_Toc312842195</vt:lpwstr>
      </vt:variant>
      <vt:variant>
        <vt:i4>1376308</vt:i4>
      </vt:variant>
      <vt:variant>
        <vt:i4>131</vt:i4>
      </vt:variant>
      <vt:variant>
        <vt:i4>0</vt:i4>
      </vt:variant>
      <vt:variant>
        <vt:i4>5</vt:i4>
      </vt:variant>
      <vt:variant>
        <vt:lpwstr/>
      </vt:variant>
      <vt:variant>
        <vt:lpwstr>_Toc312842194</vt:lpwstr>
      </vt:variant>
      <vt:variant>
        <vt:i4>1376308</vt:i4>
      </vt:variant>
      <vt:variant>
        <vt:i4>125</vt:i4>
      </vt:variant>
      <vt:variant>
        <vt:i4>0</vt:i4>
      </vt:variant>
      <vt:variant>
        <vt:i4>5</vt:i4>
      </vt:variant>
      <vt:variant>
        <vt:lpwstr/>
      </vt:variant>
      <vt:variant>
        <vt:lpwstr>_Toc312842193</vt:lpwstr>
      </vt:variant>
      <vt:variant>
        <vt:i4>1376308</vt:i4>
      </vt:variant>
      <vt:variant>
        <vt:i4>119</vt:i4>
      </vt:variant>
      <vt:variant>
        <vt:i4>0</vt:i4>
      </vt:variant>
      <vt:variant>
        <vt:i4>5</vt:i4>
      </vt:variant>
      <vt:variant>
        <vt:lpwstr/>
      </vt:variant>
      <vt:variant>
        <vt:lpwstr>_Toc312842192</vt:lpwstr>
      </vt:variant>
      <vt:variant>
        <vt:i4>1376308</vt:i4>
      </vt:variant>
      <vt:variant>
        <vt:i4>113</vt:i4>
      </vt:variant>
      <vt:variant>
        <vt:i4>0</vt:i4>
      </vt:variant>
      <vt:variant>
        <vt:i4>5</vt:i4>
      </vt:variant>
      <vt:variant>
        <vt:lpwstr/>
      </vt:variant>
      <vt:variant>
        <vt:lpwstr>_Toc312842191</vt:lpwstr>
      </vt:variant>
      <vt:variant>
        <vt:i4>1376308</vt:i4>
      </vt:variant>
      <vt:variant>
        <vt:i4>107</vt:i4>
      </vt:variant>
      <vt:variant>
        <vt:i4>0</vt:i4>
      </vt:variant>
      <vt:variant>
        <vt:i4>5</vt:i4>
      </vt:variant>
      <vt:variant>
        <vt:lpwstr/>
      </vt:variant>
      <vt:variant>
        <vt:lpwstr>_Toc312842190</vt:lpwstr>
      </vt:variant>
      <vt:variant>
        <vt:i4>1310772</vt:i4>
      </vt:variant>
      <vt:variant>
        <vt:i4>101</vt:i4>
      </vt:variant>
      <vt:variant>
        <vt:i4>0</vt:i4>
      </vt:variant>
      <vt:variant>
        <vt:i4>5</vt:i4>
      </vt:variant>
      <vt:variant>
        <vt:lpwstr/>
      </vt:variant>
      <vt:variant>
        <vt:lpwstr>_Toc312842189</vt:lpwstr>
      </vt:variant>
      <vt:variant>
        <vt:i4>1310772</vt:i4>
      </vt:variant>
      <vt:variant>
        <vt:i4>95</vt:i4>
      </vt:variant>
      <vt:variant>
        <vt:i4>0</vt:i4>
      </vt:variant>
      <vt:variant>
        <vt:i4>5</vt:i4>
      </vt:variant>
      <vt:variant>
        <vt:lpwstr/>
      </vt:variant>
      <vt:variant>
        <vt:lpwstr>_Toc312842188</vt:lpwstr>
      </vt:variant>
      <vt:variant>
        <vt:i4>1310772</vt:i4>
      </vt:variant>
      <vt:variant>
        <vt:i4>89</vt:i4>
      </vt:variant>
      <vt:variant>
        <vt:i4>0</vt:i4>
      </vt:variant>
      <vt:variant>
        <vt:i4>5</vt:i4>
      </vt:variant>
      <vt:variant>
        <vt:lpwstr/>
      </vt:variant>
      <vt:variant>
        <vt:lpwstr>_Toc312842187</vt:lpwstr>
      </vt:variant>
      <vt:variant>
        <vt:i4>1310772</vt:i4>
      </vt:variant>
      <vt:variant>
        <vt:i4>83</vt:i4>
      </vt:variant>
      <vt:variant>
        <vt:i4>0</vt:i4>
      </vt:variant>
      <vt:variant>
        <vt:i4>5</vt:i4>
      </vt:variant>
      <vt:variant>
        <vt:lpwstr/>
      </vt:variant>
      <vt:variant>
        <vt:lpwstr>_Toc312842186</vt:lpwstr>
      </vt:variant>
      <vt:variant>
        <vt:i4>1310772</vt:i4>
      </vt:variant>
      <vt:variant>
        <vt:i4>77</vt:i4>
      </vt:variant>
      <vt:variant>
        <vt:i4>0</vt:i4>
      </vt:variant>
      <vt:variant>
        <vt:i4>5</vt:i4>
      </vt:variant>
      <vt:variant>
        <vt:lpwstr/>
      </vt:variant>
      <vt:variant>
        <vt:lpwstr>_Toc312842185</vt:lpwstr>
      </vt:variant>
      <vt:variant>
        <vt:i4>1310772</vt:i4>
      </vt:variant>
      <vt:variant>
        <vt:i4>71</vt:i4>
      </vt:variant>
      <vt:variant>
        <vt:i4>0</vt:i4>
      </vt:variant>
      <vt:variant>
        <vt:i4>5</vt:i4>
      </vt:variant>
      <vt:variant>
        <vt:lpwstr/>
      </vt:variant>
      <vt:variant>
        <vt:lpwstr>_Toc312842184</vt:lpwstr>
      </vt:variant>
      <vt:variant>
        <vt:i4>1310772</vt:i4>
      </vt:variant>
      <vt:variant>
        <vt:i4>65</vt:i4>
      </vt:variant>
      <vt:variant>
        <vt:i4>0</vt:i4>
      </vt:variant>
      <vt:variant>
        <vt:i4>5</vt:i4>
      </vt:variant>
      <vt:variant>
        <vt:lpwstr/>
      </vt:variant>
      <vt:variant>
        <vt:lpwstr>_Toc312842183</vt:lpwstr>
      </vt:variant>
      <vt:variant>
        <vt:i4>1310772</vt:i4>
      </vt:variant>
      <vt:variant>
        <vt:i4>59</vt:i4>
      </vt:variant>
      <vt:variant>
        <vt:i4>0</vt:i4>
      </vt:variant>
      <vt:variant>
        <vt:i4>5</vt:i4>
      </vt:variant>
      <vt:variant>
        <vt:lpwstr/>
      </vt:variant>
      <vt:variant>
        <vt:lpwstr>_Toc312842182</vt:lpwstr>
      </vt:variant>
      <vt:variant>
        <vt:i4>1310772</vt:i4>
      </vt:variant>
      <vt:variant>
        <vt:i4>53</vt:i4>
      </vt:variant>
      <vt:variant>
        <vt:i4>0</vt:i4>
      </vt:variant>
      <vt:variant>
        <vt:i4>5</vt:i4>
      </vt:variant>
      <vt:variant>
        <vt:lpwstr/>
      </vt:variant>
      <vt:variant>
        <vt:lpwstr>_Toc312842181</vt:lpwstr>
      </vt:variant>
      <vt:variant>
        <vt:i4>1310772</vt:i4>
      </vt:variant>
      <vt:variant>
        <vt:i4>47</vt:i4>
      </vt:variant>
      <vt:variant>
        <vt:i4>0</vt:i4>
      </vt:variant>
      <vt:variant>
        <vt:i4>5</vt:i4>
      </vt:variant>
      <vt:variant>
        <vt:lpwstr/>
      </vt:variant>
      <vt:variant>
        <vt:lpwstr>_Toc312842180</vt:lpwstr>
      </vt:variant>
      <vt:variant>
        <vt:i4>1769524</vt:i4>
      </vt:variant>
      <vt:variant>
        <vt:i4>41</vt:i4>
      </vt:variant>
      <vt:variant>
        <vt:i4>0</vt:i4>
      </vt:variant>
      <vt:variant>
        <vt:i4>5</vt:i4>
      </vt:variant>
      <vt:variant>
        <vt:lpwstr/>
      </vt:variant>
      <vt:variant>
        <vt:lpwstr>_Toc312842179</vt:lpwstr>
      </vt:variant>
      <vt:variant>
        <vt:i4>1769524</vt:i4>
      </vt:variant>
      <vt:variant>
        <vt:i4>35</vt:i4>
      </vt:variant>
      <vt:variant>
        <vt:i4>0</vt:i4>
      </vt:variant>
      <vt:variant>
        <vt:i4>5</vt:i4>
      </vt:variant>
      <vt:variant>
        <vt:lpwstr/>
      </vt:variant>
      <vt:variant>
        <vt:lpwstr>_Toc312842178</vt:lpwstr>
      </vt:variant>
      <vt:variant>
        <vt:i4>1769524</vt:i4>
      </vt:variant>
      <vt:variant>
        <vt:i4>29</vt:i4>
      </vt:variant>
      <vt:variant>
        <vt:i4>0</vt:i4>
      </vt:variant>
      <vt:variant>
        <vt:i4>5</vt:i4>
      </vt:variant>
      <vt:variant>
        <vt:lpwstr/>
      </vt:variant>
      <vt:variant>
        <vt:lpwstr>_Toc312842177</vt:lpwstr>
      </vt:variant>
      <vt:variant>
        <vt:i4>1769524</vt:i4>
      </vt:variant>
      <vt:variant>
        <vt:i4>23</vt:i4>
      </vt:variant>
      <vt:variant>
        <vt:i4>0</vt:i4>
      </vt:variant>
      <vt:variant>
        <vt:i4>5</vt:i4>
      </vt:variant>
      <vt:variant>
        <vt:lpwstr/>
      </vt:variant>
      <vt:variant>
        <vt:lpwstr>_Toc312842176</vt:lpwstr>
      </vt:variant>
      <vt:variant>
        <vt:i4>1769524</vt:i4>
      </vt:variant>
      <vt:variant>
        <vt:i4>17</vt:i4>
      </vt:variant>
      <vt:variant>
        <vt:i4>0</vt:i4>
      </vt:variant>
      <vt:variant>
        <vt:i4>5</vt:i4>
      </vt:variant>
      <vt:variant>
        <vt:lpwstr/>
      </vt:variant>
      <vt:variant>
        <vt:lpwstr>_Toc312842175</vt:lpwstr>
      </vt:variant>
      <vt:variant>
        <vt:i4>1769524</vt:i4>
      </vt:variant>
      <vt:variant>
        <vt:i4>11</vt:i4>
      </vt:variant>
      <vt:variant>
        <vt:i4>0</vt:i4>
      </vt:variant>
      <vt:variant>
        <vt:i4>5</vt:i4>
      </vt:variant>
      <vt:variant>
        <vt:lpwstr/>
      </vt:variant>
      <vt:variant>
        <vt:lpwstr>_Toc312842174</vt:lpwstr>
      </vt:variant>
      <vt:variant>
        <vt:i4>1769524</vt:i4>
      </vt:variant>
      <vt:variant>
        <vt:i4>5</vt:i4>
      </vt:variant>
      <vt:variant>
        <vt:i4>0</vt:i4>
      </vt:variant>
      <vt:variant>
        <vt:i4>5</vt:i4>
      </vt:variant>
      <vt:variant>
        <vt:lpwstr/>
      </vt:variant>
      <vt:variant>
        <vt:lpwstr>_Toc312842173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 Feusi</dc:creator>
  <cp:lastModifiedBy>Alejandro Valverde</cp:lastModifiedBy>
  <cp:revision>23</cp:revision>
  <cp:lastPrinted>2016-08-25T16:18:00Z</cp:lastPrinted>
  <dcterms:created xsi:type="dcterms:W3CDTF">2014-10-15T14:22:00Z</dcterms:created>
  <dcterms:modified xsi:type="dcterms:W3CDTF">2018-03-12T08:59:00Z</dcterms:modified>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tatus">
    <vt:lpwstr>Status</vt:lpwstr>
  </property>
  <property fmtid="{D5CDD505-2E9C-101B-9397-08002B2CF9AE}" pid="4" name="Doc.NameFunction">
    <vt:lpwstr>Name / Function</vt:lpwstr>
  </property>
  <property fmtid="{D5CDD505-2E9C-101B-9397-08002B2CF9AE}" pid="5" name="Doc.Date">
    <vt:lpwstr>Date</vt:lpwstr>
  </property>
  <property fmtid="{D5CDD505-2E9C-101B-9397-08002B2CF9AE}" pid="6" name="Doc.DS">
    <vt:lpwstr>Dig. Sign.</vt:lpwstr>
  </property>
  <property fmtid="{D5CDD505-2E9C-101B-9397-08002B2CF9AE}" pid="7" name="Doc.DocumentDescription">
    <vt:lpwstr>Document Description</vt:lpwstr>
  </property>
  <property fmtid="{D5CDD505-2E9C-101B-9397-08002B2CF9AE}" pid="8" name="Doc.Document">
    <vt:lpwstr>Document</vt:lpwstr>
  </property>
  <property fmtid="{D5CDD505-2E9C-101B-9397-08002B2CF9AE}" pid="9" name="Doc.Type">
    <vt:lpwstr>Type</vt:lpwstr>
  </property>
  <property fmtid="{D5CDD505-2E9C-101B-9397-08002B2CF9AE}" pid="10" name="Doc.Part">
    <vt:lpwstr>Part</vt:lpwstr>
  </property>
  <property fmtid="{D5CDD505-2E9C-101B-9397-08002B2CF9AE}" pid="11" name="Doc.Version">
    <vt:lpwstr>Version</vt:lpwstr>
  </property>
  <property fmtid="{D5CDD505-2E9C-101B-9397-08002B2CF9AE}" pid="12" name="Doc.Revision">
    <vt:lpwstr>Revision</vt:lpwstr>
  </property>
  <property fmtid="{D5CDD505-2E9C-101B-9397-08002B2CF9AE}" pid="13" name="Doc.Page">
    <vt:lpwstr>Page</vt:lpwstr>
  </property>
  <property fmtid="{D5CDD505-2E9C-101B-9397-08002B2CF9AE}" pid="14" name="Doc.CopyrightText">
    <vt:lpwstr>For this document and the information contained therein, we reserve all rights. Reproduction, use or disclosure to third parties is prohibited without express permission.</vt:lpwstr>
  </property>
  <property fmtid="{D5CDD505-2E9C-101B-9397-08002B2CF9AE}" pid="15" name="Organisation.CopyrightText">
    <vt:lpwstr>© Marenco Swisshelicopter AG</vt:lpwstr>
  </property>
  <property fmtid="{D5CDD505-2E9C-101B-9397-08002B2CF9AE}" pid="16" name="oawInfo">
    <vt:lpwstr/>
  </property>
  <property fmtid="{D5CDD505-2E9C-101B-9397-08002B2CF9AE}" pid="17" name="oawDisplayName">
    <vt:lpwstr/>
  </property>
  <property fmtid="{D5CDD505-2E9C-101B-9397-08002B2CF9AE}" pid="18" name="oawID">
    <vt:lpwstr/>
  </property>
  <property fmtid="{D5CDD505-2E9C-101B-9397-08002B2CF9AE}" pid="19" name="SAP_DOKNR">
    <vt:lpwstr>10158442</vt:lpwstr>
  </property>
  <property fmtid="{D5CDD505-2E9C-101B-9397-08002B2CF9AE}" pid="20" name="SAP_DOKAR">
    <vt:lpwstr>37M</vt:lpwstr>
  </property>
  <property fmtid="{D5CDD505-2E9C-101B-9397-08002B2CF9AE}" pid="21" name="SAP_DOKTL">
    <vt:lpwstr>EN</vt:lpwstr>
  </property>
  <property fmtid="{D5CDD505-2E9C-101B-9397-08002B2CF9AE}" pid="22" name="SAP_DOKVR">
    <vt:lpwstr>00</vt:lpwstr>
  </property>
  <property fmtid="{D5CDD505-2E9C-101B-9397-08002B2CF9AE}" pid="23" name="SAP_DWNAM">
    <vt:lpwstr>VALVERDEA</vt:lpwstr>
  </property>
  <property fmtid="{D5CDD505-2E9C-101B-9397-08002B2CF9AE}" pid="24" name="SAP_DOKST">
    <vt:lpwstr>CC</vt:lpwstr>
  </property>
  <property fmtid="{D5CDD505-2E9C-101B-9397-08002B2CF9AE}" pid="25" name="SAP_STBEZ">
    <vt:lpwstr>Checked out</vt:lpwstr>
  </property>
  <property fmtid="{D5CDD505-2E9C-101B-9397-08002B2CF9AE}" pid="26" name="SAP_LABOR">
    <vt:lpwstr>KPT</vt:lpwstr>
  </property>
  <property fmtid="{D5CDD505-2E9C-101B-9397-08002B2CF9AE}" pid="27" name="SAP_DARTXT">
    <vt:lpwstr>Plan [M]</vt:lpwstr>
  </property>
  <property fmtid="{D5CDD505-2E9C-101B-9397-08002B2CF9AE}" pid="28" name="SAP_DKTXT">
    <vt:lpwstr>System Identification project proposal</vt:lpwstr>
  </property>
  <property fmtid="{D5CDD505-2E9C-101B-9397-08002B2CF9AE}" pid="29" name="SAP_AENNR">
    <vt:lpwstr>20180305_00</vt:lpwstr>
  </property>
  <property fmtid="{D5CDD505-2E9C-101B-9397-08002B2CF9AE}" pid="30" name="SAP_DATUV">
    <vt:lpwstr>01.01.9999</vt:lpwstr>
  </property>
  <property fmtid="{D5CDD505-2E9C-101B-9397-08002B2CF9AE}" pid="31" name="SAP_AETXT">
    <vt:lpwstr>Tagesänderungsstammsatz DMC 05.03.2018</vt:lpwstr>
  </property>
  <property fmtid="{D5CDD505-2E9C-101B-9397-08002B2CF9AE}" pid="32" name="SAP_OITXT">
    <vt:lpwstr/>
  </property>
  <property fmtid="{D5CDD505-2E9C-101B-9397-08002B2CF9AE}" pid="33" name="SAP_REVLV">
    <vt:lpwstr>A</vt:lpwstr>
  </property>
  <property fmtid="{D5CDD505-2E9C-101B-9397-08002B2CF9AE}" pid="34" name="SAP_FILENAME">
    <vt:lpwstr>10158442_37M_EN_00_#01.docx</vt:lpwstr>
  </property>
  <property fmtid="{D5CDD505-2E9C-101B-9397-08002B2CF9AE}" pid="35" name="SAP_DOKSTCHK">
    <vt:lpwstr/>
  </property>
  <property fmtid="{D5CDD505-2E9C-101B-9397-08002B2CF9AE}" pid="36" name="SAP_STBEZCHK">
    <vt:lpwstr/>
  </property>
  <property fmtid="{D5CDD505-2E9C-101B-9397-08002B2CF9AE}" pid="37" name="SAP_DATUMCHK">
    <vt:lpwstr/>
  </property>
  <property fmtid="{D5CDD505-2E9C-101B-9397-08002B2CF9AE}" pid="38" name="SAP_PZEITCHK">
    <vt:lpwstr/>
  </property>
  <property fmtid="{D5CDD505-2E9C-101B-9397-08002B2CF9AE}" pid="39" name="SAP_PRNAMCHK">
    <vt:lpwstr/>
  </property>
  <property fmtid="{D5CDD505-2E9C-101B-9397-08002B2CF9AE}" pid="40" name="SAP_UNAMECHK">
    <vt:lpwstr/>
  </property>
  <property fmtid="{D5CDD505-2E9C-101B-9397-08002B2CF9AE}" pid="41" name="SAP_DOKSTREL">
    <vt:lpwstr/>
  </property>
  <property fmtid="{D5CDD505-2E9C-101B-9397-08002B2CF9AE}" pid="42" name="SAP_STBEZREL">
    <vt:lpwstr/>
  </property>
  <property fmtid="{D5CDD505-2E9C-101B-9397-08002B2CF9AE}" pid="43" name="SAP_DATUMREL">
    <vt:lpwstr/>
  </property>
  <property fmtid="{D5CDD505-2E9C-101B-9397-08002B2CF9AE}" pid="44" name="SAP_PZEITREL">
    <vt:lpwstr/>
  </property>
  <property fmtid="{D5CDD505-2E9C-101B-9397-08002B2CF9AE}" pid="45" name="SAP_PRNAMREL">
    <vt:lpwstr/>
  </property>
  <property fmtid="{D5CDD505-2E9C-101B-9397-08002B2CF9AE}" pid="46" name="SAP_UNAMEREL">
    <vt:lpwstr/>
  </property>
  <property fmtid="{D5CDD505-2E9C-101B-9397-08002B2CF9AE}" pid="47" name="SAP_PLMDVSDOCUMENTTYPE">
    <vt:lpwstr>Plan (M)</vt:lpwstr>
  </property>
  <property fmtid="{D5CDD505-2E9C-101B-9397-08002B2CF9AE}" pid="48" name="SAP_PLMDVSLABOR">
    <vt:lpwstr>Kopter Group AG</vt:lpwstr>
  </property>
  <property fmtid="{D5CDD505-2E9C-101B-9397-08002B2CF9AE}" pid="49" name="SAP_PLMDVSLANGUAGE">
    <vt:lpwstr>German</vt:lpwstr>
  </property>
  <property fmtid="{D5CDD505-2E9C-101B-9397-08002B2CF9AE}" pid="50" name="SAP_PLMDVSMAINLANGUAGE">
    <vt:lpwstr>X</vt:lpwstr>
  </property>
  <property fmtid="{D5CDD505-2E9C-101B-9397-08002B2CF9AE}" pid="51" name="SAP_PLMDVSTRANSLATEDFROM">
    <vt:lpwstr/>
  </property>
  <property fmtid="{D5CDD505-2E9C-101B-9397-08002B2CF9AE}" pid="52" name="SAP_ZDVSTEMPLATE">
    <vt:lpwstr>23M/10051628/EN/02</vt:lpwstr>
  </property>
  <property fmtid="{D5CDD505-2E9C-101B-9397-08002B2CF9AE}" pid="53" name="SAP_MATNR">
    <vt:lpwstr/>
  </property>
  <property fmtid="{D5CDD505-2E9C-101B-9397-08002B2CF9AE}" pid="54" name="SAP_MAKTX">
    <vt:lpwstr/>
  </property>
  <property fmtid="{D5CDD505-2E9C-101B-9397-08002B2CF9AE}" pid="55" name="SAP_MATRV">
    <vt:lpwstr/>
  </property>
  <property fmtid="{D5CDD505-2E9C-101B-9397-08002B2CF9AE}" pid="56" name="SAP_Z_DVS_TEMPLATE">
    <vt:lpwstr>23M/10051628/EN/02</vt:lpwstr>
  </property>
  <property fmtid="{D5CDD505-2E9C-101B-9397-08002B2CF9AE}" pid="57" name="SAP_DOKLONGTXT">
    <vt:lpwstr>System Identification project proposal</vt:lpwstr>
  </property>
  <property fmtid="{D5CDD505-2E9C-101B-9397-08002B2CF9AE}" pid="58" name="SAP_MFRPN">
    <vt:lpwstr/>
  </property>
  <property fmtid="{D5CDD505-2E9C-101B-9397-08002B2CF9AE}" pid="59" name="SAP_MFRPN_MOD">
    <vt:lpwstr/>
  </property>
  <property fmtid="{D5CDD505-2E9C-101B-9397-08002B2CF9AE}" pid="60" name="SAP_EMNFR">
    <vt:lpwstr/>
  </property>
</Properties>
</file>